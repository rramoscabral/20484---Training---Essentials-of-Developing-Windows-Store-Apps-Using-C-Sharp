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88CEC" w14:textId="77777777" w:rsidR="002573C3" w:rsidRPr="00717A8E" w:rsidRDefault="002573C3" w:rsidP="002573C3">
      <w:pPr>
        <w:rPr>
          <w:noProof/>
          <w:vanish/>
          <w:lang w:eastAsia="es-AR"/>
          <w:specVanish/>
        </w:rPr>
      </w:pPr>
      <w:bookmarkStart w:id="0" w:name="_GoBack"/>
    </w:p>
    <w:p w14:paraId="3872FC32" w14:textId="77777777"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0615E63C" wp14:editId="112E468B">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E41E86D" w14:textId="77777777" w:rsidR="002573C3" w:rsidRPr="00D54414" w:rsidRDefault="002573C3" w:rsidP="002573C3">
      <w:pPr>
        <w:rPr>
          <w:rFonts w:ascii="Arial Black" w:hAnsi="Arial Black"/>
          <w:noProof/>
          <w:sz w:val="52"/>
          <w:highlight w:val="yellow"/>
        </w:rPr>
      </w:pPr>
    </w:p>
    <w:p w14:paraId="317E6468" w14:textId="77777777" w:rsidR="002573C3" w:rsidRPr="00D54414" w:rsidRDefault="002573C3" w:rsidP="002573C3">
      <w:pPr>
        <w:rPr>
          <w:rFonts w:ascii="Arial Black" w:hAnsi="Arial Black"/>
          <w:noProof/>
          <w:sz w:val="52"/>
          <w:highlight w:val="yellow"/>
        </w:rPr>
      </w:pPr>
    </w:p>
    <w:p w14:paraId="58DEB635" w14:textId="77777777"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7300F395" w14:textId="365D701D"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A050B6">
        <w:rPr>
          <w:rFonts w:ascii="Arial Narrow" w:hAnsi="Arial Narrow"/>
          <w:noProof/>
          <w:color w:val="32B4FA"/>
          <w:sz w:val="56"/>
          <w:szCs w:val="56"/>
          <w:lang w:val="en-US"/>
        </w:rPr>
        <w:t>Launching Apps with Speech Commands</w:t>
      </w:r>
    </w:p>
    <w:p w14:paraId="068D7D4A"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7D0C318F" w14:textId="77777777" w:rsidR="001835C9" w:rsidRDefault="001835C9" w:rsidP="002573C3">
      <w:pPr>
        <w:spacing w:after="0" w:line="240" w:lineRule="auto"/>
        <w:rPr>
          <w:rFonts w:ascii="Arial" w:eastAsia="Batang" w:hAnsi="Arial" w:cs="Times New Roman"/>
          <w:noProof/>
          <w:sz w:val="20"/>
          <w:szCs w:val="24"/>
          <w:lang w:eastAsia="ko-KR"/>
        </w:rPr>
      </w:pPr>
    </w:p>
    <w:p w14:paraId="57D62532" w14:textId="77777777" w:rsidR="007E39CD" w:rsidRPr="00761D40" w:rsidRDefault="00AB57F9" w:rsidP="00A96808">
      <w:r>
        <w:t>September 2015</w:t>
      </w:r>
    </w:p>
    <w:p w14:paraId="4D5DDEE2" w14:textId="77777777" w:rsidR="001835C9" w:rsidRPr="001835C9" w:rsidRDefault="001835C9" w:rsidP="002573C3">
      <w:pPr>
        <w:spacing w:after="0" w:line="240" w:lineRule="auto"/>
        <w:rPr>
          <w:rFonts w:ascii="Arial" w:eastAsia="Batang" w:hAnsi="Arial" w:cs="Times New Roman"/>
          <w:noProof/>
          <w:szCs w:val="20"/>
          <w:lang w:eastAsia="ko-KR"/>
        </w:rPr>
      </w:pPr>
    </w:p>
    <w:p w14:paraId="253C574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6ECE3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8E96BD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4DDA774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11E17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7CA67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0A370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1EE2306" w14:textId="77777777" w:rsidR="002573C3" w:rsidRDefault="002573C3" w:rsidP="002573C3">
      <w:pPr>
        <w:rPr>
          <w:noProof/>
        </w:rPr>
      </w:pPr>
    </w:p>
    <w:p w14:paraId="27C24D10" w14:textId="77777777" w:rsidR="004E7B96" w:rsidRDefault="004E7B96" w:rsidP="002573C3">
      <w:pPr>
        <w:rPr>
          <w:noProof/>
        </w:rPr>
      </w:pPr>
    </w:p>
    <w:p w14:paraId="641314E9" w14:textId="77777777" w:rsidR="004E7B96" w:rsidRDefault="004E7B96" w:rsidP="002573C3">
      <w:pPr>
        <w:rPr>
          <w:noProof/>
        </w:rPr>
      </w:pPr>
    </w:p>
    <w:p w14:paraId="4B162508" w14:textId="77777777" w:rsidR="004E7B96" w:rsidRDefault="004E7B96" w:rsidP="002573C3">
      <w:pPr>
        <w:rPr>
          <w:noProof/>
        </w:rPr>
      </w:pPr>
    </w:p>
    <w:p w14:paraId="2B977D72" w14:textId="77777777" w:rsidR="004E7B96" w:rsidRDefault="004E7B96" w:rsidP="002573C3">
      <w:pPr>
        <w:rPr>
          <w:noProof/>
        </w:rPr>
      </w:pPr>
    </w:p>
    <w:p w14:paraId="6DB45A93" w14:textId="77777777" w:rsidR="004E7B96" w:rsidRDefault="004E7B96" w:rsidP="002573C3">
      <w:pPr>
        <w:rPr>
          <w:noProof/>
        </w:rPr>
      </w:pPr>
    </w:p>
    <w:p w14:paraId="3B03A347" w14:textId="77777777" w:rsidR="004E7B96" w:rsidRDefault="004E7B96">
      <w:pPr>
        <w:pStyle w:val="TOC1"/>
      </w:pPr>
    </w:p>
    <w:p w14:paraId="159BA799" w14:textId="77777777" w:rsidR="004E7B96" w:rsidRDefault="004E7B96">
      <w:pPr>
        <w:pStyle w:val="TOC1"/>
      </w:pPr>
    </w:p>
    <w:p w14:paraId="00FBB0E4" w14:textId="77777777" w:rsidR="009F5C10" w:rsidRDefault="004E7B96" w:rsidP="00A96808">
      <w:pPr>
        <w:pStyle w:val="TOC1"/>
        <w:jc w:val="right"/>
      </w:pPr>
      <w:r>
        <w:rPr>
          <w:lang w:eastAsia="en-US" w:bidi="ar-SA"/>
        </w:rPr>
        <w:lastRenderedPageBreak/>
        <w:drawing>
          <wp:inline distT="0" distB="0" distL="0" distR="0" wp14:anchorId="3755058F" wp14:editId="53C3083A">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1" w:name="_Toc168302996"/>
      <w:bookmarkStart w:id="2" w:name="_Toc168399728"/>
      <w:r w:rsidR="002573C3" w:rsidRPr="00D54414">
        <w:lastRenderedPageBreak/>
        <w:t>Contents</w:t>
      </w:r>
      <w:bookmarkEnd w:id="1"/>
      <w:bookmarkEnd w:id="2"/>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52BDBA26" w14:textId="77777777" w:rsidR="009F5C10" w:rsidRDefault="009F5C10">
      <w:pPr>
        <w:pStyle w:val="TOC1"/>
        <w:rPr>
          <w:rFonts w:asciiTheme="minorHAnsi" w:eastAsiaTheme="minorEastAsia" w:hAnsiTheme="minorHAnsi" w:cstheme="minorBidi"/>
          <w:b w:val="0"/>
          <w:bCs w:val="0"/>
          <w:caps w:val="0"/>
          <w:sz w:val="24"/>
          <w:szCs w:val="24"/>
          <w:lang w:eastAsia="en-US" w:bidi="ar-SA"/>
        </w:rPr>
      </w:pPr>
      <w:hyperlink w:anchor="_Toc430751009" w:history="1">
        <w:r w:rsidRPr="008F4BEA">
          <w:rPr>
            <w:rStyle w:val="Hyperlink"/>
          </w:rPr>
          <w:t>Overview</w:t>
        </w:r>
        <w:r>
          <w:rPr>
            <w:webHidden/>
          </w:rPr>
          <w:tab/>
        </w:r>
        <w:r>
          <w:rPr>
            <w:webHidden/>
          </w:rPr>
          <w:fldChar w:fldCharType="begin"/>
        </w:r>
        <w:r>
          <w:rPr>
            <w:webHidden/>
          </w:rPr>
          <w:instrText xml:space="preserve"> PAGEREF _Toc430751009 \h </w:instrText>
        </w:r>
        <w:r>
          <w:rPr>
            <w:webHidden/>
          </w:rPr>
        </w:r>
        <w:r>
          <w:rPr>
            <w:webHidden/>
          </w:rPr>
          <w:fldChar w:fldCharType="separate"/>
        </w:r>
        <w:r>
          <w:rPr>
            <w:webHidden/>
          </w:rPr>
          <w:t>4</w:t>
        </w:r>
        <w:r>
          <w:rPr>
            <w:webHidden/>
          </w:rPr>
          <w:fldChar w:fldCharType="end"/>
        </w:r>
      </w:hyperlink>
    </w:p>
    <w:p w14:paraId="539B1ACC" w14:textId="77777777" w:rsidR="009F5C10" w:rsidRDefault="009F5C10">
      <w:pPr>
        <w:pStyle w:val="TOC1"/>
        <w:rPr>
          <w:rFonts w:asciiTheme="minorHAnsi" w:eastAsiaTheme="minorEastAsia" w:hAnsiTheme="minorHAnsi" w:cstheme="minorBidi"/>
          <w:b w:val="0"/>
          <w:bCs w:val="0"/>
          <w:caps w:val="0"/>
          <w:sz w:val="24"/>
          <w:szCs w:val="24"/>
          <w:lang w:eastAsia="en-US" w:bidi="ar-SA"/>
        </w:rPr>
      </w:pPr>
      <w:hyperlink w:anchor="_Toc430751010" w:history="1">
        <w:r w:rsidRPr="008F4BEA">
          <w:rPr>
            <w:rStyle w:val="Hyperlink"/>
          </w:rPr>
          <w:t>Exercise 1: Launching with Voice Commands</w:t>
        </w:r>
        <w:r>
          <w:rPr>
            <w:webHidden/>
          </w:rPr>
          <w:tab/>
        </w:r>
        <w:r>
          <w:rPr>
            <w:webHidden/>
          </w:rPr>
          <w:fldChar w:fldCharType="begin"/>
        </w:r>
        <w:r>
          <w:rPr>
            <w:webHidden/>
          </w:rPr>
          <w:instrText xml:space="preserve"> PAGEREF _Toc430751010 \h </w:instrText>
        </w:r>
        <w:r>
          <w:rPr>
            <w:webHidden/>
          </w:rPr>
        </w:r>
        <w:r>
          <w:rPr>
            <w:webHidden/>
          </w:rPr>
          <w:fldChar w:fldCharType="separate"/>
        </w:r>
        <w:r>
          <w:rPr>
            <w:webHidden/>
          </w:rPr>
          <w:t>5</w:t>
        </w:r>
        <w:r>
          <w:rPr>
            <w:webHidden/>
          </w:rPr>
          <w:fldChar w:fldCharType="end"/>
        </w:r>
      </w:hyperlink>
    </w:p>
    <w:p w14:paraId="005FE4FF" w14:textId="77777777" w:rsidR="009F5C10" w:rsidRDefault="009F5C10">
      <w:pPr>
        <w:pStyle w:val="TOC3"/>
        <w:tabs>
          <w:tab w:val="right" w:leader="dot" w:pos="9350"/>
        </w:tabs>
        <w:rPr>
          <w:noProof/>
          <w:sz w:val="24"/>
          <w:szCs w:val="24"/>
          <w:lang w:bidi="ar-SA"/>
        </w:rPr>
      </w:pPr>
      <w:hyperlink w:anchor="_Toc430751011" w:history="1">
        <w:r w:rsidRPr="008F4BEA">
          <w:rPr>
            <w:rStyle w:val="Hyperlink"/>
            <w:noProof/>
          </w:rPr>
          <w:t>Task 1 – Create a blank Universal Windows app</w:t>
        </w:r>
        <w:r>
          <w:rPr>
            <w:noProof/>
            <w:webHidden/>
          </w:rPr>
          <w:tab/>
        </w:r>
        <w:r>
          <w:rPr>
            <w:noProof/>
            <w:webHidden/>
          </w:rPr>
          <w:fldChar w:fldCharType="begin"/>
        </w:r>
        <w:r>
          <w:rPr>
            <w:noProof/>
            <w:webHidden/>
          </w:rPr>
          <w:instrText xml:space="preserve"> PAGEREF _Toc430751011 \h </w:instrText>
        </w:r>
        <w:r>
          <w:rPr>
            <w:noProof/>
            <w:webHidden/>
          </w:rPr>
        </w:r>
        <w:r>
          <w:rPr>
            <w:noProof/>
            <w:webHidden/>
          </w:rPr>
          <w:fldChar w:fldCharType="separate"/>
        </w:r>
        <w:r>
          <w:rPr>
            <w:noProof/>
            <w:webHidden/>
          </w:rPr>
          <w:t>5</w:t>
        </w:r>
        <w:r>
          <w:rPr>
            <w:noProof/>
            <w:webHidden/>
          </w:rPr>
          <w:fldChar w:fldCharType="end"/>
        </w:r>
      </w:hyperlink>
    </w:p>
    <w:p w14:paraId="79E0B8CA" w14:textId="77777777" w:rsidR="009F5C10" w:rsidRDefault="009F5C10">
      <w:pPr>
        <w:pStyle w:val="TOC3"/>
        <w:tabs>
          <w:tab w:val="right" w:leader="dot" w:pos="9350"/>
        </w:tabs>
        <w:rPr>
          <w:noProof/>
          <w:sz w:val="24"/>
          <w:szCs w:val="24"/>
          <w:lang w:bidi="ar-SA"/>
        </w:rPr>
      </w:pPr>
      <w:hyperlink w:anchor="_Toc430751012" w:history="1">
        <w:r w:rsidRPr="008F4BEA">
          <w:rPr>
            <w:rStyle w:val="Hyperlink"/>
            <w:noProof/>
          </w:rPr>
          <w:t>Task 2 – Create the voice commands definition file</w:t>
        </w:r>
        <w:r>
          <w:rPr>
            <w:noProof/>
            <w:webHidden/>
          </w:rPr>
          <w:tab/>
        </w:r>
        <w:r>
          <w:rPr>
            <w:noProof/>
            <w:webHidden/>
          </w:rPr>
          <w:fldChar w:fldCharType="begin"/>
        </w:r>
        <w:r>
          <w:rPr>
            <w:noProof/>
            <w:webHidden/>
          </w:rPr>
          <w:instrText xml:space="preserve"> PAGEREF _Toc430751012 \h </w:instrText>
        </w:r>
        <w:r>
          <w:rPr>
            <w:noProof/>
            <w:webHidden/>
          </w:rPr>
        </w:r>
        <w:r>
          <w:rPr>
            <w:noProof/>
            <w:webHidden/>
          </w:rPr>
          <w:fldChar w:fldCharType="separate"/>
        </w:r>
        <w:r>
          <w:rPr>
            <w:noProof/>
            <w:webHidden/>
          </w:rPr>
          <w:t>7</w:t>
        </w:r>
        <w:r>
          <w:rPr>
            <w:noProof/>
            <w:webHidden/>
          </w:rPr>
          <w:fldChar w:fldCharType="end"/>
        </w:r>
      </w:hyperlink>
    </w:p>
    <w:p w14:paraId="3D1E1964" w14:textId="77777777" w:rsidR="009F5C10" w:rsidRDefault="009F5C10">
      <w:pPr>
        <w:pStyle w:val="TOC3"/>
        <w:tabs>
          <w:tab w:val="right" w:leader="dot" w:pos="9350"/>
        </w:tabs>
        <w:rPr>
          <w:noProof/>
          <w:sz w:val="24"/>
          <w:szCs w:val="24"/>
          <w:lang w:bidi="ar-SA"/>
        </w:rPr>
      </w:pPr>
      <w:hyperlink w:anchor="_Toc430751013" w:history="1">
        <w:r w:rsidRPr="008F4BEA">
          <w:rPr>
            <w:rStyle w:val="Hyperlink"/>
            <w:noProof/>
          </w:rPr>
          <w:t>Task 3 – Install the voice command definitions</w:t>
        </w:r>
        <w:r>
          <w:rPr>
            <w:noProof/>
            <w:webHidden/>
          </w:rPr>
          <w:tab/>
        </w:r>
        <w:r>
          <w:rPr>
            <w:noProof/>
            <w:webHidden/>
          </w:rPr>
          <w:fldChar w:fldCharType="begin"/>
        </w:r>
        <w:r>
          <w:rPr>
            <w:noProof/>
            <w:webHidden/>
          </w:rPr>
          <w:instrText xml:space="preserve"> PAGEREF _Toc430751013 \h </w:instrText>
        </w:r>
        <w:r>
          <w:rPr>
            <w:noProof/>
            <w:webHidden/>
          </w:rPr>
        </w:r>
        <w:r>
          <w:rPr>
            <w:noProof/>
            <w:webHidden/>
          </w:rPr>
          <w:fldChar w:fldCharType="separate"/>
        </w:r>
        <w:r>
          <w:rPr>
            <w:noProof/>
            <w:webHidden/>
          </w:rPr>
          <w:t>9</w:t>
        </w:r>
        <w:r>
          <w:rPr>
            <w:noProof/>
            <w:webHidden/>
          </w:rPr>
          <w:fldChar w:fldCharType="end"/>
        </w:r>
      </w:hyperlink>
    </w:p>
    <w:p w14:paraId="46C0EADE" w14:textId="77777777" w:rsidR="009F5C10" w:rsidRDefault="009F5C10">
      <w:pPr>
        <w:pStyle w:val="TOC3"/>
        <w:tabs>
          <w:tab w:val="right" w:leader="dot" w:pos="9350"/>
        </w:tabs>
        <w:rPr>
          <w:noProof/>
          <w:sz w:val="24"/>
          <w:szCs w:val="24"/>
          <w:lang w:bidi="ar-SA"/>
        </w:rPr>
      </w:pPr>
      <w:hyperlink w:anchor="_Toc430751014" w:history="1">
        <w:r w:rsidRPr="008F4BEA">
          <w:rPr>
            <w:rStyle w:val="Hyperlink"/>
            <w:noProof/>
          </w:rPr>
          <w:t>Task 4 – Handle voice command activation</w:t>
        </w:r>
        <w:r>
          <w:rPr>
            <w:noProof/>
            <w:webHidden/>
          </w:rPr>
          <w:tab/>
        </w:r>
        <w:r>
          <w:rPr>
            <w:noProof/>
            <w:webHidden/>
          </w:rPr>
          <w:fldChar w:fldCharType="begin"/>
        </w:r>
        <w:r>
          <w:rPr>
            <w:noProof/>
            <w:webHidden/>
          </w:rPr>
          <w:instrText xml:space="preserve"> PAGEREF _Toc430751014 \h </w:instrText>
        </w:r>
        <w:r>
          <w:rPr>
            <w:noProof/>
            <w:webHidden/>
          </w:rPr>
        </w:r>
        <w:r>
          <w:rPr>
            <w:noProof/>
            <w:webHidden/>
          </w:rPr>
          <w:fldChar w:fldCharType="separate"/>
        </w:r>
        <w:r>
          <w:rPr>
            <w:noProof/>
            <w:webHidden/>
          </w:rPr>
          <w:t>10</w:t>
        </w:r>
        <w:r>
          <w:rPr>
            <w:noProof/>
            <w:webHidden/>
          </w:rPr>
          <w:fldChar w:fldCharType="end"/>
        </w:r>
      </w:hyperlink>
    </w:p>
    <w:p w14:paraId="71FF22CF" w14:textId="77777777" w:rsidR="009F5C10" w:rsidRDefault="009F5C10">
      <w:pPr>
        <w:pStyle w:val="TOC1"/>
        <w:rPr>
          <w:rFonts w:asciiTheme="minorHAnsi" w:eastAsiaTheme="minorEastAsia" w:hAnsiTheme="minorHAnsi" w:cstheme="minorBidi"/>
          <w:b w:val="0"/>
          <w:bCs w:val="0"/>
          <w:caps w:val="0"/>
          <w:sz w:val="24"/>
          <w:szCs w:val="24"/>
          <w:lang w:eastAsia="en-US" w:bidi="ar-SA"/>
        </w:rPr>
      </w:pPr>
      <w:hyperlink w:anchor="_Toc430751015" w:history="1">
        <w:r w:rsidRPr="008F4BEA">
          <w:rPr>
            <w:rStyle w:val="Hyperlink"/>
          </w:rPr>
          <w:t>Exercise 2: Use a Voice Command to Change the App’s Appearance</w:t>
        </w:r>
        <w:r>
          <w:rPr>
            <w:webHidden/>
          </w:rPr>
          <w:tab/>
        </w:r>
        <w:r>
          <w:rPr>
            <w:webHidden/>
          </w:rPr>
          <w:fldChar w:fldCharType="begin"/>
        </w:r>
        <w:r>
          <w:rPr>
            <w:webHidden/>
          </w:rPr>
          <w:instrText xml:space="preserve"> PAGEREF _Toc430751015 \h </w:instrText>
        </w:r>
        <w:r>
          <w:rPr>
            <w:webHidden/>
          </w:rPr>
        </w:r>
        <w:r>
          <w:rPr>
            <w:webHidden/>
          </w:rPr>
          <w:fldChar w:fldCharType="separate"/>
        </w:r>
        <w:r>
          <w:rPr>
            <w:webHidden/>
          </w:rPr>
          <w:t>14</w:t>
        </w:r>
        <w:r>
          <w:rPr>
            <w:webHidden/>
          </w:rPr>
          <w:fldChar w:fldCharType="end"/>
        </w:r>
      </w:hyperlink>
    </w:p>
    <w:p w14:paraId="63E74912" w14:textId="77777777" w:rsidR="009F5C10" w:rsidRDefault="009F5C10">
      <w:pPr>
        <w:pStyle w:val="TOC3"/>
        <w:tabs>
          <w:tab w:val="right" w:leader="dot" w:pos="9350"/>
        </w:tabs>
        <w:rPr>
          <w:noProof/>
          <w:sz w:val="24"/>
          <w:szCs w:val="24"/>
          <w:lang w:bidi="ar-SA"/>
        </w:rPr>
      </w:pPr>
      <w:hyperlink w:anchor="_Toc430751016" w:history="1">
        <w:r w:rsidRPr="008F4BEA">
          <w:rPr>
            <w:rStyle w:val="Hyperlink"/>
            <w:noProof/>
          </w:rPr>
          <w:t>Task 1 – Set the background color</w:t>
        </w:r>
        <w:r>
          <w:rPr>
            <w:noProof/>
            <w:webHidden/>
          </w:rPr>
          <w:tab/>
        </w:r>
        <w:r>
          <w:rPr>
            <w:noProof/>
            <w:webHidden/>
          </w:rPr>
          <w:fldChar w:fldCharType="begin"/>
        </w:r>
        <w:r>
          <w:rPr>
            <w:noProof/>
            <w:webHidden/>
          </w:rPr>
          <w:instrText xml:space="preserve"> PAGEREF _Toc430751016 \h </w:instrText>
        </w:r>
        <w:r>
          <w:rPr>
            <w:noProof/>
            <w:webHidden/>
          </w:rPr>
        </w:r>
        <w:r>
          <w:rPr>
            <w:noProof/>
            <w:webHidden/>
          </w:rPr>
          <w:fldChar w:fldCharType="separate"/>
        </w:r>
        <w:r>
          <w:rPr>
            <w:noProof/>
            <w:webHidden/>
          </w:rPr>
          <w:t>14</w:t>
        </w:r>
        <w:r>
          <w:rPr>
            <w:noProof/>
            <w:webHidden/>
          </w:rPr>
          <w:fldChar w:fldCharType="end"/>
        </w:r>
      </w:hyperlink>
    </w:p>
    <w:p w14:paraId="3AEB2AB4" w14:textId="77777777" w:rsidR="009F5C10" w:rsidRDefault="009F5C10">
      <w:pPr>
        <w:pStyle w:val="TOC3"/>
        <w:tabs>
          <w:tab w:val="right" w:leader="dot" w:pos="9350"/>
        </w:tabs>
        <w:rPr>
          <w:noProof/>
          <w:sz w:val="24"/>
          <w:szCs w:val="24"/>
          <w:lang w:bidi="ar-SA"/>
        </w:rPr>
      </w:pPr>
      <w:hyperlink w:anchor="_Toc430751017" w:history="1">
        <w:r w:rsidRPr="008F4BEA">
          <w:rPr>
            <w:rStyle w:val="Hyperlink"/>
            <w:noProof/>
          </w:rPr>
          <w:t>Task 2 – Create a voice command to trigger the color change</w:t>
        </w:r>
        <w:r>
          <w:rPr>
            <w:noProof/>
            <w:webHidden/>
          </w:rPr>
          <w:tab/>
        </w:r>
        <w:r>
          <w:rPr>
            <w:noProof/>
            <w:webHidden/>
          </w:rPr>
          <w:fldChar w:fldCharType="begin"/>
        </w:r>
        <w:r>
          <w:rPr>
            <w:noProof/>
            <w:webHidden/>
          </w:rPr>
          <w:instrText xml:space="preserve"> PAGEREF _Toc430751017 \h </w:instrText>
        </w:r>
        <w:r>
          <w:rPr>
            <w:noProof/>
            <w:webHidden/>
          </w:rPr>
        </w:r>
        <w:r>
          <w:rPr>
            <w:noProof/>
            <w:webHidden/>
          </w:rPr>
          <w:fldChar w:fldCharType="separate"/>
        </w:r>
        <w:r>
          <w:rPr>
            <w:noProof/>
            <w:webHidden/>
          </w:rPr>
          <w:t>15</w:t>
        </w:r>
        <w:r>
          <w:rPr>
            <w:noProof/>
            <w:webHidden/>
          </w:rPr>
          <w:fldChar w:fldCharType="end"/>
        </w:r>
      </w:hyperlink>
    </w:p>
    <w:p w14:paraId="6AD21C32" w14:textId="77777777" w:rsidR="009F5C10" w:rsidRDefault="009F5C10">
      <w:pPr>
        <w:pStyle w:val="TOC1"/>
        <w:rPr>
          <w:rFonts w:asciiTheme="minorHAnsi" w:eastAsiaTheme="minorEastAsia" w:hAnsiTheme="minorHAnsi" w:cstheme="minorBidi"/>
          <w:b w:val="0"/>
          <w:bCs w:val="0"/>
          <w:caps w:val="0"/>
          <w:sz w:val="24"/>
          <w:szCs w:val="24"/>
          <w:lang w:eastAsia="en-US" w:bidi="ar-SA"/>
        </w:rPr>
      </w:pPr>
      <w:hyperlink w:anchor="_Toc430751018" w:history="1">
        <w:r w:rsidRPr="008F4BEA">
          <w:rPr>
            <w:rStyle w:val="Hyperlink"/>
          </w:rPr>
          <w:t>Exercise 3: Respond to a Voice Command with a Background Task</w:t>
        </w:r>
        <w:r>
          <w:rPr>
            <w:webHidden/>
          </w:rPr>
          <w:tab/>
        </w:r>
        <w:r>
          <w:rPr>
            <w:webHidden/>
          </w:rPr>
          <w:fldChar w:fldCharType="begin"/>
        </w:r>
        <w:r>
          <w:rPr>
            <w:webHidden/>
          </w:rPr>
          <w:instrText xml:space="preserve"> PAGEREF _Toc430751018 \h </w:instrText>
        </w:r>
        <w:r>
          <w:rPr>
            <w:webHidden/>
          </w:rPr>
        </w:r>
        <w:r>
          <w:rPr>
            <w:webHidden/>
          </w:rPr>
          <w:fldChar w:fldCharType="separate"/>
        </w:r>
        <w:r>
          <w:rPr>
            <w:webHidden/>
          </w:rPr>
          <w:t>17</w:t>
        </w:r>
        <w:r>
          <w:rPr>
            <w:webHidden/>
          </w:rPr>
          <w:fldChar w:fldCharType="end"/>
        </w:r>
      </w:hyperlink>
    </w:p>
    <w:p w14:paraId="19909E15" w14:textId="77777777" w:rsidR="009F5C10" w:rsidRDefault="009F5C10">
      <w:pPr>
        <w:pStyle w:val="TOC3"/>
        <w:tabs>
          <w:tab w:val="right" w:leader="dot" w:pos="9350"/>
        </w:tabs>
        <w:rPr>
          <w:noProof/>
          <w:sz w:val="24"/>
          <w:szCs w:val="24"/>
          <w:lang w:bidi="ar-SA"/>
        </w:rPr>
      </w:pPr>
      <w:hyperlink w:anchor="_Toc430751019" w:history="1">
        <w:r w:rsidRPr="008F4BEA">
          <w:rPr>
            <w:rStyle w:val="Hyperlink"/>
            <w:noProof/>
          </w:rPr>
          <w:t>Task 1 – Create the Windows Runtime Component</w:t>
        </w:r>
        <w:r>
          <w:rPr>
            <w:noProof/>
            <w:webHidden/>
          </w:rPr>
          <w:tab/>
        </w:r>
        <w:r>
          <w:rPr>
            <w:noProof/>
            <w:webHidden/>
          </w:rPr>
          <w:fldChar w:fldCharType="begin"/>
        </w:r>
        <w:r>
          <w:rPr>
            <w:noProof/>
            <w:webHidden/>
          </w:rPr>
          <w:instrText xml:space="preserve"> PAGEREF _Toc430751019 \h </w:instrText>
        </w:r>
        <w:r>
          <w:rPr>
            <w:noProof/>
            <w:webHidden/>
          </w:rPr>
        </w:r>
        <w:r>
          <w:rPr>
            <w:noProof/>
            <w:webHidden/>
          </w:rPr>
          <w:fldChar w:fldCharType="separate"/>
        </w:r>
        <w:r>
          <w:rPr>
            <w:noProof/>
            <w:webHidden/>
          </w:rPr>
          <w:t>17</w:t>
        </w:r>
        <w:r>
          <w:rPr>
            <w:noProof/>
            <w:webHidden/>
          </w:rPr>
          <w:fldChar w:fldCharType="end"/>
        </w:r>
      </w:hyperlink>
    </w:p>
    <w:p w14:paraId="5C0D3F1A" w14:textId="77777777" w:rsidR="009F5C10" w:rsidRDefault="009F5C10">
      <w:pPr>
        <w:pStyle w:val="TOC3"/>
        <w:tabs>
          <w:tab w:val="right" w:leader="dot" w:pos="9350"/>
        </w:tabs>
        <w:rPr>
          <w:noProof/>
          <w:sz w:val="24"/>
          <w:szCs w:val="24"/>
          <w:lang w:bidi="ar-SA"/>
        </w:rPr>
      </w:pPr>
      <w:hyperlink w:anchor="_Toc430751020" w:history="1">
        <w:r w:rsidRPr="008F4BEA">
          <w:rPr>
            <w:rStyle w:val="Hyperlink"/>
            <w:noProof/>
          </w:rPr>
          <w:t>Task 2 – Add a voice command to reference the VoiceCommandService</w:t>
        </w:r>
        <w:r>
          <w:rPr>
            <w:noProof/>
            <w:webHidden/>
          </w:rPr>
          <w:tab/>
        </w:r>
        <w:r>
          <w:rPr>
            <w:noProof/>
            <w:webHidden/>
          </w:rPr>
          <w:fldChar w:fldCharType="begin"/>
        </w:r>
        <w:r>
          <w:rPr>
            <w:noProof/>
            <w:webHidden/>
          </w:rPr>
          <w:instrText xml:space="preserve"> PAGEREF _Toc430751020 \h </w:instrText>
        </w:r>
        <w:r>
          <w:rPr>
            <w:noProof/>
            <w:webHidden/>
          </w:rPr>
        </w:r>
        <w:r>
          <w:rPr>
            <w:noProof/>
            <w:webHidden/>
          </w:rPr>
          <w:fldChar w:fldCharType="separate"/>
        </w:r>
        <w:r>
          <w:rPr>
            <w:noProof/>
            <w:webHidden/>
          </w:rPr>
          <w:t>19</w:t>
        </w:r>
        <w:r>
          <w:rPr>
            <w:noProof/>
            <w:webHidden/>
          </w:rPr>
          <w:fldChar w:fldCharType="end"/>
        </w:r>
      </w:hyperlink>
    </w:p>
    <w:p w14:paraId="033AC07C" w14:textId="77777777" w:rsidR="009F5C10" w:rsidRDefault="009F5C10">
      <w:pPr>
        <w:pStyle w:val="TOC3"/>
        <w:tabs>
          <w:tab w:val="right" w:leader="dot" w:pos="9350"/>
        </w:tabs>
        <w:rPr>
          <w:noProof/>
          <w:sz w:val="24"/>
          <w:szCs w:val="24"/>
          <w:lang w:bidi="ar-SA"/>
        </w:rPr>
      </w:pPr>
      <w:hyperlink w:anchor="_Toc430751021" w:history="1">
        <w:r w:rsidRPr="008F4BEA">
          <w:rPr>
            <w:rStyle w:val="Hyperlink"/>
            <w:noProof/>
          </w:rPr>
          <w:t>Task 3 – Register the service in the app manifest</w:t>
        </w:r>
        <w:r>
          <w:rPr>
            <w:noProof/>
            <w:webHidden/>
          </w:rPr>
          <w:tab/>
        </w:r>
        <w:r>
          <w:rPr>
            <w:noProof/>
            <w:webHidden/>
          </w:rPr>
          <w:fldChar w:fldCharType="begin"/>
        </w:r>
        <w:r>
          <w:rPr>
            <w:noProof/>
            <w:webHidden/>
          </w:rPr>
          <w:instrText xml:space="preserve"> PAGEREF _Toc430751021 \h </w:instrText>
        </w:r>
        <w:r>
          <w:rPr>
            <w:noProof/>
            <w:webHidden/>
          </w:rPr>
        </w:r>
        <w:r>
          <w:rPr>
            <w:noProof/>
            <w:webHidden/>
          </w:rPr>
          <w:fldChar w:fldCharType="separate"/>
        </w:r>
        <w:r>
          <w:rPr>
            <w:noProof/>
            <w:webHidden/>
          </w:rPr>
          <w:t>20</w:t>
        </w:r>
        <w:r>
          <w:rPr>
            <w:noProof/>
            <w:webHidden/>
          </w:rPr>
          <w:fldChar w:fldCharType="end"/>
        </w:r>
      </w:hyperlink>
    </w:p>
    <w:p w14:paraId="7FF70812" w14:textId="77777777" w:rsidR="009F5C10" w:rsidRDefault="009F5C10">
      <w:pPr>
        <w:pStyle w:val="TOC3"/>
        <w:tabs>
          <w:tab w:val="right" w:leader="dot" w:pos="9350"/>
        </w:tabs>
        <w:rPr>
          <w:noProof/>
          <w:sz w:val="24"/>
          <w:szCs w:val="24"/>
          <w:lang w:bidi="ar-SA"/>
        </w:rPr>
      </w:pPr>
      <w:hyperlink w:anchor="_Toc430751022" w:history="1">
        <w:r w:rsidRPr="008F4BEA">
          <w:rPr>
            <w:rStyle w:val="Hyperlink"/>
            <w:noProof/>
          </w:rPr>
          <w:t>Task 4 – Handle the incoming command in the service</w:t>
        </w:r>
        <w:r>
          <w:rPr>
            <w:noProof/>
            <w:webHidden/>
          </w:rPr>
          <w:tab/>
        </w:r>
        <w:r>
          <w:rPr>
            <w:noProof/>
            <w:webHidden/>
          </w:rPr>
          <w:fldChar w:fldCharType="begin"/>
        </w:r>
        <w:r>
          <w:rPr>
            <w:noProof/>
            <w:webHidden/>
          </w:rPr>
          <w:instrText xml:space="preserve"> PAGEREF _Toc430751022 \h </w:instrText>
        </w:r>
        <w:r>
          <w:rPr>
            <w:noProof/>
            <w:webHidden/>
          </w:rPr>
        </w:r>
        <w:r>
          <w:rPr>
            <w:noProof/>
            <w:webHidden/>
          </w:rPr>
          <w:fldChar w:fldCharType="separate"/>
        </w:r>
        <w:r>
          <w:rPr>
            <w:noProof/>
            <w:webHidden/>
          </w:rPr>
          <w:t>21</w:t>
        </w:r>
        <w:r>
          <w:rPr>
            <w:noProof/>
            <w:webHidden/>
          </w:rPr>
          <w:fldChar w:fldCharType="end"/>
        </w:r>
      </w:hyperlink>
    </w:p>
    <w:p w14:paraId="42FD8F21" w14:textId="77777777" w:rsidR="009F5C10" w:rsidRDefault="009F5C10">
      <w:pPr>
        <w:pStyle w:val="TOC3"/>
        <w:tabs>
          <w:tab w:val="right" w:leader="dot" w:pos="9350"/>
        </w:tabs>
        <w:rPr>
          <w:noProof/>
          <w:sz w:val="24"/>
          <w:szCs w:val="24"/>
          <w:lang w:bidi="ar-SA"/>
        </w:rPr>
      </w:pPr>
      <w:hyperlink w:anchor="_Toc430751023" w:history="1">
        <w:r w:rsidRPr="008F4BEA">
          <w:rPr>
            <w:rStyle w:val="Hyperlink"/>
            <w:noProof/>
          </w:rPr>
          <w:t>Task 5 – Interact with your app via the background task</w:t>
        </w:r>
        <w:r>
          <w:rPr>
            <w:noProof/>
            <w:webHidden/>
          </w:rPr>
          <w:tab/>
        </w:r>
        <w:r>
          <w:rPr>
            <w:noProof/>
            <w:webHidden/>
          </w:rPr>
          <w:fldChar w:fldCharType="begin"/>
        </w:r>
        <w:r>
          <w:rPr>
            <w:noProof/>
            <w:webHidden/>
          </w:rPr>
          <w:instrText xml:space="preserve"> PAGEREF _Toc430751023 \h </w:instrText>
        </w:r>
        <w:r>
          <w:rPr>
            <w:noProof/>
            <w:webHidden/>
          </w:rPr>
        </w:r>
        <w:r>
          <w:rPr>
            <w:noProof/>
            <w:webHidden/>
          </w:rPr>
          <w:fldChar w:fldCharType="separate"/>
        </w:r>
        <w:r>
          <w:rPr>
            <w:noProof/>
            <w:webHidden/>
          </w:rPr>
          <w:t>24</w:t>
        </w:r>
        <w:r>
          <w:rPr>
            <w:noProof/>
            <w:webHidden/>
          </w:rPr>
          <w:fldChar w:fldCharType="end"/>
        </w:r>
      </w:hyperlink>
    </w:p>
    <w:p w14:paraId="1468C7D2" w14:textId="77777777" w:rsidR="009F5C10" w:rsidRDefault="009F5C10">
      <w:pPr>
        <w:pStyle w:val="TOC1"/>
        <w:rPr>
          <w:rFonts w:asciiTheme="minorHAnsi" w:eastAsiaTheme="minorEastAsia" w:hAnsiTheme="minorHAnsi" w:cstheme="minorBidi"/>
          <w:b w:val="0"/>
          <w:bCs w:val="0"/>
          <w:caps w:val="0"/>
          <w:sz w:val="24"/>
          <w:szCs w:val="24"/>
          <w:lang w:eastAsia="en-US" w:bidi="ar-SA"/>
        </w:rPr>
      </w:pPr>
      <w:hyperlink w:anchor="_Toc430751024" w:history="1">
        <w:r w:rsidRPr="008F4BEA">
          <w:rPr>
            <w:rStyle w:val="Hyperlink"/>
          </w:rPr>
          <w:t>Summary</w:t>
        </w:r>
        <w:r>
          <w:rPr>
            <w:webHidden/>
          </w:rPr>
          <w:tab/>
        </w:r>
        <w:r>
          <w:rPr>
            <w:webHidden/>
          </w:rPr>
          <w:fldChar w:fldCharType="begin"/>
        </w:r>
        <w:r>
          <w:rPr>
            <w:webHidden/>
          </w:rPr>
          <w:instrText xml:space="preserve"> PAGEREF _Toc430751024 \h </w:instrText>
        </w:r>
        <w:r>
          <w:rPr>
            <w:webHidden/>
          </w:rPr>
        </w:r>
        <w:r>
          <w:rPr>
            <w:webHidden/>
          </w:rPr>
          <w:fldChar w:fldCharType="separate"/>
        </w:r>
        <w:r>
          <w:rPr>
            <w:webHidden/>
          </w:rPr>
          <w:t>26</w:t>
        </w:r>
        <w:r>
          <w:rPr>
            <w:webHidden/>
          </w:rPr>
          <w:fldChar w:fldCharType="end"/>
        </w:r>
      </w:hyperlink>
    </w:p>
    <w:p w14:paraId="12DAB132"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6ACC7413" w14:textId="77777777" w:rsidR="007513B5" w:rsidRDefault="007513B5" w:rsidP="006A0032">
      <w:pPr>
        <w:pStyle w:val="ppTopic"/>
        <w:rPr>
          <w:rFonts w:eastAsia="Arial Unicode MS"/>
          <w:noProof/>
        </w:rPr>
      </w:pPr>
    </w:p>
    <w:bookmarkStart w:id="3" w:name="_Toc430751009" w:displacedByCustomXml="next"/>
    <w:sdt>
      <w:sdtPr>
        <w:alias w:val="Topic"/>
        <w:tag w:val="50e863b2-ffbb-43d6-aa22-1f8d068f00eb"/>
        <w:id w:val="440965237"/>
        <w:placeholder>
          <w:docPart w:val="D418FF1D4EE87540A54432DE4DA45252"/>
        </w:placeholder>
        <w:text/>
      </w:sdtPr>
      <w:sdtEndPr/>
      <w:sdtContent>
        <w:p w14:paraId="408DDD7C" w14:textId="77777777" w:rsidR="006A0032" w:rsidRDefault="006A0032" w:rsidP="006A0032">
          <w:pPr>
            <w:pStyle w:val="ppTopic"/>
          </w:pPr>
          <w:r>
            <w:t>Overview</w:t>
          </w:r>
        </w:p>
      </w:sdtContent>
    </w:sdt>
    <w:bookmarkEnd w:id="3" w:displacedByCustomXml="prev"/>
    <w:p w14:paraId="1D76BD22" w14:textId="0503B773" w:rsidR="006009AB" w:rsidRDefault="00110311" w:rsidP="006A73A9">
      <w:r>
        <w:t xml:space="preserve">Windows 10 apps can leverage the Cortana interface to interact with users through convenient and customizable voice commands. In addition to accessing system features, Cortana can launch your app in the foreground </w:t>
      </w:r>
      <w:r w:rsidR="00FC2316">
        <w:t>or</w:t>
      </w:r>
      <w:r>
        <w:t xml:space="preserve"> interact with app data in the background.</w:t>
      </w:r>
    </w:p>
    <w:p w14:paraId="181A6CEF" w14:textId="64B44D61" w:rsidR="00110311" w:rsidRDefault="00110311" w:rsidP="006A73A9">
      <w:r>
        <w:t>App-specific voice commands start with a prefix, usually the app name or a keyword, to allow for infinite combinations without needing to disambiguate from other apps that may have similar commands. You can define options to speak the app name before or after the command and choose which behaviors to implement when your app is launched.</w:t>
      </w:r>
    </w:p>
    <w:p w14:paraId="7AA15D96" w14:textId="488C0479" w:rsidR="00FC2316" w:rsidRDefault="00FC2316" w:rsidP="006A73A9">
      <w:r>
        <w:t>In this lab, you will create a voice command definition file and add commands to launch your app and customize its appearance.</w:t>
      </w:r>
    </w:p>
    <w:p w14:paraId="6F428815" w14:textId="77777777" w:rsidR="002573C3" w:rsidRDefault="002573C3" w:rsidP="002573C3">
      <w:pPr>
        <w:pStyle w:val="Heading1"/>
        <w:rPr>
          <w:rFonts w:eastAsia="Arial Unicode MS"/>
          <w:noProof/>
        </w:rPr>
      </w:pPr>
      <w:r w:rsidRPr="008A4A2C">
        <w:rPr>
          <w:rFonts w:eastAsia="Arial Unicode MS"/>
          <w:noProof/>
        </w:rPr>
        <w:t>Objectives</w:t>
      </w:r>
    </w:p>
    <w:p w14:paraId="666B7973" w14:textId="77777777" w:rsidR="00C40E9E" w:rsidRDefault="00AA22BA" w:rsidP="00364D1D">
      <w:pPr>
        <w:pStyle w:val="ppBodyText"/>
      </w:pPr>
      <w:r>
        <w:rPr>
          <w:noProof/>
        </w:rPr>
        <w:t>This lab will show you how to:</w:t>
      </w:r>
    </w:p>
    <w:p w14:paraId="441F194D" w14:textId="3F835C7E" w:rsidR="006B1048" w:rsidRDefault="009B51D7" w:rsidP="007618F4">
      <w:pPr>
        <w:pStyle w:val="ppBulletList"/>
        <w:rPr>
          <w:noProof/>
        </w:rPr>
      </w:pPr>
      <w:r>
        <w:t>Create a voice command definition file</w:t>
      </w:r>
    </w:p>
    <w:p w14:paraId="0A5CE9C1" w14:textId="25380958" w:rsidR="00BE0ECA" w:rsidRDefault="009B51D7" w:rsidP="007618F4">
      <w:pPr>
        <w:pStyle w:val="ppBulletList"/>
        <w:rPr>
          <w:noProof/>
        </w:rPr>
      </w:pPr>
      <w:r>
        <w:t>Launch your app using a voice command</w:t>
      </w:r>
    </w:p>
    <w:p w14:paraId="6B734E9E" w14:textId="29FDC9C3" w:rsidR="00BE0ECA" w:rsidRDefault="006516AB" w:rsidP="007618F4">
      <w:pPr>
        <w:pStyle w:val="ppBulletList"/>
        <w:rPr>
          <w:noProof/>
        </w:rPr>
      </w:pPr>
      <w:r>
        <w:t>Use a switch to target incoming voice commands</w:t>
      </w:r>
    </w:p>
    <w:p w14:paraId="5D4A991D" w14:textId="0DA2C3A7" w:rsidR="006516AB" w:rsidRDefault="006516AB" w:rsidP="007618F4">
      <w:pPr>
        <w:pStyle w:val="ppBulletList"/>
        <w:rPr>
          <w:noProof/>
        </w:rPr>
      </w:pPr>
      <w:r>
        <w:rPr>
          <w:noProof/>
        </w:rPr>
        <w:t>Pass infor</w:t>
      </w:r>
      <w:r w:rsidR="002943E3">
        <w:rPr>
          <w:noProof/>
        </w:rPr>
        <w:t>mation from a voice command to the</w:t>
      </w:r>
      <w:r>
        <w:rPr>
          <w:noProof/>
        </w:rPr>
        <w:t xml:space="preserve"> </w:t>
      </w:r>
      <w:r w:rsidR="002943E3">
        <w:rPr>
          <w:noProof/>
        </w:rPr>
        <w:t>view</w:t>
      </w:r>
    </w:p>
    <w:p w14:paraId="5B962269" w14:textId="4370D345" w:rsidR="007F5C09" w:rsidRDefault="006516AB" w:rsidP="007618F4">
      <w:pPr>
        <w:pStyle w:val="ppBulletList"/>
        <w:rPr>
          <w:noProof/>
        </w:rPr>
      </w:pPr>
      <w:r>
        <w:rPr>
          <w:noProof/>
        </w:rPr>
        <w:t>Change the app’s appearance based on a</w:t>
      </w:r>
      <w:r w:rsidR="00A06C08">
        <w:rPr>
          <w:noProof/>
        </w:rPr>
        <w:t>n incoming</w:t>
      </w:r>
      <w:r>
        <w:rPr>
          <w:noProof/>
        </w:rPr>
        <w:t xml:space="preserve"> voice command</w:t>
      </w:r>
    </w:p>
    <w:p w14:paraId="34A90B21" w14:textId="77777777" w:rsidR="007C5904" w:rsidRDefault="007C5904" w:rsidP="007C5904">
      <w:pPr>
        <w:pStyle w:val="ppBulletList"/>
        <w:rPr>
          <w:noProof/>
        </w:rPr>
      </w:pPr>
      <w:r>
        <w:rPr>
          <w:noProof/>
        </w:rPr>
        <w:t>Run a background task from a voice command</w:t>
      </w:r>
    </w:p>
    <w:p w14:paraId="1841F036" w14:textId="7AFC5C65" w:rsidR="007C5904" w:rsidRDefault="007C5904" w:rsidP="007C5904">
      <w:pPr>
        <w:pStyle w:val="ppBulletList"/>
        <w:rPr>
          <w:noProof/>
        </w:rPr>
      </w:pPr>
      <w:r>
        <w:rPr>
          <w:noProof/>
        </w:rPr>
        <w:t>Return written and spoken responses to Cortana from your app</w:t>
      </w:r>
    </w:p>
    <w:p w14:paraId="781A87B8" w14:textId="77777777" w:rsidR="002573C3" w:rsidRDefault="002573C3" w:rsidP="00BE7BEC">
      <w:pPr>
        <w:pStyle w:val="ppListEnd"/>
        <w:numPr>
          <w:ilvl w:val="0"/>
          <w:numId w:val="10"/>
        </w:numPr>
        <w:rPr>
          <w:noProof/>
          <w:highlight w:val="yellow"/>
        </w:rPr>
      </w:pPr>
    </w:p>
    <w:p w14:paraId="2CD59B80" w14:textId="77777777" w:rsidR="008D1B17" w:rsidRDefault="008D1B17" w:rsidP="008D1B17">
      <w:pPr>
        <w:pStyle w:val="Heading1"/>
        <w:rPr>
          <w:rFonts w:eastAsia="Arial Unicode MS"/>
          <w:noProof/>
        </w:rPr>
      </w:pPr>
      <w:bookmarkStart w:id="4" w:name="_Toc157870738"/>
      <w:r>
        <w:rPr>
          <w:rFonts w:eastAsia="Arial Unicode MS"/>
          <w:noProof/>
        </w:rPr>
        <w:t xml:space="preserve">System </w:t>
      </w:r>
      <w:r w:rsidR="000277B4">
        <w:rPr>
          <w:rFonts w:eastAsia="Arial Unicode MS"/>
          <w:noProof/>
        </w:rPr>
        <w:t>requirements</w:t>
      </w:r>
    </w:p>
    <w:p w14:paraId="19BB4882" w14:textId="77777777" w:rsidR="008D1B17" w:rsidRDefault="008D1B17" w:rsidP="008D1B17">
      <w:pPr>
        <w:pStyle w:val="ppBodyText"/>
        <w:rPr>
          <w:noProof/>
        </w:rPr>
      </w:pPr>
      <w:r w:rsidRPr="000907CB">
        <w:rPr>
          <w:noProof/>
        </w:rPr>
        <w:t>You must have the following to complete this lab:</w:t>
      </w:r>
    </w:p>
    <w:p w14:paraId="40D94FE2" w14:textId="77777777" w:rsidR="008F3A3A" w:rsidRDefault="003E26DE" w:rsidP="008F3A3A">
      <w:pPr>
        <w:pStyle w:val="ppBulletList"/>
        <w:rPr>
          <w:noProof/>
        </w:rPr>
      </w:pPr>
      <w:r>
        <w:rPr>
          <w:noProof/>
        </w:rPr>
        <w:t>Microsoft Windows 10</w:t>
      </w:r>
    </w:p>
    <w:p w14:paraId="6BDA74D4"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36C0E027" w14:textId="77777777" w:rsidR="008D1B17" w:rsidRDefault="008D1B17" w:rsidP="00BE7BEC">
      <w:pPr>
        <w:pStyle w:val="ppListEnd"/>
        <w:numPr>
          <w:ilvl w:val="0"/>
          <w:numId w:val="10"/>
        </w:numPr>
        <w:rPr>
          <w:noProof/>
          <w:highlight w:val="yellow"/>
        </w:rPr>
      </w:pPr>
    </w:p>
    <w:p w14:paraId="20640AD1" w14:textId="77777777" w:rsidR="008D1B17" w:rsidRPr="002C05C8" w:rsidRDefault="008D1B17" w:rsidP="008D1B17">
      <w:pPr>
        <w:pStyle w:val="Heading1"/>
        <w:rPr>
          <w:noProof/>
        </w:rPr>
      </w:pPr>
      <w:r>
        <w:rPr>
          <w:noProof/>
        </w:rPr>
        <w:t>Setup</w:t>
      </w:r>
    </w:p>
    <w:p w14:paraId="38FFB4D0"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44C874F1"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593B122C"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4A350CE8" w14:textId="77777777" w:rsidR="008D1B17" w:rsidRPr="009053BF" w:rsidRDefault="008D1B17" w:rsidP="008D1B17">
      <w:pPr>
        <w:pStyle w:val="ppListEnd"/>
        <w:rPr>
          <w:noProof/>
        </w:rPr>
      </w:pPr>
    </w:p>
    <w:p w14:paraId="703D01D6" w14:textId="77777777" w:rsidR="002573C3" w:rsidRPr="002C05C8" w:rsidRDefault="002573C3" w:rsidP="001768C6">
      <w:pPr>
        <w:pStyle w:val="Heading1"/>
        <w:rPr>
          <w:noProof/>
        </w:rPr>
      </w:pPr>
      <w:r w:rsidRPr="002C05C8">
        <w:rPr>
          <w:noProof/>
        </w:rPr>
        <w:t>Exercises</w:t>
      </w:r>
    </w:p>
    <w:p w14:paraId="6F7C5B9C"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0D36D08" w14:textId="1E88C4CC" w:rsidR="009D4014" w:rsidRDefault="00DB4699" w:rsidP="003E1D57">
      <w:pPr>
        <w:pStyle w:val="ppNumberList"/>
        <w:rPr>
          <w:noProof/>
        </w:rPr>
      </w:pPr>
      <w:r>
        <w:t>Launching with Voice Commands</w:t>
      </w:r>
    </w:p>
    <w:p w14:paraId="41C3FD0C" w14:textId="30B8CC35" w:rsidR="006516AB" w:rsidRDefault="006516AB" w:rsidP="003E1D57">
      <w:pPr>
        <w:pStyle w:val="ppNumberList"/>
        <w:rPr>
          <w:noProof/>
        </w:rPr>
      </w:pPr>
      <w:r>
        <w:t>Use a Voice Command to Change the App’s Appearance</w:t>
      </w:r>
    </w:p>
    <w:p w14:paraId="5153D94A" w14:textId="18C3BB16" w:rsidR="006E0123" w:rsidRDefault="006E0123" w:rsidP="003E1D57">
      <w:pPr>
        <w:pStyle w:val="ppNumberList"/>
        <w:rPr>
          <w:noProof/>
        </w:rPr>
      </w:pPr>
      <w:r>
        <w:t>Respond to a Voice Command with a Background Task</w:t>
      </w:r>
    </w:p>
    <w:p w14:paraId="1A0A7B0A" w14:textId="77777777" w:rsidR="002573C3" w:rsidRPr="00E96D2A" w:rsidRDefault="002573C3" w:rsidP="00BE7BEC">
      <w:pPr>
        <w:pStyle w:val="ppListEnd"/>
        <w:numPr>
          <w:ilvl w:val="0"/>
          <w:numId w:val="10"/>
        </w:numPr>
        <w:rPr>
          <w:noProof/>
        </w:rPr>
      </w:pPr>
    </w:p>
    <w:p w14:paraId="1F1EEBC7" w14:textId="120E07CC"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2943E3">
        <w:rPr>
          <w:b/>
          <w:noProof/>
        </w:rPr>
        <w:t>30</w:t>
      </w:r>
      <w:r w:rsidR="003E1D57">
        <w:rPr>
          <w:b/>
          <w:noProof/>
        </w:rPr>
        <w:t xml:space="preserve"> </w:t>
      </w:r>
      <w:r w:rsidR="00C35A8A">
        <w:rPr>
          <w:b/>
          <w:noProof/>
        </w:rPr>
        <w:t xml:space="preserve">to </w:t>
      </w:r>
      <w:r w:rsidR="002943E3">
        <w:rPr>
          <w:b/>
          <w:noProof/>
        </w:rPr>
        <w:t>45</w:t>
      </w:r>
      <w:r w:rsidR="006F5C39">
        <w:rPr>
          <w:b/>
          <w:noProof/>
        </w:rPr>
        <w:t xml:space="preserve"> </w:t>
      </w:r>
      <w:r w:rsidRPr="00E96D2A">
        <w:rPr>
          <w:b/>
          <w:noProof/>
        </w:rPr>
        <w:t>minutes</w:t>
      </w:r>
      <w:r w:rsidRPr="00E96D2A">
        <w:rPr>
          <w:noProof/>
        </w:rPr>
        <w:t>.</w:t>
      </w:r>
    </w:p>
    <w:bookmarkEnd w:id="4"/>
    <w:p w14:paraId="0047ED2A" w14:textId="77777777" w:rsidR="009053BF" w:rsidRDefault="009053BF" w:rsidP="009053BF">
      <w:pPr>
        <w:pStyle w:val="ppBodyText"/>
      </w:pPr>
    </w:p>
    <w:bookmarkStart w:id="5" w:name="_Toc430751010" w:displacedByCustomXml="next"/>
    <w:sdt>
      <w:sdtPr>
        <w:alias w:val="Topic"/>
        <w:tag w:val="08c1d3a0-0a8d-46e3-9844-bc1433dc10c4"/>
        <w:id w:val="-180206333"/>
        <w:placeholder>
          <w:docPart w:val="D418FF1D4EE87540A54432DE4DA45252"/>
        </w:placeholder>
        <w:text/>
      </w:sdtPr>
      <w:sdtEndPr/>
      <w:sdtContent>
        <w:p w14:paraId="62621CC1" w14:textId="0F8E5A69" w:rsidR="007B2C19" w:rsidRPr="001217D6" w:rsidRDefault="00761D40" w:rsidP="001217D6">
          <w:pPr>
            <w:pStyle w:val="ppTopic"/>
          </w:pPr>
          <w:r w:rsidRPr="001217D6">
            <w:t xml:space="preserve">Exercise 1: </w:t>
          </w:r>
          <w:r w:rsidR="00A050B6">
            <w:t xml:space="preserve">Launching with </w:t>
          </w:r>
          <w:r w:rsidR="00DB4699">
            <w:t>V</w:t>
          </w:r>
          <w:r w:rsidR="00A050B6">
            <w:t>oice</w:t>
          </w:r>
          <w:r w:rsidR="00DB4699">
            <w:t xml:space="preserve"> C</w:t>
          </w:r>
          <w:r w:rsidR="00A050B6">
            <w:t>ommands</w:t>
          </w:r>
        </w:p>
      </w:sdtContent>
    </w:sdt>
    <w:bookmarkEnd w:id="5" w:displacedByCustomXml="prev"/>
    <w:p w14:paraId="68F5F04E" w14:textId="7EAC0C9C" w:rsidR="009D1931" w:rsidRPr="00F75C3B" w:rsidRDefault="002943E3" w:rsidP="00BE7BEC">
      <w:pPr>
        <w:pStyle w:val="ListParagraph"/>
        <w:numPr>
          <w:ilvl w:val="0"/>
          <w:numId w:val="11"/>
        </w:numPr>
        <w:rPr>
          <w:rFonts w:eastAsia="Arial Unicode MS"/>
        </w:rPr>
      </w:pPr>
      <w:r>
        <w:rPr>
          <w:rFonts w:eastAsia="Arial Unicode MS"/>
        </w:rPr>
        <w:t>Voice commands provide a convenient</w:t>
      </w:r>
      <w:r w:rsidR="006E58E2">
        <w:rPr>
          <w:rFonts w:eastAsia="Arial Unicode MS"/>
        </w:rPr>
        <w:t>, hands-free</w:t>
      </w:r>
      <w:r>
        <w:rPr>
          <w:rFonts w:eastAsia="Arial Unicode MS"/>
        </w:rPr>
        <w:t xml:space="preserve"> alternative for launching your app. </w:t>
      </w:r>
      <w:r w:rsidR="00A579E7">
        <w:rPr>
          <w:rFonts w:eastAsia="Arial Unicode MS"/>
        </w:rPr>
        <w:t xml:space="preserve">To implement voice commands, you will create a simple schema with a command to launch your app and the corresponding response from Cortana. You will </w:t>
      </w:r>
      <w:r w:rsidR="00C10BA6">
        <w:rPr>
          <w:rFonts w:eastAsia="Arial Unicode MS"/>
        </w:rPr>
        <w:t xml:space="preserve">register the commands with Cortana and </w:t>
      </w:r>
      <w:r w:rsidR="00A579E7">
        <w:rPr>
          <w:rFonts w:eastAsia="Arial Unicode MS"/>
        </w:rPr>
        <w:t>use the OnActivated start case to initiate the activation of your app in the foreground.</w:t>
      </w:r>
    </w:p>
    <w:p w14:paraId="7A07E057" w14:textId="77777777" w:rsidR="003112D3" w:rsidRDefault="003112D3" w:rsidP="003112D3">
      <w:pPr>
        <w:pStyle w:val="ppProcedureStart"/>
      </w:pPr>
      <w:bookmarkStart w:id="6" w:name="_Toc430248758"/>
      <w:bookmarkStart w:id="7" w:name="_Toc430751011"/>
      <w:r w:rsidRPr="0098236E">
        <w:t xml:space="preserve">Task 1 – </w:t>
      </w:r>
      <w:r>
        <w:t>Create a blank Universal Windows app</w:t>
      </w:r>
      <w:bookmarkEnd w:id="6"/>
      <w:bookmarkEnd w:id="7"/>
    </w:p>
    <w:p w14:paraId="1B365607" w14:textId="77777777" w:rsidR="003112D3" w:rsidRPr="00D8270B" w:rsidRDefault="003112D3" w:rsidP="003112D3">
      <w:r>
        <w:t>We will begin by creating a project from the Blank App template.</w:t>
      </w:r>
    </w:p>
    <w:p w14:paraId="0E8F1E17" w14:textId="77777777" w:rsidR="003112D3" w:rsidRDefault="003112D3" w:rsidP="003112D3">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23822024" w14:textId="0CD5F1ED" w:rsidR="003112D3" w:rsidRDefault="003112D3" w:rsidP="003112D3">
      <w:pPr>
        <w:pStyle w:val="Step"/>
      </w:pPr>
      <w:r>
        <w:lastRenderedPageBreak/>
        <w:t xml:space="preserve">Name your project </w:t>
      </w:r>
      <w:r w:rsidR="00EE3126">
        <w:rPr>
          <w:b/>
        </w:rPr>
        <w:t>SpeechRecognition</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217B901" w14:textId="77777777" w:rsidR="003112D3" w:rsidRDefault="003112D3" w:rsidP="003112D3">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7321307B" w14:textId="77777777" w:rsidR="003112D3" w:rsidRDefault="003112D3" w:rsidP="003112D3">
      <w:pPr>
        <w:pStyle w:val="ppFigureIndent3"/>
        <w:keepNext/>
      </w:pPr>
      <w:r>
        <w:rPr>
          <w:lang w:bidi="ar-SA"/>
        </w:rPr>
        <w:drawing>
          <wp:inline distT="0" distB="0" distL="0" distR="0" wp14:anchorId="0C7CBDA1" wp14:editId="0F21C171">
            <wp:extent cx="5118839" cy="3560149"/>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18839" cy="3560149"/>
                    </a:xfrm>
                    <a:prstGeom prst="rect">
                      <a:avLst/>
                    </a:prstGeom>
                  </pic:spPr>
                </pic:pic>
              </a:graphicData>
            </a:graphic>
          </wp:inline>
        </w:drawing>
      </w:r>
    </w:p>
    <w:p w14:paraId="5B4DC5B5" w14:textId="77777777" w:rsidR="003112D3" w:rsidRDefault="003112D3" w:rsidP="003112D3">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1</w:t>
      </w:r>
      <w:r w:rsidR="007F0AF7">
        <w:rPr>
          <w:noProof/>
        </w:rPr>
        <w:fldChar w:fldCharType="end"/>
      </w:r>
    </w:p>
    <w:p w14:paraId="51A6A7AA" w14:textId="77777777" w:rsidR="003112D3" w:rsidRDefault="003112D3" w:rsidP="003112D3">
      <w:pPr>
        <w:pStyle w:val="ppFigureCaptionIndent3"/>
      </w:pPr>
      <w:r>
        <w:t>Create a new Blank App project in Visual Studio 2015.</w:t>
      </w:r>
    </w:p>
    <w:p w14:paraId="017B08B7" w14:textId="77777777" w:rsidR="003112D3" w:rsidRDefault="003112D3" w:rsidP="003112D3">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680A13CB" w14:textId="77777777" w:rsidR="003112D3" w:rsidRDefault="003112D3" w:rsidP="003112D3">
      <w:pPr>
        <w:pStyle w:val="ppFigureIndent3"/>
        <w:keepNext/>
      </w:pPr>
      <w:r>
        <w:rPr>
          <w:lang w:bidi="ar-SA"/>
        </w:rPr>
        <w:drawing>
          <wp:inline distT="0" distB="0" distL="0" distR="0" wp14:anchorId="5A5D5EDF" wp14:editId="4B0D769D">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65A63F3E" w14:textId="77777777" w:rsidR="003112D3" w:rsidRDefault="003112D3" w:rsidP="003112D3">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2</w:t>
      </w:r>
      <w:r w:rsidR="007F0AF7">
        <w:rPr>
          <w:noProof/>
        </w:rPr>
        <w:fldChar w:fldCharType="end"/>
      </w:r>
    </w:p>
    <w:p w14:paraId="35D5136D" w14:textId="77777777" w:rsidR="003112D3" w:rsidRDefault="003112D3" w:rsidP="003112D3">
      <w:pPr>
        <w:pStyle w:val="ppFigureCaptionIndent"/>
      </w:pPr>
      <w:r>
        <w:t>Configure your app to run on the Local Machine.</w:t>
      </w:r>
    </w:p>
    <w:p w14:paraId="4A5717A3" w14:textId="77777777" w:rsidR="003112D3" w:rsidRDefault="003112D3" w:rsidP="003112D3">
      <w:pPr>
        <w:pStyle w:val="Step"/>
      </w:pPr>
      <w:r>
        <w:t>Build and run your app. You will see a blank app window with the frame rate counter enabled by default for debugging.</w:t>
      </w:r>
    </w:p>
    <w:p w14:paraId="0A32964B" w14:textId="77777777" w:rsidR="003112D3" w:rsidRDefault="003112D3" w:rsidP="003112D3">
      <w:pPr>
        <w:pStyle w:val="ppFigureIndent3"/>
        <w:keepNext/>
      </w:pPr>
      <w:r>
        <w:rPr>
          <w:lang w:bidi="ar-SA"/>
        </w:rPr>
        <w:lastRenderedPageBreak/>
        <w:drawing>
          <wp:inline distT="0" distB="0" distL="0" distR="0" wp14:anchorId="5E8C4A90" wp14:editId="471554DF">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51BC7910" w14:textId="77777777" w:rsidR="003112D3" w:rsidRDefault="003112D3" w:rsidP="003112D3">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3</w:t>
      </w:r>
      <w:r w:rsidR="007F0AF7">
        <w:rPr>
          <w:noProof/>
        </w:rPr>
        <w:fldChar w:fldCharType="end"/>
      </w:r>
    </w:p>
    <w:p w14:paraId="7B7FAC7C" w14:textId="77777777" w:rsidR="003112D3" w:rsidRDefault="003112D3" w:rsidP="003112D3">
      <w:pPr>
        <w:pStyle w:val="ppFigureCaptionIndent3"/>
      </w:pPr>
      <w:r>
        <w:t>The blank universal app running in Desktop mode.</w:t>
      </w:r>
    </w:p>
    <w:p w14:paraId="105D00F3" w14:textId="77777777" w:rsidR="003112D3" w:rsidRDefault="003112D3" w:rsidP="003112D3">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32E1D642" w14:textId="5AFA1F07" w:rsidR="003112D3" w:rsidRDefault="003112D3" w:rsidP="003112D3">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proofErr w:type="gramStart"/>
      <w:r w:rsidRPr="003112D3">
        <w:rPr>
          <w:b/>
        </w:rPr>
        <w:t>this.DebugSettings.EnableFrameRateCounter</w:t>
      </w:r>
      <w:proofErr w:type="gramEnd"/>
      <w:r w:rsidRPr="003112D3">
        <w:t xml:space="preserve"> to </w:t>
      </w:r>
      <w:r w:rsidRPr="003112D3">
        <w:rPr>
          <w:b/>
        </w:rPr>
        <w:t>false</w:t>
      </w:r>
      <w:r w:rsidRPr="003112D3">
        <w:t>.</w:t>
      </w:r>
    </w:p>
    <w:p w14:paraId="4A0B3BA7" w14:textId="6C091119" w:rsidR="003112D3" w:rsidRDefault="003112D3" w:rsidP="003112D3">
      <w:pPr>
        <w:pStyle w:val="Step"/>
      </w:pPr>
      <w:r>
        <w:t xml:space="preserve"> Return to Visual Studio and stop debugging.</w:t>
      </w:r>
    </w:p>
    <w:p w14:paraId="2BFC635D" w14:textId="77777777" w:rsidR="003112D3" w:rsidRDefault="003112D3" w:rsidP="003112D3">
      <w:pPr>
        <w:pStyle w:val="ppListEnd"/>
      </w:pPr>
    </w:p>
    <w:p w14:paraId="54E309A3" w14:textId="202BC109" w:rsidR="003112D3" w:rsidRDefault="003112D3" w:rsidP="003112D3">
      <w:pPr>
        <w:pStyle w:val="ppProcedureStart"/>
      </w:pPr>
      <w:bookmarkStart w:id="8" w:name="_Toc430751012"/>
      <w:r>
        <w:t xml:space="preserve">Task 2 – </w:t>
      </w:r>
      <w:r w:rsidR="00DB4699">
        <w:t>Create the voice commands definition file</w:t>
      </w:r>
      <w:bookmarkEnd w:id="8"/>
    </w:p>
    <w:p w14:paraId="3A9BEB78" w14:textId="13A94213" w:rsidR="003112D3" w:rsidRPr="003112D3" w:rsidRDefault="00DB4699" w:rsidP="003112D3">
      <w:pPr>
        <w:pStyle w:val="ppNumberList"/>
        <w:numPr>
          <w:ilvl w:val="0"/>
          <w:numId w:val="0"/>
        </w:numPr>
      </w:pPr>
      <w:r>
        <w:t>The voice command schema is defined in an XML file.</w:t>
      </w:r>
      <w:r w:rsidR="006E58E2">
        <w:t xml:space="preserve"> In this task, you will create a simple schema with a command to handle launching</w:t>
      </w:r>
      <w:r w:rsidR="00DE0496">
        <w:t xml:space="preserve"> the app.</w:t>
      </w:r>
    </w:p>
    <w:p w14:paraId="21A8C966" w14:textId="00520E68" w:rsidR="003112D3" w:rsidRDefault="00DB4699" w:rsidP="003112D3">
      <w:pPr>
        <w:pStyle w:val="Step"/>
        <w:numPr>
          <w:ilvl w:val="0"/>
          <w:numId w:val="24"/>
        </w:numPr>
      </w:pPr>
      <w:r>
        <w:t xml:space="preserve">Right-click on your project name and choose </w:t>
      </w:r>
      <w:r w:rsidRPr="00DB4699">
        <w:rPr>
          <w:b/>
        </w:rPr>
        <w:t>Add &gt; New Item</w:t>
      </w:r>
      <w:r>
        <w:t>.</w:t>
      </w:r>
    </w:p>
    <w:p w14:paraId="66FF5DC2" w14:textId="7C67DA44" w:rsidR="00DB4699" w:rsidRDefault="00DB4699" w:rsidP="003112D3">
      <w:pPr>
        <w:pStyle w:val="Step"/>
        <w:numPr>
          <w:ilvl w:val="0"/>
          <w:numId w:val="24"/>
        </w:numPr>
      </w:pPr>
      <w:r>
        <w:t xml:space="preserve">Select the XML file type and give it the name </w:t>
      </w:r>
      <w:r w:rsidRPr="009C5F40">
        <w:rPr>
          <w:b/>
        </w:rPr>
        <w:t>VoiceCommands.xml</w:t>
      </w:r>
      <w:r>
        <w:t>.</w:t>
      </w:r>
    </w:p>
    <w:p w14:paraId="128B79DA" w14:textId="77777777" w:rsidR="009C5F40" w:rsidRDefault="009C5F40" w:rsidP="009C5F40">
      <w:pPr>
        <w:pStyle w:val="Step"/>
        <w:keepNext/>
        <w:numPr>
          <w:ilvl w:val="0"/>
          <w:numId w:val="0"/>
        </w:numPr>
        <w:ind w:left="720"/>
      </w:pPr>
      <w:r>
        <w:rPr>
          <w:noProof/>
        </w:rPr>
        <w:lastRenderedPageBreak/>
        <w:drawing>
          <wp:inline distT="0" distB="0" distL="0" distR="0" wp14:anchorId="0A7C25F5" wp14:editId="218D3C95">
            <wp:extent cx="4897755" cy="3400834"/>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8975" cy="3408625"/>
                    </a:xfrm>
                    <a:prstGeom prst="rect">
                      <a:avLst/>
                    </a:prstGeom>
                  </pic:spPr>
                </pic:pic>
              </a:graphicData>
            </a:graphic>
          </wp:inline>
        </w:drawing>
      </w:r>
    </w:p>
    <w:p w14:paraId="0BCE59D2" w14:textId="77777777" w:rsidR="009C5F40" w:rsidRDefault="009C5F40" w:rsidP="009C5F40">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4</w:t>
      </w:r>
      <w:r w:rsidR="007F0AF7">
        <w:rPr>
          <w:noProof/>
        </w:rPr>
        <w:fldChar w:fldCharType="end"/>
      </w:r>
    </w:p>
    <w:p w14:paraId="6115229A" w14:textId="1E857D08" w:rsidR="009C5F40" w:rsidRDefault="009C5F40" w:rsidP="009C5F40">
      <w:pPr>
        <w:pStyle w:val="ppFigureCaptionIndent3"/>
      </w:pPr>
      <w:r>
        <w:t>Create the voice commands xml file.</w:t>
      </w:r>
    </w:p>
    <w:p w14:paraId="6DBCBB3C" w14:textId="585DB65E" w:rsidR="00DB4699" w:rsidRDefault="00DB4699" w:rsidP="003112D3">
      <w:pPr>
        <w:pStyle w:val="Step"/>
        <w:numPr>
          <w:ilvl w:val="0"/>
          <w:numId w:val="24"/>
        </w:numPr>
      </w:pPr>
      <w:r>
        <w:t xml:space="preserve">Open VoiceCommands.xml </w:t>
      </w:r>
      <w:r w:rsidR="009C5F40">
        <w:t>reference the xml version and the VoiceCommands schema. Add the command set.</w:t>
      </w:r>
    </w:p>
    <w:p w14:paraId="7A3BD17A" w14:textId="02D7154D" w:rsidR="00DB4699" w:rsidRDefault="00DB4699" w:rsidP="00DB4699">
      <w:pPr>
        <w:pStyle w:val="ppCodeLanguage"/>
      </w:pPr>
      <w:r>
        <w:t>XML</w:t>
      </w:r>
    </w:p>
    <w:p w14:paraId="0E34476D" w14:textId="77777777" w:rsidR="00DB4699" w:rsidRDefault="00DB4699" w:rsidP="00DB4699">
      <w:pPr>
        <w:pStyle w:val="ppCode"/>
      </w:pPr>
      <w:proofErr w:type="gramStart"/>
      <w:r>
        <w:t>&lt;?xml</w:t>
      </w:r>
      <w:proofErr w:type="gramEnd"/>
      <w:r>
        <w:t xml:space="preserve"> version="1.0" encoding="utf-8" ?&gt;</w:t>
      </w:r>
    </w:p>
    <w:p w14:paraId="06A4E982" w14:textId="77777777" w:rsidR="00DB4699" w:rsidRDefault="00DB4699" w:rsidP="00DB4699">
      <w:pPr>
        <w:pStyle w:val="ppCode"/>
      </w:pPr>
      <w:r>
        <w:t>&lt;VoiceCommands xmlns="http://schemas.microsoft.com/voicecommands/1.2"&gt;</w:t>
      </w:r>
    </w:p>
    <w:p w14:paraId="1BFED20A" w14:textId="69F38981" w:rsidR="00DB4699" w:rsidRDefault="00DB4699" w:rsidP="00DB4699">
      <w:pPr>
        <w:pStyle w:val="ppCode"/>
      </w:pPr>
      <w:r>
        <w:t xml:space="preserve">  &lt;CommandSet </w:t>
      </w:r>
      <w:proofErr w:type="gramStart"/>
      <w:r>
        <w:t>xml:lang</w:t>
      </w:r>
      <w:proofErr w:type="gramEnd"/>
      <w:r>
        <w:t xml:space="preserve">="en-us" Name="HoLCommandSet_en-us"&gt; </w:t>
      </w:r>
    </w:p>
    <w:p w14:paraId="1241E157" w14:textId="77777777" w:rsidR="00DB4699" w:rsidRDefault="00DB4699" w:rsidP="00DB4699">
      <w:pPr>
        <w:pStyle w:val="ppCode"/>
      </w:pPr>
    </w:p>
    <w:p w14:paraId="046E7E48" w14:textId="77777777" w:rsidR="00DB4699" w:rsidRDefault="00DB4699" w:rsidP="00DB4699">
      <w:pPr>
        <w:pStyle w:val="ppCode"/>
      </w:pPr>
      <w:r>
        <w:t xml:space="preserve">  &lt;/CommandSet&gt;</w:t>
      </w:r>
    </w:p>
    <w:p w14:paraId="2A57BC14" w14:textId="1DEF4210" w:rsidR="00DB4699" w:rsidRDefault="00DB4699" w:rsidP="00DB4699">
      <w:pPr>
        <w:pStyle w:val="ppCode"/>
      </w:pPr>
      <w:r>
        <w:t>&lt;/VoiceCommands&gt;</w:t>
      </w:r>
    </w:p>
    <w:p w14:paraId="3EEF0935" w14:textId="41866FAF" w:rsidR="00DB4699" w:rsidRDefault="00DB4699" w:rsidP="00DB4699">
      <w:pPr>
        <w:pStyle w:val="Step"/>
      </w:pPr>
      <w:r>
        <w:t xml:space="preserve">Add a command preset to your definition. The command preset is the </w:t>
      </w:r>
      <w:r w:rsidR="00DB5667">
        <w:t>word or phrase your users can speak to tell the system to start listening for commands from your app.</w:t>
      </w:r>
    </w:p>
    <w:p w14:paraId="77BA51A6" w14:textId="132B3D91" w:rsidR="00DB5667" w:rsidRDefault="00DB5667" w:rsidP="00DB5667">
      <w:pPr>
        <w:pStyle w:val="ppCodeLanguage"/>
      </w:pPr>
      <w:r>
        <w:t>XML</w:t>
      </w:r>
    </w:p>
    <w:p w14:paraId="4345B7E5" w14:textId="77777777" w:rsidR="00DB5667" w:rsidRDefault="00DB5667" w:rsidP="00DB5667">
      <w:pPr>
        <w:pStyle w:val="ppCode"/>
      </w:pPr>
      <w:proofErr w:type="gramStart"/>
      <w:r>
        <w:t>&lt;?xml</w:t>
      </w:r>
      <w:proofErr w:type="gramEnd"/>
      <w:r>
        <w:t xml:space="preserve"> version="1.0" encoding="utf-8" ?&gt;</w:t>
      </w:r>
    </w:p>
    <w:p w14:paraId="64ACA355" w14:textId="77777777" w:rsidR="00DB5667" w:rsidRDefault="00DB5667" w:rsidP="00DB5667">
      <w:pPr>
        <w:pStyle w:val="ppCode"/>
      </w:pPr>
      <w:r>
        <w:t>&lt;VoiceCommands xmlns="http://schemas.microsoft.com/voicecommands/1.2"&gt;</w:t>
      </w:r>
    </w:p>
    <w:p w14:paraId="4E02D73C" w14:textId="77777777" w:rsidR="00DB5667" w:rsidRDefault="00DB5667" w:rsidP="00DB5667">
      <w:pPr>
        <w:pStyle w:val="ppCode"/>
      </w:pPr>
      <w:r>
        <w:t xml:space="preserve">  &lt;CommandSet </w:t>
      </w:r>
      <w:proofErr w:type="gramStart"/>
      <w:r>
        <w:t>xml:lang</w:t>
      </w:r>
      <w:proofErr w:type="gramEnd"/>
      <w:r>
        <w:t>="en-us" Name="HoLCommandSet_en-us"&gt;</w:t>
      </w:r>
    </w:p>
    <w:p w14:paraId="5E07ED17" w14:textId="77777777" w:rsidR="00DB5667" w:rsidRPr="00DB5667" w:rsidRDefault="00DB5667" w:rsidP="00DB5667">
      <w:pPr>
        <w:pStyle w:val="ppCode"/>
        <w:rPr>
          <w:color w:val="FF0000"/>
        </w:rPr>
      </w:pPr>
      <w:r>
        <w:t xml:space="preserve">    </w:t>
      </w:r>
      <w:r w:rsidRPr="00DB5667">
        <w:rPr>
          <w:color w:val="FF0000"/>
        </w:rPr>
        <w:t>&lt;CommandPrefix&gt; Hands on Labs, &lt;/CommandPrefix&gt;</w:t>
      </w:r>
    </w:p>
    <w:p w14:paraId="711F7274" w14:textId="465DC894" w:rsidR="00DB5667" w:rsidRDefault="00DB5667" w:rsidP="004E1FD5">
      <w:pPr>
        <w:pStyle w:val="ppCode"/>
      </w:pPr>
      <w:r>
        <w:t xml:space="preserve">    </w:t>
      </w:r>
    </w:p>
    <w:p w14:paraId="5E76C9F2" w14:textId="77777777" w:rsidR="00DB5667" w:rsidRDefault="00DB5667" w:rsidP="00DB5667">
      <w:pPr>
        <w:pStyle w:val="ppCode"/>
      </w:pPr>
    </w:p>
    <w:p w14:paraId="02D2F938" w14:textId="5255B600" w:rsidR="00DB5667" w:rsidRDefault="00DB5667" w:rsidP="00DB5667">
      <w:pPr>
        <w:pStyle w:val="ppCode"/>
      </w:pPr>
      <w:r>
        <w:t>&lt;/CommandSet&gt;</w:t>
      </w:r>
    </w:p>
    <w:p w14:paraId="41DB3FCC" w14:textId="72AF8387" w:rsidR="00DB5667" w:rsidRPr="00DB5667" w:rsidRDefault="00DB5667" w:rsidP="00DB5667">
      <w:pPr>
        <w:pStyle w:val="ppCode"/>
      </w:pPr>
      <w:r>
        <w:t>&lt;/VoiceCommands&gt;</w:t>
      </w:r>
    </w:p>
    <w:p w14:paraId="06F4B752" w14:textId="7CAA8077" w:rsidR="00DB5667" w:rsidRDefault="00DB5667" w:rsidP="00DB4699">
      <w:pPr>
        <w:pStyle w:val="Step"/>
      </w:pPr>
      <w:r>
        <w:lastRenderedPageBreak/>
        <w:t xml:space="preserve">Our goal is to launch the app from a voice command. Create a launch command with a </w:t>
      </w:r>
      <w:r w:rsidRPr="00DB5667">
        <w:rPr>
          <w:b/>
        </w:rPr>
        <w:t>Navigate</w:t>
      </w:r>
      <w:r>
        <w:t xml:space="preserve"> element. Add an </w:t>
      </w:r>
      <w:r w:rsidRPr="00DB5667">
        <w:rPr>
          <w:b/>
        </w:rPr>
        <w:t>Example</w:t>
      </w:r>
      <w:r>
        <w:t xml:space="preserve"> element to the </w:t>
      </w:r>
      <w:r w:rsidRPr="00DB5667">
        <w:rPr>
          <w:b/>
        </w:rPr>
        <w:t>CommandSet</w:t>
      </w:r>
      <w:r>
        <w:t>.</w:t>
      </w:r>
    </w:p>
    <w:p w14:paraId="58BCAB5B" w14:textId="45E13DC0" w:rsidR="00DB5667" w:rsidRDefault="00DB5667" w:rsidP="00DB5667">
      <w:pPr>
        <w:pStyle w:val="ppCodeLanguage"/>
      </w:pPr>
      <w:r>
        <w:t>XML</w:t>
      </w:r>
    </w:p>
    <w:p w14:paraId="2202542B" w14:textId="77777777" w:rsidR="00DB5667" w:rsidRDefault="00DB5667" w:rsidP="00DB5667">
      <w:pPr>
        <w:pStyle w:val="ppCode"/>
      </w:pPr>
      <w:proofErr w:type="gramStart"/>
      <w:r>
        <w:t>&lt;?xml</w:t>
      </w:r>
      <w:proofErr w:type="gramEnd"/>
      <w:r>
        <w:t xml:space="preserve"> version="1.0" encoding="utf-8" ?&gt;</w:t>
      </w:r>
    </w:p>
    <w:p w14:paraId="4E63B456" w14:textId="77777777" w:rsidR="00DB5667" w:rsidRDefault="00DB5667" w:rsidP="00DB5667">
      <w:pPr>
        <w:pStyle w:val="ppCode"/>
      </w:pPr>
      <w:r>
        <w:t>&lt;VoiceCommands xmlns="http://schemas.microsoft.com/voicecommands/1.2"&gt;</w:t>
      </w:r>
    </w:p>
    <w:p w14:paraId="620A225A" w14:textId="77777777" w:rsidR="00DB5667" w:rsidRDefault="00DB5667" w:rsidP="00DB5667">
      <w:pPr>
        <w:pStyle w:val="ppCode"/>
      </w:pPr>
      <w:r>
        <w:t xml:space="preserve">  &lt;CommandSet </w:t>
      </w:r>
      <w:proofErr w:type="gramStart"/>
      <w:r>
        <w:t>xml:lang</w:t>
      </w:r>
      <w:proofErr w:type="gramEnd"/>
      <w:r>
        <w:t>="en-us" Name="HoLCommandSet_en-us"&gt;</w:t>
      </w:r>
    </w:p>
    <w:p w14:paraId="39D4D21A" w14:textId="77777777" w:rsidR="00DB5667" w:rsidRDefault="00DB5667" w:rsidP="00DB5667">
      <w:pPr>
        <w:pStyle w:val="ppCode"/>
      </w:pPr>
      <w:r>
        <w:t xml:space="preserve">    &lt;CommandPrefix&gt; Hands on Labs, &lt;/CommandPrefix&gt;</w:t>
      </w:r>
    </w:p>
    <w:p w14:paraId="348D0F81" w14:textId="77777777" w:rsidR="00DB5667" w:rsidRPr="00DB5667" w:rsidRDefault="00DB5667" w:rsidP="00DB5667">
      <w:pPr>
        <w:pStyle w:val="ppCode"/>
        <w:rPr>
          <w:color w:val="FF0000"/>
        </w:rPr>
      </w:pPr>
      <w:r>
        <w:t xml:space="preserve">    </w:t>
      </w:r>
      <w:r w:rsidRPr="00DB5667">
        <w:rPr>
          <w:color w:val="FF0000"/>
        </w:rPr>
        <w:t>&lt;Example&gt; Launch &lt;/Example&gt;</w:t>
      </w:r>
    </w:p>
    <w:p w14:paraId="22989C76" w14:textId="77777777" w:rsidR="00DB5667" w:rsidRDefault="00DB5667" w:rsidP="00DB5667">
      <w:pPr>
        <w:pStyle w:val="ppCode"/>
      </w:pPr>
    </w:p>
    <w:p w14:paraId="53B7111D" w14:textId="77777777" w:rsidR="00DB5667" w:rsidRPr="00DB5667" w:rsidRDefault="00DB5667" w:rsidP="00DB5667">
      <w:pPr>
        <w:pStyle w:val="ppCode"/>
        <w:rPr>
          <w:color w:val="FF0000"/>
        </w:rPr>
      </w:pPr>
      <w:r w:rsidRPr="00DB5667">
        <w:rPr>
          <w:color w:val="FF0000"/>
        </w:rPr>
        <w:t xml:space="preserve">    &lt;Command Name="LaunchApp"&gt;</w:t>
      </w:r>
    </w:p>
    <w:p w14:paraId="311872DB" w14:textId="77777777" w:rsidR="00DB5667" w:rsidRPr="00DB5667" w:rsidRDefault="00DB5667" w:rsidP="00DB5667">
      <w:pPr>
        <w:pStyle w:val="ppCode"/>
        <w:rPr>
          <w:color w:val="FF0000"/>
        </w:rPr>
      </w:pPr>
      <w:r w:rsidRPr="00DB5667">
        <w:rPr>
          <w:color w:val="FF0000"/>
        </w:rPr>
        <w:t xml:space="preserve">      &lt;Example&gt;launch&lt;/Example&gt;</w:t>
      </w:r>
    </w:p>
    <w:p w14:paraId="11FB15ED" w14:textId="77777777" w:rsidR="00DB5667" w:rsidRPr="00DB5667" w:rsidRDefault="00DB5667" w:rsidP="00DB5667">
      <w:pPr>
        <w:pStyle w:val="ppCode"/>
        <w:rPr>
          <w:color w:val="FF0000"/>
        </w:rPr>
      </w:pPr>
      <w:r w:rsidRPr="00DB5667">
        <w:rPr>
          <w:color w:val="FF0000"/>
        </w:rPr>
        <w:t xml:space="preserve">      &lt;ListenFor&gt;launch&lt;/ListenFor&gt;</w:t>
      </w:r>
    </w:p>
    <w:p w14:paraId="6884DAD2" w14:textId="77777777" w:rsidR="00DB5667" w:rsidRPr="00DB5667" w:rsidRDefault="00DB5667" w:rsidP="00DB5667">
      <w:pPr>
        <w:pStyle w:val="ppCode"/>
        <w:rPr>
          <w:color w:val="FF0000"/>
        </w:rPr>
      </w:pPr>
      <w:r w:rsidRPr="00DB5667">
        <w:rPr>
          <w:color w:val="FF0000"/>
        </w:rPr>
        <w:t xml:space="preserve">      &lt;Feedback&gt;Opening your speech recognition app&lt;/Feedback&gt;</w:t>
      </w:r>
    </w:p>
    <w:p w14:paraId="4BCB8D32" w14:textId="77777777" w:rsidR="00DB5667" w:rsidRPr="00DB5667" w:rsidRDefault="00DB5667" w:rsidP="00DB5667">
      <w:pPr>
        <w:pStyle w:val="ppCode"/>
        <w:rPr>
          <w:color w:val="FF0000"/>
        </w:rPr>
      </w:pPr>
      <w:r w:rsidRPr="00DB5667">
        <w:rPr>
          <w:color w:val="FF0000"/>
        </w:rPr>
        <w:t xml:space="preserve">      &lt;Navigate /&gt;</w:t>
      </w:r>
    </w:p>
    <w:p w14:paraId="5AF48803" w14:textId="77777777" w:rsidR="00DB5667" w:rsidRPr="00DB5667" w:rsidRDefault="00DB5667" w:rsidP="00DB5667">
      <w:pPr>
        <w:pStyle w:val="ppCode"/>
        <w:rPr>
          <w:color w:val="FF0000"/>
        </w:rPr>
      </w:pPr>
      <w:r w:rsidRPr="00DB5667">
        <w:rPr>
          <w:color w:val="FF0000"/>
        </w:rPr>
        <w:t xml:space="preserve">    &lt;/Command&gt;</w:t>
      </w:r>
    </w:p>
    <w:p w14:paraId="662A37C5" w14:textId="77777777" w:rsidR="00DB5667" w:rsidRDefault="00DB5667" w:rsidP="00DB5667">
      <w:pPr>
        <w:pStyle w:val="ppCode"/>
      </w:pPr>
    </w:p>
    <w:p w14:paraId="11C54BD7" w14:textId="35750AC0" w:rsidR="00DB5667" w:rsidRDefault="00DB5667" w:rsidP="00DB5667">
      <w:pPr>
        <w:pStyle w:val="ppCode"/>
      </w:pPr>
      <w:r>
        <w:t>&lt;/CommandSet&gt;</w:t>
      </w:r>
    </w:p>
    <w:p w14:paraId="70213AFF" w14:textId="58FB41F5" w:rsidR="00DB5667" w:rsidRDefault="00DB5667" w:rsidP="00DB5667">
      <w:pPr>
        <w:pStyle w:val="ppCode"/>
      </w:pPr>
      <w:r>
        <w:t>&lt;/VoiceCommands&gt;</w:t>
      </w:r>
    </w:p>
    <w:p w14:paraId="657DE9DF" w14:textId="5EAD943F" w:rsidR="00DB5667" w:rsidRPr="00DB5667" w:rsidRDefault="00DB5667" w:rsidP="004E1FD5">
      <w:pPr>
        <w:pStyle w:val="ppNote"/>
      </w:pPr>
      <w:r w:rsidRPr="00DB5667">
        <w:rPr>
          <w:b/>
        </w:rPr>
        <w:t>Note:</w:t>
      </w:r>
      <w:r>
        <w:t xml:space="preserve"> The Navigate element signifies that the app will launch in the foreground. </w:t>
      </w:r>
      <w:r w:rsidR="006E58E2">
        <w:t>The alternative to launching in the foreground is to define a WinRT component to handle behind-the-scenes interactions with app data through Cortana</w:t>
      </w:r>
      <w:r>
        <w:t xml:space="preserve">. You can learn more about Voice Command Definitions at </w:t>
      </w:r>
      <w:hyperlink r:id="rId14" w:history="1">
        <w:r w:rsidRPr="00DB5667">
          <w:rPr>
            <w:rStyle w:val="Hyperlink"/>
            <w:rFonts w:cstheme="minorBidi"/>
          </w:rPr>
          <w:t>https://msdn.microsoft.com/en-us/library/windows/apps/dn722331.aspx</w:t>
        </w:r>
      </w:hyperlink>
    </w:p>
    <w:p w14:paraId="1552A417" w14:textId="70DBCD33" w:rsidR="00A37707" w:rsidRDefault="00A37707" w:rsidP="00A37707">
      <w:pPr>
        <w:pStyle w:val="ppProcedureStart"/>
      </w:pPr>
      <w:bookmarkStart w:id="9" w:name="_Toc430751013"/>
      <w:r>
        <w:t>Task 3 – Install the voice command definitions</w:t>
      </w:r>
      <w:bookmarkEnd w:id="9"/>
    </w:p>
    <w:p w14:paraId="15E7F9EC" w14:textId="71AE2FC7" w:rsidR="00A37707" w:rsidRPr="00A37707" w:rsidRDefault="00A37707" w:rsidP="00A37707">
      <w:pPr>
        <w:pStyle w:val="ppNumberList"/>
        <w:numPr>
          <w:ilvl w:val="0"/>
          <w:numId w:val="0"/>
        </w:numPr>
      </w:pPr>
      <w:r>
        <w:t>We will install the voice command d</w:t>
      </w:r>
      <w:r w:rsidR="006E58E2">
        <w:t xml:space="preserve">efinitions (VCD) in the </w:t>
      </w:r>
      <w:r w:rsidR="006E58E2" w:rsidRPr="00DE0496">
        <w:rPr>
          <w:b/>
        </w:rPr>
        <w:t>OnLaunched</w:t>
      </w:r>
      <w:r w:rsidR="006E58E2">
        <w:t xml:space="preserve"> override</w:t>
      </w:r>
      <w:r>
        <w:t xml:space="preserve">. There is no simple way to test if the VCD has been imported, or </w:t>
      </w:r>
      <w:r w:rsidR="006E58E2">
        <w:t>if</w:t>
      </w:r>
      <w:r>
        <w:t xml:space="preserve"> it is the most recent version, so it is convenient to </w:t>
      </w:r>
      <w:r w:rsidR="00AD05F8">
        <w:t xml:space="preserve">install it when the app </w:t>
      </w:r>
      <w:r w:rsidR="006E58E2">
        <w:t>is launched for the first time</w:t>
      </w:r>
      <w:r w:rsidR="00AD05F8">
        <w:t>.</w:t>
      </w:r>
    </w:p>
    <w:p w14:paraId="050A6F63" w14:textId="6BB4E5FD" w:rsidR="008975E1" w:rsidRDefault="008975E1" w:rsidP="00A37707">
      <w:pPr>
        <w:pStyle w:val="Step"/>
        <w:numPr>
          <w:ilvl w:val="0"/>
          <w:numId w:val="28"/>
        </w:numPr>
      </w:pPr>
      <w:r>
        <w:t xml:space="preserve">Open </w:t>
      </w:r>
      <w:r w:rsidRPr="00A37707">
        <w:rPr>
          <w:b/>
        </w:rPr>
        <w:t>App.xaml.cs</w:t>
      </w:r>
      <w:r>
        <w:t xml:space="preserve"> and add the following lines to the </w:t>
      </w:r>
      <w:r w:rsidRPr="00A37707">
        <w:rPr>
          <w:b/>
        </w:rPr>
        <w:t>OnLaunched</w:t>
      </w:r>
      <w:r>
        <w:t xml:space="preserve"> override:</w:t>
      </w:r>
    </w:p>
    <w:p w14:paraId="1E4A2530" w14:textId="7E823C8C" w:rsidR="008975E1" w:rsidRDefault="008975E1" w:rsidP="008975E1">
      <w:pPr>
        <w:pStyle w:val="ppCodeLanguage"/>
      </w:pPr>
      <w:r>
        <w:t>C#</w:t>
      </w:r>
    </w:p>
    <w:p w14:paraId="1504FE58" w14:textId="77777777" w:rsidR="00A37707" w:rsidRDefault="00A37707" w:rsidP="00A37707">
      <w:pPr>
        <w:pStyle w:val="ppCode"/>
      </w:pPr>
      <w:r>
        <w:t xml:space="preserve">protected override async void </w:t>
      </w:r>
      <w:proofErr w:type="gramStart"/>
      <w:r>
        <w:t>OnLaunched(</w:t>
      </w:r>
      <w:proofErr w:type="gramEnd"/>
      <w:r>
        <w:t>LaunchActivatedEventArgs e)</w:t>
      </w:r>
    </w:p>
    <w:p w14:paraId="7B9E2BB0" w14:textId="76FF814A" w:rsidR="00A37707" w:rsidRDefault="00A37707" w:rsidP="00A37707">
      <w:pPr>
        <w:pStyle w:val="ppCode"/>
      </w:pPr>
      <w:r>
        <w:t>{</w:t>
      </w:r>
    </w:p>
    <w:p w14:paraId="7DFF0834" w14:textId="77777777" w:rsidR="00A37707" w:rsidRDefault="00A37707" w:rsidP="00A37707">
      <w:pPr>
        <w:pStyle w:val="ppCode"/>
      </w:pPr>
    </w:p>
    <w:p w14:paraId="3BEAAA1A" w14:textId="5433B743" w:rsidR="00A37707" w:rsidRDefault="00A37707" w:rsidP="00A37707">
      <w:pPr>
        <w:pStyle w:val="ppCode"/>
      </w:pPr>
      <w:r>
        <w:t xml:space="preserve">    //#if DEBUG</w:t>
      </w:r>
    </w:p>
    <w:p w14:paraId="348C80FC" w14:textId="54A93F49" w:rsidR="00A37707" w:rsidRDefault="00A37707" w:rsidP="00A37707">
      <w:pPr>
        <w:pStyle w:val="ppCode"/>
      </w:pPr>
      <w:r>
        <w:t xml:space="preserve">    //            if (</w:t>
      </w:r>
      <w:proofErr w:type="gramStart"/>
      <w:r>
        <w:t>System.Diagnostics.Debugger.IsAttached</w:t>
      </w:r>
      <w:proofErr w:type="gramEnd"/>
      <w:r>
        <w:t>)</w:t>
      </w:r>
    </w:p>
    <w:p w14:paraId="0D3D1FB6" w14:textId="67379E91" w:rsidR="00A37707" w:rsidRDefault="00A37707" w:rsidP="00A37707">
      <w:pPr>
        <w:pStyle w:val="ppCode"/>
      </w:pPr>
      <w:r>
        <w:t xml:space="preserve">    //            {</w:t>
      </w:r>
    </w:p>
    <w:p w14:paraId="7CF64CA0" w14:textId="18F2FDD9" w:rsidR="00A37707" w:rsidRDefault="00A37707" w:rsidP="00A37707">
      <w:pPr>
        <w:pStyle w:val="ppCode"/>
      </w:pPr>
      <w:r>
        <w:t xml:space="preserve">    //                </w:t>
      </w:r>
      <w:proofErr w:type="gramStart"/>
      <w:r>
        <w:t>this.DebugSettings.EnableFrameRateCounter</w:t>
      </w:r>
      <w:proofErr w:type="gramEnd"/>
      <w:r>
        <w:t xml:space="preserve"> = true;</w:t>
      </w:r>
    </w:p>
    <w:p w14:paraId="0FE68938" w14:textId="6F2E27F4" w:rsidR="00A37707" w:rsidRDefault="00A37707" w:rsidP="00A37707">
      <w:pPr>
        <w:pStyle w:val="ppCode"/>
      </w:pPr>
      <w:r>
        <w:t xml:space="preserve">    //            }</w:t>
      </w:r>
    </w:p>
    <w:p w14:paraId="1A2ADCD2" w14:textId="4F5F5629" w:rsidR="00A37707" w:rsidRDefault="00A37707" w:rsidP="00A37707">
      <w:pPr>
        <w:pStyle w:val="ppCode"/>
      </w:pPr>
      <w:r>
        <w:t xml:space="preserve">    //#endif</w:t>
      </w:r>
    </w:p>
    <w:p w14:paraId="796635F5" w14:textId="77777777" w:rsidR="00A37707" w:rsidRDefault="00A37707" w:rsidP="00A37707">
      <w:pPr>
        <w:pStyle w:val="ppCode"/>
      </w:pPr>
    </w:p>
    <w:p w14:paraId="6130F7C1" w14:textId="24D8FEE8" w:rsidR="00A37707" w:rsidRPr="00A37707" w:rsidRDefault="00A37707" w:rsidP="00A37707">
      <w:pPr>
        <w:pStyle w:val="ppCode"/>
        <w:rPr>
          <w:color w:val="FF0000"/>
        </w:rPr>
      </w:pPr>
      <w:r w:rsidRPr="00A37707">
        <w:rPr>
          <w:color w:val="FF0000"/>
        </w:rPr>
        <w:t xml:space="preserve">    var storageFile = await </w:t>
      </w:r>
      <w:proofErr w:type="gramStart"/>
      <w:r w:rsidRPr="00A37707">
        <w:rPr>
          <w:color w:val="FF0000"/>
        </w:rPr>
        <w:t>Windows.Storage.StorageFile.GetFileFromApplicationUriAsync</w:t>
      </w:r>
      <w:proofErr w:type="gramEnd"/>
      <w:r w:rsidRPr="00A37707">
        <w:rPr>
          <w:color w:val="FF0000"/>
        </w:rPr>
        <w:t>(new Uri("ms-appx:///VoiceCommands.xml"));</w:t>
      </w:r>
    </w:p>
    <w:p w14:paraId="2E9D9BC7" w14:textId="77777777" w:rsidR="00A37707" w:rsidRPr="00A37707" w:rsidRDefault="00A37707" w:rsidP="00A37707">
      <w:pPr>
        <w:pStyle w:val="ppCode"/>
        <w:rPr>
          <w:color w:val="FF0000"/>
        </w:rPr>
      </w:pPr>
    </w:p>
    <w:p w14:paraId="6F6DF403" w14:textId="2C369ECB" w:rsidR="00A37707" w:rsidRPr="00A37707" w:rsidRDefault="00A37707" w:rsidP="00A37707">
      <w:pPr>
        <w:pStyle w:val="ppCode"/>
        <w:rPr>
          <w:color w:val="FF0000"/>
        </w:rPr>
      </w:pPr>
      <w:r w:rsidRPr="00A37707">
        <w:rPr>
          <w:color w:val="FF0000"/>
        </w:rPr>
        <w:t xml:space="preserve">    await </w:t>
      </w:r>
      <w:proofErr w:type="gramStart"/>
      <w:r w:rsidRPr="00A37707">
        <w:rPr>
          <w:color w:val="FF0000"/>
        </w:rPr>
        <w:t>Windows.ApplicationModel.VoiceCommands.VoiceCommandDefinitionManager</w:t>
      </w:r>
      <w:proofErr w:type="gramEnd"/>
      <w:r w:rsidRPr="00A37707">
        <w:rPr>
          <w:color w:val="FF0000"/>
        </w:rPr>
        <w:t>.InstallCommandDefinitionsFromStorageFileAsync(storageFile);</w:t>
      </w:r>
    </w:p>
    <w:p w14:paraId="21D38909" w14:textId="77777777" w:rsidR="00A37707" w:rsidRDefault="00A37707" w:rsidP="00A37707">
      <w:pPr>
        <w:pStyle w:val="ppCode"/>
      </w:pPr>
    </w:p>
    <w:p w14:paraId="08FA1EF4" w14:textId="520046E5" w:rsidR="008975E1" w:rsidRPr="008975E1" w:rsidRDefault="00A37707" w:rsidP="00A37707">
      <w:pPr>
        <w:pStyle w:val="ppCode"/>
      </w:pPr>
      <w:r>
        <w:t xml:space="preserve">    Frame rootFrame = </w:t>
      </w:r>
      <w:proofErr w:type="gramStart"/>
      <w:r>
        <w:t>Window.Current.Content</w:t>
      </w:r>
      <w:proofErr w:type="gramEnd"/>
      <w:r>
        <w:t xml:space="preserve"> as Frame;</w:t>
      </w:r>
    </w:p>
    <w:p w14:paraId="6FACAA09" w14:textId="26ECCFD3" w:rsidR="00A37707" w:rsidRDefault="00A37707" w:rsidP="00A37707">
      <w:pPr>
        <w:pStyle w:val="ppNote"/>
      </w:pPr>
      <w:r>
        <w:rPr>
          <w:b/>
        </w:rPr>
        <w:t>Note:</w:t>
      </w:r>
      <w:r>
        <w:t xml:space="preserve"> The voice command definition (VCD) will be installed the first time the app is launched with a start kind of </w:t>
      </w:r>
      <w:r w:rsidRPr="006E58E2">
        <w:rPr>
          <w:b/>
        </w:rPr>
        <w:t>Launched</w:t>
      </w:r>
      <w:r>
        <w:t>. You can open your app from the Start menu to ensure the voice commands are registered.</w:t>
      </w:r>
    </w:p>
    <w:p w14:paraId="34546F8F" w14:textId="79CFB377" w:rsidR="00AD05F8" w:rsidRDefault="00AD05F8" w:rsidP="00AD05F8">
      <w:pPr>
        <w:pStyle w:val="ppProcedureStart"/>
      </w:pPr>
      <w:bookmarkStart w:id="10" w:name="_Toc430751014"/>
      <w:r>
        <w:t>Task 4 – Handle voice command activation</w:t>
      </w:r>
      <w:bookmarkEnd w:id="10"/>
    </w:p>
    <w:p w14:paraId="33DA2078" w14:textId="1F55B153" w:rsidR="00854B19" w:rsidRPr="00854B19" w:rsidRDefault="00854B19" w:rsidP="00854B19">
      <w:pPr>
        <w:pStyle w:val="ppNumberList"/>
        <w:numPr>
          <w:ilvl w:val="0"/>
          <w:numId w:val="0"/>
        </w:numPr>
      </w:pPr>
      <w:r>
        <w:t xml:space="preserve">When your app is launched via voice command, it has a start kind of </w:t>
      </w:r>
      <w:r w:rsidRPr="00854B19">
        <w:rPr>
          <w:b/>
        </w:rPr>
        <w:t>Activated</w:t>
      </w:r>
      <w:r>
        <w:t xml:space="preserve">. Accordingly, we will handle incoming voice commands in the </w:t>
      </w:r>
      <w:r w:rsidRPr="00854B19">
        <w:rPr>
          <w:b/>
        </w:rPr>
        <w:t>OnActivated</w:t>
      </w:r>
      <w:r>
        <w:t xml:space="preserve"> override. In this task, you will create a switch to evaluate the </w:t>
      </w:r>
      <w:r w:rsidRPr="00854B19">
        <w:rPr>
          <w:b/>
        </w:rPr>
        <w:t>LaunchApp</w:t>
      </w:r>
      <w:r>
        <w:t xml:space="preserve"> command and navigate to the MainPage view if the command has been used to start the app.</w:t>
      </w:r>
    </w:p>
    <w:p w14:paraId="65EDA7F8" w14:textId="7F20C7F0" w:rsidR="00A37707" w:rsidRDefault="00A37707" w:rsidP="00AD05F8">
      <w:pPr>
        <w:pStyle w:val="Step"/>
        <w:numPr>
          <w:ilvl w:val="0"/>
          <w:numId w:val="29"/>
        </w:numPr>
      </w:pPr>
      <w:r>
        <w:t xml:space="preserve">Create an </w:t>
      </w:r>
      <w:r w:rsidRPr="00AD05F8">
        <w:rPr>
          <w:b/>
        </w:rPr>
        <w:t>OnActivated</w:t>
      </w:r>
      <w:r>
        <w:t xml:space="preserve"> override in </w:t>
      </w:r>
      <w:r w:rsidRPr="00AD05F8">
        <w:rPr>
          <w:b/>
        </w:rPr>
        <w:t>App.xaml.cs</w:t>
      </w:r>
      <w:r>
        <w:t xml:space="preserve">. A voice command launch has a start kind of </w:t>
      </w:r>
      <w:r w:rsidRPr="00AD05F8">
        <w:rPr>
          <w:b/>
        </w:rPr>
        <w:t>OnActivated</w:t>
      </w:r>
      <w:r>
        <w:t>, so you will handle the incoming voice command here.</w:t>
      </w:r>
    </w:p>
    <w:p w14:paraId="6951B885" w14:textId="3E95784C" w:rsidR="00A37707" w:rsidRDefault="00A37707" w:rsidP="00A37707">
      <w:pPr>
        <w:pStyle w:val="ppCodeLanguage"/>
      </w:pPr>
      <w:r>
        <w:t>C#</w:t>
      </w:r>
    </w:p>
    <w:p w14:paraId="760F9271" w14:textId="77777777" w:rsidR="00A37707" w:rsidRDefault="00A37707" w:rsidP="00A37707">
      <w:pPr>
        <w:pStyle w:val="ppCode"/>
      </w:pPr>
      <w:r>
        <w:t xml:space="preserve">protected override void </w:t>
      </w:r>
      <w:proofErr w:type="gramStart"/>
      <w:r>
        <w:t>OnActivated(</w:t>
      </w:r>
      <w:proofErr w:type="gramEnd"/>
      <w:r>
        <w:t>IActivatedEventArgs args)</w:t>
      </w:r>
    </w:p>
    <w:p w14:paraId="4DA0C47B" w14:textId="74199D63" w:rsidR="00A37707" w:rsidRDefault="00A37707" w:rsidP="004E1FD5">
      <w:pPr>
        <w:pStyle w:val="ppCode"/>
        <w:numPr>
          <w:ilvl w:val="0"/>
          <w:numId w:val="0"/>
        </w:numPr>
        <w:ind w:left="720"/>
      </w:pPr>
      <w:r>
        <w:t>{</w:t>
      </w:r>
    </w:p>
    <w:p w14:paraId="2B9E9061" w14:textId="48867720" w:rsidR="00A37707" w:rsidRDefault="00A37707" w:rsidP="00A37707">
      <w:pPr>
        <w:pStyle w:val="ppCode"/>
      </w:pPr>
      <w:r>
        <w:t xml:space="preserve">    </w:t>
      </w:r>
      <w:proofErr w:type="gramStart"/>
      <w:r>
        <w:t>base.OnActivated</w:t>
      </w:r>
      <w:proofErr w:type="gramEnd"/>
      <w:r>
        <w:t>(args);</w:t>
      </w:r>
    </w:p>
    <w:p w14:paraId="27A34B88" w14:textId="6994E87B" w:rsidR="00A37707" w:rsidRPr="00A37707" w:rsidRDefault="00A37707" w:rsidP="00A37707">
      <w:pPr>
        <w:pStyle w:val="ppCode"/>
      </w:pPr>
      <w:r>
        <w:t>}</w:t>
      </w:r>
    </w:p>
    <w:p w14:paraId="10A79911" w14:textId="635B56F5" w:rsidR="00A37707" w:rsidRDefault="00A37707" w:rsidP="003112D3">
      <w:pPr>
        <w:pStyle w:val="Step"/>
        <w:numPr>
          <w:ilvl w:val="0"/>
          <w:numId w:val="24"/>
        </w:numPr>
      </w:pPr>
      <w:r>
        <w:t xml:space="preserve">Add a switch to handle the </w:t>
      </w:r>
      <w:r w:rsidRPr="00A37707">
        <w:rPr>
          <w:b/>
        </w:rPr>
        <w:t>ActivationKind.VoiceCommand</w:t>
      </w:r>
      <w:r w:rsidR="00AD05F8">
        <w:t xml:space="preserve"> case and c</w:t>
      </w:r>
      <w:r>
        <w:t xml:space="preserve">all a method named </w:t>
      </w:r>
      <w:r w:rsidRPr="00A37707">
        <w:rPr>
          <w:b/>
        </w:rPr>
        <w:t>HandleVoiceCommand</w:t>
      </w:r>
      <w:r>
        <w:t xml:space="preserve">. You will create the </w:t>
      </w:r>
      <w:proofErr w:type="gramStart"/>
      <w:r w:rsidRPr="00A37707">
        <w:rPr>
          <w:b/>
        </w:rPr>
        <w:t>HandleVoiceCommand(</w:t>
      </w:r>
      <w:proofErr w:type="gramEnd"/>
      <w:r w:rsidRPr="00A37707">
        <w:rPr>
          <w:b/>
        </w:rPr>
        <w:t>)</w:t>
      </w:r>
      <w:r>
        <w:t xml:space="preserve"> method in the next step.</w:t>
      </w:r>
    </w:p>
    <w:p w14:paraId="08A7E79D" w14:textId="41945A0C" w:rsidR="00A37707" w:rsidRDefault="00A37707" w:rsidP="00A37707">
      <w:pPr>
        <w:pStyle w:val="ppCodeLanguage"/>
      </w:pPr>
      <w:r>
        <w:t>C#</w:t>
      </w:r>
    </w:p>
    <w:p w14:paraId="4636590A" w14:textId="77777777" w:rsidR="00A37707" w:rsidRDefault="00A37707" w:rsidP="00A37707">
      <w:pPr>
        <w:pStyle w:val="ppCode"/>
      </w:pPr>
      <w:r>
        <w:t xml:space="preserve">protected override void </w:t>
      </w:r>
      <w:proofErr w:type="gramStart"/>
      <w:r>
        <w:t>OnActivated(</w:t>
      </w:r>
      <w:proofErr w:type="gramEnd"/>
      <w:r>
        <w:t>IActivatedEventArgs args)</w:t>
      </w:r>
    </w:p>
    <w:p w14:paraId="2E02C0FB" w14:textId="77777777" w:rsidR="00A37707" w:rsidRDefault="00A37707" w:rsidP="00A37707">
      <w:pPr>
        <w:pStyle w:val="ppCode"/>
      </w:pPr>
      <w:r>
        <w:t xml:space="preserve">        {</w:t>
      </w:r>
    </w:p>
    <w:p w14:paraId="2FD1290E" w14:textId="29BA7DCF" w:rsidR="00A37707" w:rsidRDefault="00A37707" w:rsidP="004E1FD5">
      <w:pPr>
        <w:pStyle w:val="ppCode"/>
      </w:pPr>
      <w:r>
        <w:t xml:space="preserve">    switch (</w:t>
      </w:r>
      <w:proofErr w:type="gramStart"/>
      <w:r>
        <w:t>args.Kind</w:t>
      </w:r>
      <w:proofErr w:type="gramEnd"/>
      <w:r>
        <w:t>)</w:t>
      </w:r>
    </w:p>
    <w:p w14:paraId="0620C546" w14:textId="31F8A531" w:rsidR="00A37707" w:rsidRDefault="00A37707" w:rsidP="00A37707">
      <w:pPr>
        <w:pStyle w:val="ppCode"/>
      </w:pPr>
      <w:r>
        <w:t xml:space="preserve">    {</w:t>
      </w:r>
    </w:p>
    <w:p w14:paraId="323CB0F9" w14:textId="065B7A13" w:rsidR="00A37707" w:rsidRDefault="00A37707" w:rsidP="00A37707">
      <w:pPr>
        <w:pStyle w:val="ppCode"/>
      </w:pPr>
      <w:r>
        <w:t xml:space="preserve">        case ActivationKind.VoiceCommand:</w:t>
      </w:r>
    </w:p>
    <w:p w14:paraId="5D5E102E" w14:textId="143251A0" w:rsidR="00A37707" w:rsidRDefault="00A37707" w:rsidP="00A37707">
      <w:pPr>
        <w:pStyle w:val="ppCode"/>
      </w:pPr>
      <w:r>
        <w:t xml:space="preserve">            HandleVoiceCommand(args);</w:t>
      </w:r>
    </w:p>
    <w:p w14:paraId="7C9F98BD" w14:textId="2E597C65" w:rsidR="00A37707" w:rsidRDefault="00A37707" w:rsidP="00A37707">
      <w:pPr>
        <w:pStyle w:val="ppCode"/>
      </w:pPr>
      <w:r>
        <w:t xml:space="preserve">            break;</w:t>
      </w:r>
    </w:p>
    <w:p w14:paraId="11B3774F" w14:textId="77777777" w:rsidR="00A37707" w:rsidRDefault="00A37707" w:rsidP="00A37707">
      <w:pPr>
        <w:pStyle w:val="ppCode"/>
      </w:pPr>
      <w:r>
        <w:t xml:space="preserve">                    </w:t>
      </w:r>
    </w:p>
    <w:p w14:paraId="2CF4D3DD" w14:textId="4BCCDCA4" w:rsidR="00A37707" w:rsidRDefault="00A37707" w:rsidP="00A37707">
      <w:pPr>
        <w:pStyle w:val="ppCode"/>
      </w:pPr>
      <w:r>
        <w:t xml:space="preserve">        default:</w:t>
      </w:r>
    </w:p>
    <w:p w14:paraId="477087AC" w14:textId="6EB7920E" w:rsidR="00A37707" w:rsidRDefault="00A37707" w:rsidP="00A37707">
      <w:pPr>
        <w:pStyle w:val="ppCode"/>
      </w:pPr>
      <w:r>
        <w:t xml:space="preserve">            break;</w:t>
      </w:r>
    </w:p>
    <w:p w14:paraId="4311A8C7" w14:textId="30A01777" w:rsidR="00A37707" w:rsidRDefault="00A37707" w:rsidP="00A37707">
      <w:pPr>
        <w:pStyle w:val="ppCode"/>
      </w:pPr>
      <w:r>
        <w:t xml:space="preserve">    }</w:t>
      </w:r>
    </w:p>
    <w:p w14:paraId="7832F7E9" w14:textId="12A3C5C1" w:rsidR="00A37707" w:rsidRDefault="00A37707" w:rsidP="00A37707">
      <w:pPr>
        <w:pStyle w:val="ppCode"/>
      </w:pPr>
      <w:r>
        <w:t xml:space="preserve">    </w:t>
      </w:r>
      <w:proofErr w:type="gramStart"/>
      <w:r>
        <w:t>base.OnActivated</w:t>
      </w:r>
      <w:proofErr w:type="gramEnd"/>
      <w:r>
        <w:t>(args);</w:t>
      </w:r>
    </w:p>
    <w:p w14:paraId="450A921E" w14:textId="2AE60B44" w:rsidR="00A37707" w:rsidRPr="00A37707" w:rsidRDefault="00A37707" w:rsidP="00A37707">
      <w:pPr>
        <w:pStyle w:val="ppCode"/>
      </w:pPr>
      <w:r>
        <w:t>}</w:t>
      </w:r>
    </w:p>
    <w:p w14:paraId="769B1DE3" w14:textId="6F63C0B5" w:rsidR="00A37707" w:rsidRDefault="00AD05F8" w:rsidP="003112D3">
      <w:pPr>
        <w:pStyle w:val="Step"/>
        <w:numPr>
          <w:ilvl w:val="0"/>
          <w:numId w:val="24"/>
        </w:numPr>
      </w:pPr>
      <w:r>
        <w:lastRenderedPageBreak/>
        <w:t xml:space="preserve">Create the </w:t>
      </w:r>
      <w:proofErr w:type="gramStart"/>
      <w:r w:rsidRPr="00AD05F8">
        <w:rPr>
          <w:b/>
        </w:rPr>
        <w:t>HandleVoiceCommand(</w:t>
      </w:r>
      <w:proofErr w:type="gramEnd"/>
      <w:r w:rsidRPr="00AD05F8">
        <w:rPr>
          <w:b/>
        </w:rPr>
        <w:t>)</w:t>
      </w:r>
      <w:r>
        <w:t xml:space="preserve"> method. This method determines the incoming voice command and implements a switch based on the voice command name. You defined the </w:t>
      </w:r>
      <w:r w:rsidRPr="00AD05F8">
        <w:rPr>
          <w:b/>
        </w:rPr>
        <w:t>LaunchApp</w:t>
      </w:r>
      <w:r>
        <w:t xml:space="preserve"> command in your voice command definitions file in Task 2.</w:t>
      </w:r>
    </w:p>
    <w:p w14:paraId="4223ED30" w14:textId="6E3BE816" w:rsidR="00AD05F8" w:rsidRDefault="00AD05F8" w:rsidP="00AD05F8">
      <w:pPr>
        <w:pStyle w:val="ppCodeLanguage"/>
      </w:pPr>
      <w:r>
        <w:t>C#</w:t>
      </w:r>
    </w:p>
    <w:p w14:paraId="61F1B898" w14:textId="77777777" w:rsidR="00AD05F8" w:rsidRDefault="00AD05F8" w:rsidP="00AD05F8">
      <w:pPr>
        <w:pStyle w:val="ppCode"/>
      </w:pPr>
      <w:r>
        <w:t xml:space="preserve">private void </w:t>
      </w:r>
      <w:proofErr w:type="gramStart"/>
      <w:r>
        <w:t>HandleVoiceCommand(</w:t>
      </w:r>
      <w:proofErr w:type="gramEnd"/>
      <w:r>
        <w:t>IActivatedEventArgs args)</w:t>
      </w:r>
    </w:p>
    <w:p w14:paraId="660EF488" w14:textId="6C65890A" w:rsidR="00AD05F8" w:rsidRDefault="00AD05F8" w:rsidP="004E1FD5">
      <w:pPr>
        <w:pStyle w:val="ppCode"/>
        <w:numPr>
          <w:ilvl w:val="0"/>
          <w:numId w:val="0"/>
        </w:numPr>
        <w:ind w:left="720"/>
      </w:pPr>
      <w:r>
        <w:t>{</w:t>
      </w:r>
    </w:p>
    <w:p w14:paraId="66C7EDC8" w14:textId="208DCF18" w:rsidR="00AD05F8" w:rsidRDefault="008D48DC" w:rsidP="00AD05F8">
      <w:pPr>
        <w:pStyle w:val="ppCode"/>
      </w:pPr>
      <w:r>
        <w:t xml:space="preserve">    </w:t>
      </w:r>
      <w:r w:rsidR="00AD05F8">
        <w:t>var commandArgs = args as VoiceCommandActivatedEventArgs;</w:t>
      </w:r>
    </w:p>
    <w:p w14:paraId="1EF9EC79" w14:textId="2D56A1DD" w:rsidR="00AD05F8" w:rsidRDefault="008D48DC" w:rsidP="00AD05F8">
      <w:pPr>
        <w:pStyle w:val="ppCode"/>
      </w:pPr>
      <w:r>
        <w:t xml:space="preserve">    </w:t>
      </w:r>
      <w:r w:rsidR="00AD05F8">
        <w:t>var speechRecognitionResult = commandArgs.Result;</w:t>
      </w:r>
    </w:p>
    <w:p w14:paraId="74F19720" w14:textId="7787E00C" w:rsidR="00AD05F8" w:rsidRDefault="008D48DC" w:rsidP="00AD05F8">
      <w:pPr>
        <w:pStyle w:val="ppCode"/>
      </w:pPr>
      <w:r>
        <w:t xml:space="preserve">    </w:t>
      </w:r>
      <w:r w:rsidR="00AD05F8">
        <w:t>var command = speechRecognitionResult.Text;</w:t>
      </w:r>
    </w:p>
    <w:p w14:paraId="733F972A" w14:textId="77777777" w:rsidR="00AD05F8" w:rsidRDefault="00AD05F8" w:rsidP="00AD05F8">
      <w:pPr>
        <w:pStyle w:val="ppCode"/>
      </w:pPr>
    </w:p>
    <w:p w14:paraId="69971FDD" w14:textId="6C01A03F" w:rsidR="00AD05F8" w:rsidRDefault="008D48DC" w:rsidP="00AD05F8">
      <w:pPr>
        <w:pStyle w:val="ppCode"/>
      </w:pPr>
      <w:r>
        <w:t xml:space="preserve">    </w:t>
      </w:r>
      <w:r w:rsidR="00AD05F8">
        <w:t>var voiceCommandName = speechRecognitionResult.RulePath[0];</w:t>
      </w:r>
    </w:p>
    <w:p w14:paraId="65AE59FE" w14:textId="25786725" w:rsidR="00AD05F8" w:rsidRDefault="008D48DC" w:rsidP="00AD05F8">
      <w:pPr>
        <w:pStyle w:val="ppCode"/>
      </w:pPr>
      <w:r>
        <w:t xml:space="preserve">    </w:t>
      </w:r>
      <w:r w:rsidR="00AD05F8">
        <w:t>var textSpoken = speechRecognitionResult.Text;</w:t>
      </w:r>
    </w:p>
    <w:p w14:paraId="6CBF5703" w14:textId="77777777" w:rsidR="00AD05F8" w:rsidRDefault="00AD05F8" w:rsidP="00AD05F8">
      <w:pPr>
        <w:pStyle w:val="ppCode"/>
      </w:pPr>
    </w:p>
    <w:p w14:paraId="037A03F5" w14:textId="50A67660" w:rsidR="00AD05F8" w:rsidRDefault="008D48DC" w:rsidP="00AD05F8">
      <w:pPr>
        <w:pStyle w:val="ppCode"/>
      </w:pPr>
      <w:r>
        <w:t xml:space="preserve">    </w:t>
      </w:r>
      <w:r w:rsidR="00AD05F8">
        <w:t>switch (voiceCommandName)</w:t>
      </w:r>
    </w:p>
    <w:p w14:paraId="7AF676D6" w14:textId="42AB7A4C" w:rsidR="00AD05F8" w:rsidRDefault="008D48DC" w:rsidP="00AD05F8">
      <w:pPr>
        <w:pStyle w:val="ppCode"/>
      </w:pPr>
      <w:r>
        <w:t xml:space="preserve">    </w:t>
      </w:r>
      <w:r w:rsidR="00AD05F8">
        <w:t>{</w:t>
      </w:r>
    </w:p>
    <w:p w14:paraId="35AE48FA" w14:textId="4E4FEC76" w:rsidR="00AD05F8" w:rsidRDefault="008D48DC" w:rsidP="00AD05F8">
      <w:pPr>
        <w:pStyle w:val="ppCode"/>
      </w:pPr>
      <w:r>
        <w:t xml:space="preserve">        </w:t>
      </w:r>
      <w:r w:rsidR="00AD05F8">
        <w:t>case "LaunchApp":</w:t>
      </w:r>
    </w:p>
    <w:p w14:paraId="7A325E35" w14:textId="572489A6" w:rsidR="00AD05F8" w:rsidRDefault="008D48DC" w:rsidP="00AD05F8">
      <w:pPr>
        <w:pStyle w:val="ppCode"/>
      </w:pPr>
      <w:r>
        <w:t xml:space="preserve">            </w:t>
      </w:r>
      <w:r w:rsidR="00AD05F8">
        <w:t>break;</w:t>
      </w:r>
    </w:p>
    <w:p w14:paraId="3E35202D" w14:textId="210CD711" w:rsidR="00AD05F8" w:rsidRDefault="008D48DC" w:rsidP="00AD05F8">
      <w:pPr>
        <w:pStyle w:val="ppCode"/>
      </w:pPr>
      <w:r>
        <w:t xml:space="preserve">        </w:t>
      </w:r>
      <w:r w:rsidR="00AD05F8">
        <w:t>default:</w:t>
      </w:r>
    </w:p>
    <w:p w14:paraId="17203D96" w14:textId="0F05BF69" w:rsidR="00AD05F8" w:rsidRDefault="008D48DC" w:rsidP="00AD05F8">
      <w:pPr>
        <w:pStyle w:val="ppCode"/>
      </w:pPr>
      <w:r>
        <w:t xml:space="preserve">            </w:t>
      </w:r>
      <w:r w:rsidR="00AD05F8">
        <w:t>break;</w:t>
      </w:r>
    </w:p>
    <w:p w14:paraId="4AE751CC" w14:textId="371FD372" w:rsidR="00AD05F8" w:rsidRDefault="008D48DC" w:rsidP="00AD05F8">
      <w:pPr>
        <w:pStyle w:val="ppCode"/>
      </w:pPr>
      <w:r>
        <w:t xml:space="preserve">    </w:t>
      </w:r>
      <w:r w:rsidR="00AD05F8">
        <w:t>}</w:t>
      </w:r>
    </w:p>
    <w:p w14:paraId="3434F230" w14:textId="737A1073" w:rsidR="00AD05F8" w:rsidRPr="00AD05F8" w:rsidRDefault="00AD05F8" w:rsidP="00AD05F8">
      <w:pPr>
        <w:pStyle w:val="ppCode"/>
      </w:pPr>
      <w:r>
        <w:t>}</w:t>
      </w:r>
    </w:p>
    <w:p w14:paraId="0E4740F1" w14:textId="0C13DC06" w:rsidR="009C5F40" w:rsidRDefault="009C5F40" w:rsidP="003112D3">
      <w:pPr>
        <w:pStyle w:val="Step"/>
        <w:numPr>
          <w:ilvl w:val="0"/>
          <w:numId w:val="24"/>
        </w:numPr>
      </w:pPr>
      <w:r>
        <w:t>To successfully launch the app and navigate to a page, we will need to recreate some of the behavior that currently lives in the OnLaunched override. The Blank App template creates the root frame and activates the window when the app is launched, but does not provide this behavior for OnActivated cases. Add the code to handle these start up tasks.</w:t>
      </w:r>
    </w:p>
    <w:p w14:paraId="5D33175B" w14:textId="64B360C4" w:rsidR="009C5F40" w:rsidRDefault="009C5F40" w:rsidP="009C5F40">
      <w:pPr>
        <w:pStyle w:val="ppCodeLanguage"/>
      </w:pPr>
      <w:r>
        <w:t>C#</w:t>
      </w:r>
    </w:p>
    <w:p w14:paraId="4532A664" w14:textId="77777777" w:rsidR="009C5F40" w:rsidRDefault="009C5F40" w:rsidP="009C5F40">
      <w:pPr>
        <w:pStyle w:val="ppCode"/>
      </w:pPr>
      <w:r>
        <w:t xml:space="preserve">protected override void </w:t>
      </w:r>
      <w:proofErr w:type="gramStart"/>
      <w:r>
        <w:t>OnActivated(</w:t>
      </w:r>
      <w:proofErr w:type="gramEnd"/>
      <w:r>
        <w:t>IActivatedEventArgs args)</w:t>
      </w:r>
    </w:p>
    <w:p w14:paraId="432611CF" w14:textId="27FCF2A9" w:rsidR="009C5F40" w:rsidRDefault="009C5F40" w:rsidP="009C5F40">
      <w:pPr>
        <w:pStyle w:val="ppCode"/>
      </w:pPr>
      <w:r>
        <w:t>{</w:t>
      </w:r>
    </w:p>
    <w:p w14:paraId="268616FB" w14:textId="519350C0" w:rsidR="009C5F40" w:rsidRPr="009C5F40" w:rsidRDefault="009C5F40" w:rsidP="009C5F40">
      <w:pPr>
        <w:pStyle w:val="ppCode"/>
        <w:rPr>
          <w:color w:val="FF0000"/>
        </w:rPr>
      </w:pPr>
      <w:r>
        <w:t xml:space="preserve"> </w:t>
      </w:r>
      <w:r w:rsidRPr="009C5F40">
        <w:rPr>
          <w:color w:val="FF0000"/>
        </w:rPr>
        <w:t xml:space="preserve">   Frame rootFrame = </w:t>
      </w:r>
      <w:proofErr w:type="gramStart"/>
      <w:r w:rsidRPr="009C5F40">
        <w:rPr>
          <w:color w:val="FF0000"/>
        </w:rPr>
        <w:t>Window.Current.Content</w:t>
      </w:r>
      <w:proofErr w:type="gramEnd"/>
      <w:r w:rsidRPr="009C5F40">
        <w:rPr>
          <w:color w:val="FF0000"/>
        </w:rPr>
        <w:t xml:space="preserve"> as Frame;</w:t>
      </w:r>
    </w:p>
    <w:p w14:paraId="012C5A6D" w14:textId="77777777" w:rsidR="009C5F40" w:rsidRPr="009C5F40" w:rsidRDefault="009C5F40" w:rsidP="009C5F40">
      <w:pPr>
        <w:pStyle w:val="ppCode"/>
        <w:rPr>
          <w:color w:val="FF0000"/>
        </w:rPr>
      </w:pPr>
    </w:p>
    <w:p w14:paraId="1D95C6C4" w14:textId="2459D3C1" w:rsidR="009C5F40" w:rsidRPr="009C5F40" w:rsidRDefault="009C5F40" w:rsidP="009C5F40">
      <w:pPr>
        <w:pStyle w:val="ppCode"/>
        <w:rPr>
          <w:color w:val="FF0000"/>
        </w:rPr>
      </w:pPr>
      <w:r w:rsidRPr="009C5F40">
        <w:rPr>
          <w:color w:val="FF0000"/>
        </w:rPr>
        <w:t xml:space="preserve">    if (rootFrame == null)</w:t>
      </w:r>
    </w:p>
    <w:p w14:paraId="15F70567" w14:textId="002BA82B" w:rsidR="009C5F40" w:rsidRPr="009C5F40" w:rsidRDefault="009C5F40" w:rsidP="009C5F40">
      <w:pPr>
        <w:pStyle w:val="ppCode"/>
        <w:rPr>
          <w:color w:val="FF0000"/>
        </w:rPr>
      </w:pPr>
      <w:r w:rsidRPr="009C5F40">
        <w:rPr>
          <w:color w:val="FF0000"/>
        </w:rPr>
        <w:t xml:space="preserve">    {</w:t>
      </w:r>
    </w:p>
    <w:p w14:paraId="4097083D" w14:textId="2E2E3B38" w:rsidR="009C5F40" w:rsidRPr="009C5F40" w:rsidRDefault="009C5F40" w:rsidP="009C5F40">
      <w:pPr>
        <w:pStyle w:val="ppCode"/>
        <w:rPr>
          <w:color w:val="FF0000"/>
        </w:rPr>
      </w:pPr>
      <w:r w:rsidRPr="009C5F40">
        <w:rPr>
          <w:color w:val="FF0000"/>
        </w:rPr>
        <w:t xml:space="preserve">        // Create a Frame to act as the navigation context and navigate to the first page</w:t>
      </w:r>
    </w:p>
    <w:p w14:paraId="7D23D6BF" w14:textId="4EAB4324" w:rsidR="009C5F40" w:rsidRPr="009C5F40" w:rsidRDefault="009C5F40" w:rsidP="009C5F40">
      <w:pPr>
        <w:pStyle w:val="ppCode"/>
        <w:rPr>
          <w:color w:val="FF0000"/>
        </w:rPr>
      </w:pPr>
      <w:r w:rsidRPr="009C5F40">
        <w:rPr>
          <w:color w:val="FF0000"/>
        </w:rPr>
        <w:t xml:space="preserve">        rootFrame = new </w:t>
      </w:r>
      <w:proofErr w:type="gramStart"/>
      <w:r w:rsidRPr="009C5F40">
        <w:rPr>
          <w:color w:val="FF0000"/>
        </w:rPr>
        <w:t>Frame(</w:t>
      </w:r>
      <w:proofErr w:type="gramEnd"/>
      <w:r w:rsidRPr="009C5F40">
        <w:rPr>
          <w:color w:val="FF0000"/>
        </w:rPr>
        <w:t>);</w:t>
      </w:r>
    </w:p>
    <w:p w14:paraId="62F269F3" w14:textId="77777777" w:rsidR="009C5F40" w:rsidRPr="009C5F40" w:rsidRDefault="009C5F40" w:rsidP="009C5F40">
      <w:pPr>
        <w:pStyle w:val="ppCode"/>
        <w:rPr>
          <w:color w:val="FF0000"/>
        </w:rPr>
      </w:pPr>
    </w:p>
    <w:p w14:paraId="08D78631" w14:textId="47B0951D" w:rsidR="009C5F40" w:rsidRPr="009C5F40" w:rsidRDefault="009C5F40" w:rsidP="009C5F40">
      <w:pPr>
        <w:pStyle w:val="ppCode"/>
        <w:rPr>
          <w:color w:val="FF0000"/>
        </w:rPr>
      </w:pPr>
      <w:r w:rsidRPr="009C5F40">
        <w:rPr>
          <w:color w:val="FF0000"/>
        </w:rPr>
        <w:t xml:space="preserve">        rootFrame.NavigationFailed += OnNavigationFailed;</w:t>
      </w:r>
    </w:p>
    <w:p w14:paraId="4F43C364" w14:textId="77777777" w:rsidR="009C5F40" w:rsidRPr="009C5F40" w:rsidRDefault="009C5F40" w:rsidP="009C5F40">
      <w:pPr>
        <w:pStyle w:val="ppCode"/>
        <w:rPr>
          <w:color w:val="FF0000"/>
        </w:rPr>
      </w:pPr>
    </w:p>
    <w:p w14:paraId="75ABB901" w14:textId="2F0658CB" w:rsidR="009C5F40" w:rsidRPr="009C5F40" w:rsidRDefault="009C5F40" w:rsidP="009C5F40">
      <w:pPr>
        <w:pStyle w:val="ppCode"/>
        <w:rPr>
          <w:color w:val="FF0000"/>
        </w:rPr>
      </w:pPr>
      <w:r w:rsidRPr="009C5F40">
        <w:rPr>
          <w:color w:val="FF0000"/>
        </w:rPr>
        <w:t xml:space="preserve">        // Place the frame in the current Window</w:t>
      </w:r>
    </w:p>
    <w:p w14:paraId="57E547DC" w14:textId="09449C57" w:rsidR="009C5F40" w:rsidRPr="009C5F40" w:rsidRDefault="009C5F40" w:rsidP="009C5F40">
      <w:pPr>
        <w:pStyle w:val="ppCode"/>
        <w:rPr>
          <w:color w:val="FF0000"/>
        </w:rPr>
      </w:pPr>
      <w:r w:rsidRPr="009C5F40">
        <w:rPr>
          <w:color w:val="FF0000"/>
        </w:rPr>
        <w:t xml:space="preserve">        </w:t>
      </w:r>
      <w:proofErr w:type="gramStart"/>
      <w:r w:rsidRPr="009C5F40">
        <w:rPr>
          <w:color w:val="FF0000"/>
        </w:rPr>
        <w:t>Window.Current.Content</w:t>
      </w:r>
      <w:proofErr w:type="gramEnd"/>
      <w:r w:rsidRPr="009C5F40">
        <w:rPr>
          <w:color w:val="FF0000"/>
        </w:rPr>
        <w:t xml:space="preserve"> = rootFrame;</w:t>
      </w:r>
    </w:p>
    <w:p w14:paraId="12029D5D" w14:textId="16710897" w:rsidR="009C5F40" w:rsidRPr="009C5F40" w:rsidRDefault="009C5F40" w:rsidP="009C5F40">
      <w:pPr>
        <w:pStyle w:val="ppCode"/>
        <w:rPr>
          <w:color w:val="FF0000"/>
        </w:rPr>
      </w:pPr>
      <w:r w:rsidRPr="009C5F40">
        <w:rPr>
          <w:color w:val="FF0000"/>
        </w:rPr>
        <w:t xml:space="preserve">    }</w:t>
      </w:r>
    </w:p>
    <w:p w14:paraId="095BB57B" w14:textId="77777777" w:rsidR="009C5F40" w:rsidRDefault="009C5F40" w:rsidP="009C5F40">
      <w:pPr>
        <w:pStyle w:val="ppCode"/>
      </w:pPr>
    </w:p>
    <w:p w14:paraId="1E4DE81B" w14:textId="77777777" w:rsidR="009C5F40" w:rsidRDefault="009C5F40" w:rsidP="009C5F40">
      <w:pPr>
        <w:pStyle w:val="ppCode"/>
      </w:pPr>
    </w:p>
    <w:p w14:paraId="2DCE2508" w14:textId="402AEDBF" w:rsidR="009C5F40" w:rsidRDefault="009C5F40" w:rsidP="009C5F40">
      <w:pPr>
        <w:pStyle w:val="ppCode"/>
      </w:pPr>
      <w:r>
        <w:t xml:space="preserve">    switch (</w:t>
      </w:r>
      <w:proofErr w:type="gramStart"/>
      <w:r>
        <w:t>args.Kind</w:t>
      </w:r>
      <w:proofErr w:type="gramEnd"/>
      <w:r>
        <w:t>)</w:t>
      </w:r>
    </w:p>
    <w:p w14:paraId="586F79D9" w14:textId="2F1BB5C2" w:rsidR="009C5F40" w:rsidRDefault="009C5F40" w:rsidP="009C5F40">
      <w:pPr>
        <w:pStyle w:val="ppCode"/>
      </w:pPr>
      <w:r>
        <w:lastRenderedPageBreak/>
        <w:t xml:space="preserve">    {</w:t>
      </w:r>
    </w:p>
    <w:p w14:paraId="47A260C9" w14:textId="07B6FFF5" w:rsidR="009C5F40" w:rsidRDefault="009C5F40" w:rsidP="009C5F40">
      <w:pPr>
        <w:pStyle w:val="ppCode"/>
      </w:pPr>
      <w:r>
        <w:t xml:space="preserve">        case ActivationKind.VoiceCommand:</w:t>
      </w:r>
    </w:p>
    <w:p w14:paraId="3B67C886" w14:textId="709873D0" w:rsidR="009C5F40" w:rsidRDefault="009C5F40" w:rsidP="009C5F40">
      <w:pPr>
        <w:pStyle w:val="ppCode"/>
      </w:pPr>
      <w:r>
        <w:t xml:space="preserve">        HandleVoiceCommand(args);</w:t>
      </w:r>
    </w:p>
    <w:p w14:paraId="17849DCA" w14:textId="56DADB98" w:rsidR="009C5F40" w:rsidRDefault="009C5F40" w:rsidP="009C5F40">
      <w:pPr>
        <w:pStyle w:val="ppCode"/>
      </w:pPr>
      <w:r>
        <w:t xml:space="preserve">        break;</w:t>
      </w:r>
    </w:p>
    <w:p w14:paraId="55A61171" w14:textId="77777777" w:rsidR="009C5F40" w:rsidRDefault="009C5F40" w:rsidP="009C5F40">
      <w:pPr>
        <w:pStyle w:val="ppCode"/>
      </w:pPr>
      <w:r>
        <w:t xml:space="preserve">                    </w:t>
      </w:r>
    </w:p>
    <w:p w14:paraId="5EF80BB1" w14:textId="478538BF" w:rsidR="009C5F40" w:rsidRDefault="009C5F40" w:rsidP="009C5F40">
      <w:pPr>
        <w:pStyle w:val="ppCode"/>
      </w:pPr>
      <w:r>
        <w:t xml:space="preserve">        default:</w:t>
      </w:r>
    </w:p>
    <w:p w14:paraId="6CE577DD" w14:textId="1D6843B8" w:rsidR="009C5F40" w:rsidRDefault="009C5F40" w:rsidP="009C5F40">
      <w:pPr>
        <w:pStyle w:val="ppCode"/>
      </w:pPr>
      <w:r>
        <w:t xml:space="preserve">        break;</w:t>
      </w:r>
    </w:p>
    <w:p w14:paraId="3A344F13" w14:textId="047FD5C7" w:rsidR="009C5F40" w:rsidRDefault="009C5F40" w:rsidP="009C5F40">
      <w:pPr>
        <w:pStyle w:val="ppCode"/>
      </w:pPr>
      <w:r>
        <w:t xml:space="preserve">    }</w:t>
      </w:r>
    </w:p>
    <w:p w14:paraId="03CA5410" w14:textId="77777777" w:rsidR="009C5F40" w:rsidRDefault="009C5F40" w:rsidP="009C5F40">
      <w:pPr>
        <w:pStyle w:val="ppCode"/>
      </w:pPr>
    </w:p>
    <w:p w14:paraId="04079A38" w14:textId="1E2D7767" w:rsidR="009C5F40" w:rsidRDefault="009C5F40" w:rsidP="009C5F40">
      <w:pPr>
        <w:pStyle w:val="ppCode"/>
      </w:pPr>
      <w:r>
        <w:t xml:space="preserve">    </w:t>
      </w:r>
      <w:proofErr w:type="gramStart"/>
      <w:r w:rsidRPr="009C5F40">
        <w:rPr>
          <w:color w:val="FF0000"/>
        </w:rPr>
        <w:t>Window.Current.Activate</w:t>
      </w:r>
      <w:proofErr w:type="gramEnd"/>
      <w:r w:rsidRPr="009C5F40">
        <w:rPr>
          <w:color w:val="FF0000"/>
        </w:rPr>
        <w:t>();</w:t>
      </w:r>
    </w:p>
    <w:p w14:paraId="32B416DC" w14:textId="77777777" w:rsidR="009C5F40" w:rsidRDefault="009C5F40" w:rsidP="009C5F40">
      <w:pPr>
        <w:pStyle w:val="ppCode"/>
      </w:pPr>
    </w:p>
    <w:p w14:paraId="41DDB875" w14:textId="6FDB2AAF" w:rsidR="009C5F40" w:rsidRDefault="009C5F40" w:rsidP="009C5F40">
      <w:pPr>
        <w:pStyle w:val="ppCode"/>
      </w:pPr>
      <w:r>
        <w:t xml:space="preserve">    </w:t>
      </w:r>
      <w:proofErr w:type="gramStart"/>
      <w:r>
        <w:t>base.OnActivated</w:t>
      </w:r>
      <w:proofErr w:type="gramEnd"/>
      <w:r>
        <w:t>(args);</w:t>
      </w:r>
    </w:p>
    <w:p w14:paraId="70EC7D1C" w14:textId="690119A4" w:rsidR="009C5F40" w:rsidRDefault="009C5F40" w:rsidP="009C5F40">
      <w:pPr>
        <w:pStyle w:val="ppCode"/>
      </w:pPr>
      <w:r>
        <w:t>}</w:t>
      </w:r>
    </w:p>
    <w:p w14:paraId="36F198EE" w14:textId="6AFDB399" w:rsidR="000776F4" w:rsidRPr="009C5F40" w:rsidRDefault="009C5F40" w:rsidP="004E1FD5">
      <w:pPr>
        <w:pStyle w:val="ppNote"/>
      </w:pPr>
      <w:r w:rsidRPr="000776F4">
        <w:rPr>
          <w:b/>
        </w:rPr>
        <w:t>Note:</w:t>
      </w:r>
      <w:r>
        <w:t xml:space="preserve"> To avoid duplication in a real-world app, you may want to create common startup code that will run for both launched and activated apps. </w:t>
      </w:r>
      <w:r w:rsidRPr="009C5F40">
        <w:t>Template10</w:t>
      </w:r>
      <w:r>
        <w:t xml:space="preserve"> demonstrates a more unified way of handling these essential steps</w:t>
      </w:r>
      <w:r w:rsidR="000776F4">
        <w:t xml:space="preserve"> on app startup. For more on Template10, visit </w:t>
      </w:r>
      <w:hyperlink r:id="rId15" w:history="1">
        <w:r w:rsidR="000776F4" w:rsidRPr="000776F4">
          <w:rPr>
            <w:rStyle w:val="Hyperlink"/>
            <w:rFonts w:cstheme="minorBidi"/>
          </w:rPr>
          <w:t>https://github.com/Windows-XAML/Template10</w:t>
        </w:r>
      </w:hyperlink>
    </w:p>
    <w:p w14:paraId="1758DF83" w14:textId="6B1C0DD5" w:rsidR="00644DDF" w:rsidRDefault="00644DDF" w:rsidP="003112D3">
      <w:pPr>
        <w:pStyle w:val="Step"/>
        <w:numPr>
          <w:ilvl w:val="0"/>
          <w:numId w:val="24"/>
        </w:numPr>
      </w:pPr>
      <w:r>
        <w:t xml:space="preserve">Pass the root frame into the </w:t>
      </w:r>
      <w:r w:rsidRPr="00644DDF">
        <w:rPr>
          <w:b/>
        </w:rPr>
        <w:t>HandleVoiceCommand</w:t>
      </w:r>
      <w:r>
        <w:t xml:space="preserve"> method in addition to </w:t>
      </w:r>
      <w:r w:rsidRPr="00644DDF">
        <w:rPr>
          <w:b/>
        </w:rPr>
        <w:t>args</w:t>
      </w:r>
      <w:r>
        <w:t>.</w:t>
      </w:r>
      <w:r w:rsidR="008D48DC">
        <w:t xml:space="preserve"> You will need the context of the rootFrame to navigate to a page.</w:t>
      </w:r>
    </w:p>
    <w:p w14:paraId="13E200D8" w14:textId="22379AB3" w:rsidR="00644DDF" w:rsidRDefault="00644DDF" w:rsidP="00644DDF">
      <w:pPr>
        <w:pStyle w:val="ppCodeLanguage"/>
      </w:pPr>
      <w:r>
        <w:t>C#</w:t>
      </w:r>
    </w:p>
    <w:p w14:paraId="6AAFB31D" w14:textId="77777777" w:rsidR="00644DDF" w:rsidRDefault="00644DDF" w:rsidP="00644DDF">
      <w:pPr>
        <w:pStyle w:val="ppCode"/>
        <w:pBdr>
          <w:bottom w:val="single" w:sz="2" w:space="0" w:color="D5D5D3"/>
        </w:pBdr>
      </w:pPr>
      <w:r>
        <w:t>switch (</w:t>
      </w:r>
      <w:proofErr w:type="gramStart"/>
      <w:r>
        <w:t>args.Kind</w:t>
      </w:r>
      <w:proofErr w:type="gramEnd"/>
      <w:r>
        <w:t>)</w:t>
      </w:r>
    </w:p>
    <w:p w14:paraId="717756BE" w14:textId="77777777" w:rsidR="00644DDF" w:rsidRDefault="00644DDF" w:rsidP="00644DDF">
      <w:pPr>
        <w:pStyle w:val="ppCode"/>
        <w:pBdr>
          <w:bottom w:val="single" w:sz="2" w:space="0" w:color="D5D5D3"/>
        </w:pBdr>
      </w:pPr>
      <w:r>
        <w:t xml:space="preserve">    {</w:t>
      </w:r>
    </w:p>
    <w:p w14:paraId="0A47B6DB" w14:textId="77777777" w:rsidR="00644DDF" w:rsidRDefault="00644DDF" w:rsidP="00644DDF">
      <w:pPr>
        <w:pStyle w:val="ppCode"/>
        <w:pBdr>
          <w:bottom w:val="single" w:sz="2" w:space="0" w:color="D5D5D3"/>
        </w:pBdr>
      </w:pPr>
      <w:r>
        <w:t xml:space="preserve">        case ActivationKind.VoiceCommand:</w:t>
      </w:r>
    </w:p>
    <w:p w14:paraId="7C3E9E89" w14:textId="2AC4E075" w:rsidR="00644DDF" w:rsidRDefault="00644DDF" w:rsidP="00644DDF">
      <w:pPr>
        <w:pStyle w:val="ppCode"/>
        <w:pBdr>
          <w:bottom w:val="single" w:sz="2" w:space="0" w:color="D5D5D3"/>
        </w:pBdr>
      </w:pPr>
      <w:r>
        <w:t xml:space="preserve">        </w:t>
      </w:r>
      <w:proofErr w:type="gramStart"/>
      <w:r>
        <w:t>HandleVoiceCommand(</w:t>
      </w:r>
      <w:proofErr w:type="gramEnd"/>
      <w:r>
        <w:t>args</w:t>
      </w:r>
      <w:r w:rsidRPr="008D48DC">
        <w:rPr>
          <w:color w:val="FF0000"/>
        </w:rPr>
        <w:t>, rootFrame</w:t>
      </w:r>
      <w:r>
        <w:t>);</w:t>
      </w:r>
    </w:p>
    <w:p w14:paraId="0954E9B4" w14:textId="77777777" w:rsidR="00644DDF" w:rsidRDefault="00644DDF" w:rsidP="00644DDF">
      <w:pPr>
        <w:pStyle w:val="ppCode"/>
        <w:pBdr>
          <w:bottom w:val="single" w:sz="2" w:space="0" w:color="D5D5D3"/>
        </w:pBdr>
      </w:pPr>
      <w:r>
        <w:t xml:space="preserve">        break;</w:t>
      </w:r>
    </w:p>
    <w:p w14:paraId="199662A7" w14:textId="77777777" w:rsidR="00644DDF" w:rsidRDefault="00644DDF" w:rsidP="00644DDF">
      <w:pPr>
        <w:pStyle w:val="ppCode"/>
        <w:pBdr>
          <w:bottom w:val="single" w:sz="2" w:space="0" w:color="D5D5D3"/>
        </w:pBdr>
      </w:pPr>
      <w:r>
        <w:t xml:space="preserve">                    </w:t>
      </w:r>
    </w:p>
    <w:p w14:paraId="3953665A" w14:textId="77777777" w:rsidR="00644DDF" w:rsidRDefault="00644DDF" w:rsidP="00644DDF">
      <w:pPr>
        <w:pStyle w:val="ppCode"/>
        <w:pBdr>
          <w:bottom w:val="single" w:sz="2" w:space="0" w:color="D5D5D3"/>
        </w:pBdr>
      </w:pPr>
      <w:r>
        <w:t xml:space="preserve">        default:</w:t>
      </w:r>
    </w:p>
    <w:p w14:paraId="4F8A61B0" w14:textId="77777777" w:rsidR="00644DDF" w:rsidRDefault="00644DDF" w:rsidP="00644DDF">
      <w:pPr>
        <w:pStyle w:val="ppCode"/>
        <w:pBdr>
          <w:bottom w:val="single" w:sz="2" w:space="0" w:color="D5D5D3"/>
        </w:pBdr>
      </w:pPr>
      <w:r>
        <w:t xml:space="preserve">        break;</w:t>
      </w:r>
    </w:p>
    <w:p w14:paraId="60471683" w14:textId="41426260" w:rsidR="00644DDF" w:rsidRPr="00644DDF" w:rsidRDefault="00644DDF" w:rsidP="004E1FD5">
      <w:pPr>
        <w:pStyle w:val="ppCode"/>
        <w:pBdr>
          <w:bottom w:val="single" w:sz="2" w:space="0" w:color="D5D5D3"/>
        </w:pBdr>
      </w:pPr>
      <w:r>
        <w:t xml:space="preserve">    }</w:t>
      </w:r>
    </w:p>
    <w:p w14:paraId="2E4B9453" w14:textId="42F4D19A" w:rsidR="008D48DC" w:rsidRDefault="008D48DC" w:rsidP="003112D3">
      <w:pPr>
        <w:pStyle w:val="Step"/>
        <w:numPr>
          <w:ilvl w:val="0"/>
          <w:numId w:val="24"/>
        </w:numPr>
      </w:pPr>
      <w:r>
        <w:t xml:space="preserve">In the </w:t>
      </w:r>
      <w:r w:rsidRPr="008D48DC">
        <w:rPr>
          <w:b/>
        </w:rPr>
        <w:t>HandleVoiceCommand</w:t>
      </w:r>
      <w:r>
        <w:t xml:space="preserve"> method, add the incoming </w:t>
      </w:r>
      <w:r w:rsidRPr="008D48DC">
        <w:rPr>
          <w:b/>
        </w:rPr>
        <w:t>frame</w:t>
      </w:r>
      <w:r>
        <w:t xml:space="preserve"> parameter and use it to navigate to the </w:t>
      </w:r>
      <w:r w:rsidRPr="008D48DC">
        <w:rPr>
          <w:b/>
        </w:rPr>
        <w:t>MainPage</w:t>
      </w:r>
      <w:r>
        <w:t xml:space="preserve"> view when the </w:t>
      </w:r>
      <w:r w:rsidRPr="008D48DC">
        <w:rPr>
          <w:b/>
        </w:rPr>
        <w:t>LaunchApp</w:t>
      </w:r>
      <w:r>
        <w:t xml:space="preserve"> command is detected.</w:t>
      </w:r>
    </w:p>
    <w:p w14:paraId="2485F604" w14:textId="52E9CFBA" w:rsidR="008D48DC" w:rsidRDefault="008D48DC" w:rsidP="008D48DC">
      <w:pPr>
        <w:pStyle w:val="ppCodeLanguage"/>
      </w:pPr>
      <w:r>
        <w:t>C#</w:t>
      </w:r>
    </w:p>
    <w:p w14:paraId="2D2BC52A" w14:textId="6554F968" w:rsidR="008D48DC" w:rsidRDefault="008D48DC" w:rsidP="008D48DC">
      <w:pPr>
        <w:pStyle w:val="ppCode"/>
      </w:pPr>
      <w:r>
        <w:t xml:space="preserve">private void </w:t>
      </w:r>
      <w:proofErr w:type="gramStart"/>
      <w:r>
        <w:t>HandleVoiceCommand(</w:t>
      </w:r>
      <w:proofErr w:type="gramEnd"/>
      <w:r>
        <w:t xml:space="preserve">IActivatedEventArgs args, </w:t>
      </w:r>
      <w:r w:rsidRPr="008D48DC">
        <w:rPr>
          <w:color w:val="FF0000"/>
        </w:rPr>
        <w:t>Frame frame</w:t>
      </w:r>
      <w:r>
        <w:t>)</w:t>
      </w:r>
    </w:p>
    <w:p w14:paraId="03379488" w14:textId="77777777" w:rsidR="008D48DC" w:rsidRDefault="008D48DC" w:rsidP="008D48DC">
      <w:pPr>
        <w:pStyle w:val="ppCode"/>
        <w:numPr>
          <w:ilvl w:val="0"/>
          <w:numId w:val="0"/>
        </w:numPr>
        <w:ind w:left="720"/>
      </w:pPr>
      <w:r>
        <w:t>{</w:t>
      </w:r>
    </w:p>
    <w:p w14:paraId="0649E8B2" w14:textId="77777777" w:rsidR="008D48DC" w:rsidRDefault="008D48DC" w:rsidP="008D48DC">
      <w:pPr>
        <w:pStyle w:val="ppCode"/>
      </w:pPr>
      <w:r>
        <w:t xml:space="preserve">    var commandArgs = args as VoiceCommandActivatedEventArgs;</w:t>
      </w:r>
    </w:p>
    <w:p w14:paraId="5C70AC7D" w14:textId="77777777" w:rsidR="008D48DC" w:rsidRDefault="008D48DC" w:rsidP="008D48DC">
      <w:pPr>
        <w:pStyle w:val="ppCode"/>
      </w:pPr>
      <w:r>
        <w:t xml:space="preserve">    var speechRecognitionResult = commandArgs.Result;</w:t>
      </w:r>
    </w:p>
    <w:p w14:paraId="69960E3E" w14:textId="77777777" w:rsidR="008D48DC" w:rsidRDefault="008D48DC" w:rsidP="008D48DC">
      <w:pPr>
        <w:pStyle w:val="ppCode"/>
      </w:pPr>
      <w:r>
        <w:t xml:space="preserve">    var command = speechRecognitionResult.Text;</w:t>
      </w:r>
    </w:p>
    <w:p w14:paraId="3CAD3F15" w14:textId="77777777" w:rsidR="008D48DC" w:rsidRDefault="008D48DC" w:rsidP="008D48DC">
      <w:pPr>
        <w:pStyle w:val="ppCode"/>
      </w:pPr>
    </w:p>
    <w:p w14:paraId="5D59EB4F" w14:textId="77777777" w:rsidR="008D48DC" w:rsidRDefault="008D48DC" w:rsidP="008D48DC">
      <w:pPr>
        <w:pStyle w:val="ppCode"/>
      </w:pPr>
      <w:r>
        <w:t xml:space="preserve">    var voiceCommandName = speechRecognitionResult.RulePath[0];</w:t>
      </w:r>
    </w:p>
    <w:p w14:paraId="5DA51801" w14:textId="77777777" w:rsidR="008D48DC" w:rsidRDefault="008D48DC" w:rsidP="008D48DC">
      <w:pPr>
        <w:pStyle w:val="ppCode"/>
      </w:pPr>
      <w:r>
        <w:t xml:space="preserve">    var textSpoken = speechRecognitionResult.Text;</w:t>
      </w:r>
    </w:p>
    <w:p w14:paraId="2196C431" w14:textId="77777777" w:rsidR="008D48DC" w:rsidRDefault="008D48DC" w:rsidP="008D48DC">
      <w:pPr>
        <w:pStyle w:val="ppCode"/>
      </w:pPr>
    </w:p>
    <w:p w14:paraId="2FF15FDF" w14:textId="77777777" w:rsidR="008D48DC" w:rsidRDefault="008D48DC" w:rsidP="008D48DC">
      <w:pPr>
        <w:pStyle w:val="ppCode"/>
      </w:pPr>
      <w:r>
        <w:t xml:space="preserve">    switch (voiceCommandName)</w:t>
      </w:r>
    </w:p>
    <w:p w14:paraId="59F7C035" w14:textId="77777777" w:rsidR="008D48DC" w:rsidRDefault="008D48DC" w:rsidP="008D48DC">
      <w:pPr>
        <w:pStyle w:val="ppCode"/>
      </w:pPr>
      <w:r>
        <w:lastRenderedPageBreak/>
        <w:t xml:space="preserve">    {</w:t>
      </w:r>
    </w:p>
    <w:p w14:paraId="10959510" w14:textId="77777777" w:rsidR="008D48DC" w:rsidRDefault="008D48DC" w:rsidP="008D48DC">
      <w:pPr>
        <w:pStyle w:val="ppCode"/>
      </w:pPr>
      <w:r>
        <w:t xml:space="preserve">        case "LaunchApp":</w:t>
      </w:r>
    </w:p>
    <w:p w14:paraId="13BCA353" w14:textId="07F0FBB4" w:rsidR="008D48DC" w:rsidRPr="008D48DC" w:rsidRDefault="008D48DC" w:rsidP="008D48DC">
      <w:pPr>
        <w:pStyle w:val="ppCode"/>
        <w:rPr>
          <w:color w:val="FF0000"/>
        </w:rPr>
      </w:pPr>
      <w:r>
        <w:t xml:space="preserve">            </w:t>
      </w:r>
      <w:proofErr w:type="gramStart"/>
      <w:r w:rsidRPr="008D48DC">
        <w:rPr>
          <w:color w:val="FF0000"/>
        </w:rPr>
        <w:t>frame.Navigate</w:t>
      </w:r>
      <w:proofErr w:type="gramEnd"/>
      <w:r w:rsidRPr="008D48DC">
        <w:rPr>
          <w:color w:val="FF0000"/>
        </w:rPr>
        <w:t>(typeof(MainPage));</w:t>
      </w:r>
    </w:p>
    <w:p w14:paraId="55843830" w14:textId="77777777" w:rsidR="008D48DC" w:rsidRDefault="008D48DC" w:rsidP="008D48DC">
      <w:pPr>
        <w:pStyle w:val="ppCode"/>
      </w:pPr>
      <w:r>
        <w:t xml:space="preserve">            break;</w:t>
      </w:r>
    </w:p>
    <w:p w14:paraId="4C6C7E2D" w14:textId="77777777" w:rsidR="008D48DC" w:rsidRDefault="008D48DC" w:rsidP="008D48DC">
      <w:pPr>
        <w:pStyle w:val="ppCode"/>
      </w:pPr>
      <w:r>
        <w:t xml:space="preserve">        default:</w:t>
      </w:r>
    </w:p>
    <w:p w14:paraId="79315E09" w14:textId="77777777" w:rsidR="008D48DC" w:rsidRDefault="008D48DC" w:rsidP="008D48DC">
      <w:pPr>
        <w:pStyle w:val="ppCode"/>
      </w:pPr>
      <w:r>
        <w:t xml:space="preserve">            break;</w:t>
      </w:r>
    </w:p>
    <w:p w14:paraId="75F1695D" w14:textId="77777777" w:rsidR="008D48DC" w:rsidRDefault="008D48DC" w:rsidP="008D48DC">
      <w:pPr>
        <w:pStyle w:val="ppCode"/>
      </w:pPr>
      <w:r>
        <w:t xml:space="preserve">    }</w:t>
      </w:r>
    </w:p>
    <w:p w14:paraId="6ED2EF1B" w14:textId="27737783" w:rsidR="008D48DC" w:rsidRPr="008D48DC" w:rsidRDefault="008D48DC" w:rsidP="004E1FD5">
      <w:pPr>
        <w:pStyle w:val="ppCode"/>
      </w:pPr>
      <w:r>
        <w:t>}</w:t>
      </w:r>
    </w:p>
    <w:p w14:paraId="1C6C1789" w14:textId="0F0458B3" w:rsidR="00F506E2" w:rsidRDefault="00F506E2" w:rsidP="003112D3">
      <w:pPr>
        <w:pStyle w:val="Step"/>
        <w:numPr>
          <w:ilvl w:val="0"/>
          <w:numId w:val="24"/>
        </w:numPr>
      </w:pPr>
      <w:r>
        <w:t>Open MainPage.xaml and add a page title. The text will help to determine that navigation has taken place when your app is launched.</w:t>
      </w:r>
    </w:p>
    <w:p w14:paraId="3024CE1F" w14:textId="00A96B0B" w:rsidR="00F506E2" w:rsidRDefault="00F506E2" w:rsidP="00F506E2">
      <w:pPr>
        <w:pStyle w:val="ppCodeLanguage"/>
      </w:pPr>
      <w:r>
        <w:t>XAML</w:t>
      </w:r>
    </w:p>
    <w:p w14:paraId="2C880B3B" w14:textId="77777777" w:rsidR="00F506E2" w:rsidRDefault="00F506E2" w:rsidP="00F506E2">
      <w:pPr>
        <w:pStyle w:val="ppCode"/>
      </w:pPr>
      <w:r>
        <w:t>&lt;Grid Background="{ThemeResource ApplicationPageBackgroundThemeBrush}"&gt;</w:t>
      </w:r>
    </w:p>
    <w:p w14:paraId="7A2397D8" w14:textId="7E511F8D" w:rsidR="00F506E2" w:rsidRDefault="00F506E2" w:rsidP="00F506E2">
      <w:pPr>
        <w:pStyle w:val="ppCode"/>
      </w:pPr>
      <w:r>
        <w:t xml:space="preserve">    </w:t>
      </w:r>
      <w:r w:rsidRPr="00F506E2">
        <w:rPr>
          <w:color w:val="FF0000"/>
        </w:rPr>
        <w:t>&lt;TextBlock Text="Speech Recognition and Voice Commands" FontWeight="Light" FontSize="20" Margin="12" /&gt;</w:t>
      </w:r>
    </w:p>
    <w:p w14:paraId="34CB91E9" w14:textId="098CC97B" w:rsidR="00F506E2" w:rsidRPr="00F506E2" w:rsidRDefault="00F506E2" w:rsidP="00F506E2">
      <w:pPr>
        <w:pStyle w:val="ppCode"/>
      </w:pPr>
      <w:r>
        <w:t>&lt;/Grid&gt;</w:t>
      </w:r>
    </w:p>
    <w:p w14:paraId="4BCF5395" w14:textId="56AD1C4F" w:rsidR="00161D19" w:rsidRDefault="00F506E2" w:rsidP="003112D3">
      <w:pPr>
        <w:pStyle w:val="Step"/>
        <w:numPr>
          <w:ilvl w:val="0"/>
          <w:numId w:val="24"/>
        </w:numPr>
      </w:pPr>
      <w:r>
        <w:t xml:space="preserve">Right-click on your project in the Solution Explorer and choose </w:t>
      </w:r>
      <w:r w:rsidRPr="00F506E2">
        <w:rPr>
          <w:b/>
        </w:rPr>
        <w:t>Deploy</w:t>
      </w:r>
      <w:r>
        <w:t xml:space="preserve">. </w:t>
      </w:r>
      <w:r w:rsidR="00A272CD">
        <w:t>Launch</w:t>
      </w:r>
      <w:r>
        <w:t xml:space="preserve"> your app from the Start menu to ensure the </w:t>
      </w:r>
      <w:r w:rsidRPr="00F506E2">
        <w:rPr>
          <w:b/>
        </w:rPr>
        <w:t>OnLaunched</w:t>
      </w:r>
      <w:r>
        <w:t xml:space="preserve"> override registers the VCD.</w:t>
      </w:r>
    </w:p>
    <w:p w14:paraId="1E33A431" w14:textId="77777777" w:rsidR="00A272CD" w:rsidRDefault="00A272CD" w:rsidP="00A272CD">
      <w:pPr>
        <w:pStyle w:val="Step"/>
        <w:keepNext/>
        <w:numPr>
          <w:ilvl w:val="0"/>
          <w:numId w:val="0"/>
        </w:numPr>
        <w:ind w:left="720"/>
      </w:pPr>
      <w:r>
        <w:rPr>
          <w:noProof/>
        </w:rPr>
        <w:drawing>
          <wp:inline distT="0" distB="0" distL="0" distR="0" wp14:anchorId="0413AD04" wp14:editId="6CB6C4EC">
            <wp:extent cx="5012055" cy="2656831"/>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3E2EA1C0" w14:textId="77777777" w:rsidR="00A272CD" w:rsidRDefault="00A272CD" w:rsidP="00A272CD">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5</w:t>
      </w:r>
      <w:r w:rsidR="007F0AF7">
        <w:rPr>
          <w:noProof/>
        </w:rPr>
        <w:fldChar w:fldCharType="end"/>
      </w:r>
    </w:p>
    <w:p w14:paraId="4A23D44C" w14:textId="5A2517DF" w:rsidR="00A272CD" w:rsidRDefault="00A272CD" w:rsidP="00764ED1">
      <w:pPr>
        <w:pStyle w:val="ppFigureCaptionIndent3"/>
      </w:pPr>
      <w:r>
        <w:t xml:space="preserve">The </w:t>
      </w:r>
      <w:r w:rsidR="00764ED1">
        <w:t>app launched from the Start menu</w:t>
      </w:r>
      <w:r>
        <w:t>.</w:t>
      </w:r>
    </w:p>
    <w:p w14:paraId="5FCBDA51" w14:textId="180799B0" w:rsidR="00F506E2" w:rsidRDefault="00F506E2" w:rsidP="003112D3">
      <w:pPr>
        <w:pStyle w:val="Step"/>
        <w:numPr>
          <w:ilvl w:val="0"/>
          <w:numId w:val="24"/>
        </w:numPr>
      </w:pPr>
      <w:r>
        <w:t>Close your app. Click the microphone button in your task bar to prepare to launch via voice command.</w:t>
      </w:r>
    </w:p>
    <w:p w14:paraId="09C9A690" w14:textId="1B8111B7" w:rsidR="00F506E2" w:rsidRDefault="00F506E2" w:rsidP="003112D3">
      <w:pPr>
        <w:pStyle w:val="Step"/>
        <w:numPr>
          <w:ilvl w:val="0"/>
          <w:numId w:val="24"/>
        </w:numPr>
      </w:pPr>
      <w:r>
        <w:t xml:space="preserve">Say the words “Hands-on Labs, launch.” </w:t>
      </w:r>
      <w:r w:rsidR="00764ED1">
        <w:t>Cortana will verbally confirm that she is opening your Speech Recognition app. Your app will launch and navigate to the MainPage view.</w:t>
      </w:r>
    </w:p>
    <w:p w14:paraId="4F68AB16" w14:textId="6889C7F0" w:rsidR="00BE0ECA" w:rsidRDefault="00610085" w:rsidP="00BE0ECA">
      <w:pPr>
        <w:pStyle w:val="Step"/>
        <w:keepNext/>
        <w:numPr>
          <w:ilvl w:val="0"/>
          <w:numId w:val="0"/>
        </w:numPr>
        <w:ind w:left="720"/>
      </w:pPr>
      <w:r>
        <w:rPr>
          <w:noProof/>
        </w:rPr>
        <w:lastRenderedPageBreak/>
        <w:drawing>
          <wp:inline distT="0" distB="0" distL="0" distR="0" wp14:anchorId="2BF37039" wp14:editId="352506FC">
            <wp:extent cx="5012055" cy="2656831"/>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7D783C23" w14:textId="77777777" w:rsidR="00BE0ECA" w:rsidRDefault="00BE0ECA" w:rsidP="00BE0ECA">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6</w:t>
      </w:r>
      <w:r w:rsidR="007F0AF7">
        <w:rPr>
          <w:noProof/>
        </w:rPr>
        <w:fldChar w:fldCharType="end"/>
      </w:r>
    </w:p>
    <w:p w14:paraId="45DE521D" w14:textId="42637E60" w:rsidR="00BE0ECA" w:rsidRDefault="00764ED1" w:rsidP="00BE0ECA">
      <w:pPr>
        <w:pStyle w:val="ppFigureCaptionIndent3"/>
      </w:pPr>
      <w:r>
        <w:t>The app launches via voice command</w:t>
      </w:r>
      <w:r w:rsidR="00BE0ECA">
        <w:t>.</w:t>
      </w:r>
    </w:p>
    <w:p w14:paraId="1F6F3D82" w14:textId="7DF3FFDD" w:rsidR="00BE0ECA" w:rsidRPr="003112D3" w:rsidRDefault="00764ED1" w:rsidP="003112D3">
      <w:pPr>
        <w:pStyle w:val="Step"/>
        <w:numPr>
          <w:ilvl w:val="0"/>
          <w:numId w:val="24"/>
        </w:numPr>
      </w:pPr>
      <w:r>
        <w:t>Close your app and return to Visual Studio.</w:t>
      </w:r>
    </w:p>
    <w:p w14:paraId="4E6BEACD" w14:textId="77777777" w:rsidR="00322F2D" w:rsidRDefault="00322F2D" w:rsidP="00C37725">
      <w:pPr>
        <w:pStyle w:val="ppListEnd"/>
      </w:pPr>
    </w:p>
    <w:p w14:paraId="2B0064F2" w14:textId="78F7199B" w:rsidR="00C070B5" w:rsidRDefault="00C070B5" w:rsidP="00C070B5">
      <w:pPr>
        <w:pStyle w:val="ppTopic"/>
      </w:pPr>
      <w:bookmarkStart w:id="11" w:name="_Toc430751015"/>
      <w:r>
        <w:t xml:space="preserve">Exercise 2: </w:t>
      </w:r>
      <w:r w:rsidR="00236479">
        <w:t>Use a Voice Command to Change the App’s Appearance</w:t>
      </w:r>
      <w:bookmarkEnd w:id="11"/>
    </w:p>
    <w:p w14:paraId="492D695C" w14:textId="4EB894AA" w:rsidR="00C070B5" w:rsidRDefault="00236479" w:rsidP="00C070B5">
      <w:pPr>
        <w:pStyle w:val="ppBodyText"/>
      </w:pPr>
      <w:r>
        <w:t>In addition to launching your app, voice commands can interact with content in the app. In this exercise, you will use a voice command to change the background color of your app when it launches.</w:t>
      </w:r>
    </w:p>
    <w:p w14:paraId="6E2FD944" w14:textId="2BAE566F" w:rsidR="00C070B5" w:rsidRDefault="00236479" w:rsidP="00C070B5">
      <w:pPr>
        <w:pStyle w:val="ppProcedureStart"/>
      </w:pPr>
      <w:bookmarkStart w:id="12" w:name="_Toc430751016"/>
      <w:r>
        <w:t>Task 1</w:t>
      </w:r>
      <w:r w:rsidR="00C070B5">
        <w:t xml:space="preserve"> – </w:t>
      </w:r>
      <w:r>
        <w:t>Set the background color</w:t>
      </w:r>
      <w:bookmarkEnd w:id="12"/>
    </w:p>
    <w:p w14:paraId="3CAF06A8" w14:textId="3C7A7CA7" w:rsidR="00C070B5" w:rsidRDefault="001011A1" w:rsidP="00C070B5">
      <w:pPr>
        <w:pStyle w:val="ppBodyText"/>
      </w:pPr>
      <w:r>
        <w:t>In this task, you will set an initial background color for your app</w:t>
      </w:r>
      <w:r w:rsidR="00854B19">
        <w:t xml:space="preserve"> and specify an </w:t>
      </w:r>
      <w:proofErr w:type="gramStart"/>
      <w:r w:rsidR="00854B19" w:rsidRPr="00854B19">
        <w:rPr>
          <w:b/>
        </w:rPr>
        <w:t>x:Name</w:t>
      </w:r>
      <w:proofErr w:type="gramEnd"/>
      <w:r w:rsidR="00854B19">
        <w:t xml:space="preserve"> attribute to make it easier to target the grid’s properties</w:t>
      </w:r>
      <w:r>
        <w:t>.</w:t>
      </w:r>
    </w:p>
    <w:p w14:paraId="219F25BD" w14:textId="0C5A8D4D" w:rsidR="00C070B5" w:rsidRDefault="00236479" w:rsidP="00C070B5">
      <w:pPr>
        <w:pStyle w:val="Step"/>
        <w:numPr>
          <w:ilvl w:val="0"/>
          <w:numId w:val="22"/>
        </w:numPr>
      </w:pPr>
      <w:r>
        <w:t xml:space="preserve">Specify </w:t>
      </w:r>
      <w:r w:rsidRPr="00236479">
        <w:rPr>
          <w:b/>
        </w:rPr>
        <w:t>AliceBlue</w:t>
      </w:r>
      <w:r>
        <w:t xml:space="preserve"> as the background color for your grid in </w:t>
      </w:r>
      <w:r w:rsidRPr="00236479">
        <w:rPr>
          <w:b/>
        </w:rPr>
        <w:t>MainPage.xaml</w:t>
      </w:r>
      <w:r w:rsidR="00C070B5">
        <w:t>.</w:t>
      </w:r>
    </w:p>
    <w:p w14:paraId="08EB697D" w14:textId="29B96604" w:rsidR="00236479" w:rsidRDefault="00236479" w:rsidP="00236479">
      <w:pPr>
        <w:pStyle w:val="ppCodeLanguage"/>
      </w:pPr>
      <w:r>
        <w:t>XAML</w:t>
      </w:r>
    </w:p>
    <w:p w14:paraId="408759FE" w14:textId="54D6C2DC" w:rsidR="00236479" w:rsidRDefault="00236479" w:rsidP="00236479">
      <w:pPr>
        <w:pStyle w:val="ppCode"/>
      </w:pPr>
      <w:r>
        <w:t>&lt;Grid Background="</w:t>
      </w:r>
      <w:r w:rsidRPr="001011A1">
        <w:rPr>
          <w:color w:val="FF0000"/>
        </w:rPr>
        <w:t>AliceBlue</w:t>
      </w:r>
      <w:r>
        <w:t>"&gt;</w:t>
      </w:r>
    </w:p>
    <w:p w14:paraId="23943154" w14:textId="77777777" w:rsidR="00236479" w:rsidRDefault="00236479" w:rsidP="00236479">
      <w:pPr>
        <w:pStyle w:val="ppCode"/>
      </w:pPr>
      <w:r>
        <w:t xml:space="preserve">        &lt;TextBlock Text="Speech Recognition and Voice Commands" FontWeight="Light" FontSize="20" Margin="12" /&gt;</w:t>
      </w:r>
    </w:p>
    <w:p w14:paraId="5BC82ED4" w14:textId="0D4A55FF" w:rsidR="00236479" w:rsidRPr="00236479" w:rsidRDefault="00236479" w:rsidP="00236479">
      <w:pPr>
        <w:pStyle w:val="ppCode"/>
      </w:pPr>
      <w:r>
        <w:t>&lt;/Grid&gt;</w:t>
      </w:r>
    </w:p>
    <w:p w14:paraId="4A3AA1D2" w14:textId="589AE7B1" w:rsidR="00236479" w:rsidRDefault="001011A1" w:rsidP="00C070B5">
      <w:pPr>
        <w:pStyle w:val="Step"/>
        <w:numPr>
          <w:ilvl w:val="0"/>
          <w:numId w:val="22"/>
        </w:numPr>
      </w:pPr>
      <w:r>
        <w:t xml:space="preserve">Give the grid the </w:t>
      </w:r>
      <w:proofErr w:type="gramStart"/>
      <w:r>
        <w:t>x:Name</w:t>
      </w:r>
      <w:proofErr w:type="gramEnd"/>
      <w:r>
        <w:t xml:space="preserve"> </w:t>
      </w:r>
      <w:r w:rsidRPr="001011A1">
        <w:rPr>
          <w:b/>
        </w:rPr>
        <w:t>Container</w:t>
      </w:r>
      <w:r>
        <w:t xml:space="preserve">. </w:t>
      </w:r>
    </w:p>
    <w:p w14:paraId="388FD2F2" w14:textId="77777777" w:rsidR="001011A1" w:rsidRDefault="001011A1" w:rsidP="001011A1">
      <w:pPr>
        <w:pStyle w:val="ppCodeLanguage"/>
      </w:pPr>
      <w:r>
        <w:t>XAML</w:t>
      </w:r>
    </w:p>
    <w:p w14:paraId="009C69B5" w14:textId="77777777" w:rsidR="001011A1" w:rsidRDefault="001011A1" w:rsidP="001011A1">
      <w:pPr>
        <w:pStyle w:val="ppCode"/>
      </w:pPr>
      <w:r>
        <w:lastRenderedPageBreak/>
        <w:t>&lt;Grid Background="</w:t>
      </w:r>
      <w:r w:rsidRPr="001011A1">
        <w:rPr>
          <w:color w:val="FF0000"/>
        </w:rPr>
        <w:t>AliceBlue</w:t>
      </w:r>
      <w:r>
        <w:t>"&gt;</w:t>
      </w:r>
    </w:p>
    <w:p w14:paraId="0B8FE56D" w14:textId="77777777" w:rsidR="001011A1" w:rsidRDefault="001011A1" w:rsidP="001011A1">
      <w:pPr>
        <w:pStyle w:val="ppCode"/>
      </w:pPr>
      <w:r>
        <w:t xml:space="preserve">        &lt;TextBlock Text="Speech Recognition and Voice Commands" FontWeight="Light" FontSize="20" Margin="12" /&gt;</w:t>
      </w:r>
    </w:p>
    <w:p w14:paraId="177159C3" w14:textId="59DD889A" w:rsidR="001011A1" w:rsidRDefault="001011A1" w:rsidP="004E1FD5">
      <w:pPr>
        <w:pStyle w:val="ppCode"/>
        <w:numPr>
          <w:ilvl w:val="0"/>
          <w:numId w:val="0"/>
        </w:numPr>
        <w:ind w:left="720"/>
      </w:pPr>
      <w:r>
        <w:t>&lt;/Grid&gt;</w:t>
      </w:r>
    </w:p>
    <w:p w14:paraId="1C49DC73" w14:textId="251B8073" w:rsidR="001011A1" w:rsidRDefault="001011A1" w:rsidP="00C070B5">
      <w:pPr>
        <w:pStyle w:val="Step"/>
        <w:numPr>
          <w:ilvl w:val="0"/>
          <w:numId w:val="22"/>
        </w:numPr>
      </w:pPr>
      <w:r>
        <w:t>Build and run your app on the Local Machine. You will see the page title on a light blue background</w:t>
      </w:r>
      <w:r w:rsidR="005D2F66">
        <w:t>.</w:t>
      </w:r>
    </w:p>
    <w:p w14:paraId="79D72A5D" w14:textId="77777777" w:rsidR="005D2F66" w:rsidRDefault="005D2F66" w:rsidP="005D2F66">
      <w:pPr>
        <w:pStyle w:val="Step"/>
        <w:keepNext/>
        <w:numPr>
          <w:ilvl w:val="0"/>
          <w:numId w:val="0"/>
        </w:numPr>
        <w:ind w:left="720"/>
      </w:pPr>
      <w:r>
        <w:rPr>
          <w:noProof/>
        </w:rPr>
        <w:drawing>
          <wp:inline distT="0" distB="0" distL="0" distR="0" wp14:anchorId="0C0CA895" wp14:editId="2D34CA5A">
            <wp:extent cx="5126355" cy="27459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137305" cy="2751856"/>
                    </a:xfrm>
                    <a:prstGeom prst="rect">
                      <a:avLst/>
                    </a:prstGeom>
                  </pic:spPr>
                </pic:pic>
              </a:graphicData>
            </a:graphic>
          </wp:inline>
        </w:drawing>
      </w:r>
    </w:p>
    <w:p w14:paraId="4E813549" w14:textId="77777777" w:rsidR="005D2F66" w:rsidRDefault="005D2F66" w:rsidP="005D2F66">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7</w:t>
      </w:r>
      <w:r w:rsidR="007F0AF7">
        <w:rPr>
          <w:noProof/>
        </w:rPr>
        <w:fldChar w:fldCharType="end"/>
      </w:r>
    </w:p>
    <w:p w14:paraId="279BF53A" w14:textId="00A5AF5C" w:rsidR="005D2F66" w:rsidRDefault="005D2F66" w:rsidP="005D2F66">
      <w:pPr>
        <w:pStyle w:val="ppFigureCaptionIndent3"/>
      </w:pPr>
      <w:r>
        <w:t>The app launches via voice command.</w:t>
      </w:r>
    </w:p>
    <w:p w14:paraId="22CE6BF7" w14:textId="2EE53C05" w:rsidR="001011A1" w:rsidRDefault="001011A1" w:rsidP="00C070B5">
      <w:pPr>
        <w:pStyle w:val="Step"/>
        <w:numPr>
          <w:ilvl w:val="0"/>
          <w:numId w:val="22"/>
        </w:numPr>
      </w:pPr>
      <w:r>
        <w:t>Stop debugging and return to Visual Studio.</w:t>
      </w:r>
    </w:p>
    <w:p w14:paraId="71777ACE" w14:textId="77777777" w:rsidR="00C070B5" w:rsidRDefault="00C070B5" w:rsidP="00C070B5">
      <w:pPr>
        <w:pStyle w:val="ppListEnd"/>
      </w:pPr>
    </w:p>
    <w:p w14:paraId="5BCA4FDA" w14:textId="3AB50FE1" w:rsidR="00B1666C" w:rsidRDefault="00B1666C" w:rsidP="00B1666C">
      <w:pPr>
        <w:pStyle w:val="ppProcedureStart"/>
      </w:pPr>
      <w:bookmarkStart w:id="13" w:name="_Toc430751017"/>
      <w:r>
        <w:t xml:space="preserve">Task 2 – </w:t>
      </w:r>
      <w:r w:rsidR="00610085">
        <w:t>Cre</w:t>
      </w:r>
      <w:r w:rsidR="008029FC">
        <w:t>ate a voice command to trigger the</w:t>
      </w:r>
      <w:r w:rsidR="00610085">
        <w:t xml:space="preserve"> color change</w:t>
      </w:r>
      <w:bookmarkEnd w:id="13"/>
    </w:p>
    <w:p w14:paraId="7B663EED" w14:textId="0BC2ADBF" w:rsidR="00B1666C" w:rsidRDefault="003D37E4" w:rsidP="00B1666C">
      <w:pPr>
        <w:pStyle w:val="ppBodyText"/>
      </w:pPr>
      <w:r>
        <w:t xml:space="preserve">In this task, you will </w:t>
      </w:r>
      <w:r w:rsidR="008A7A59">
        <w:t xml:space="preserve">create a voice command to </w:t>
      </w:r>
      <w:r>
        <w:t>change the background color of the grid to red.</w:t>
      </w:r>
    </w:p>
    <w:p w14:paraId="1C88F70C" w14:textId="6C398012" w:rsidR="00B1666C" w:rsidRPr="00610085" w:rsidRDefault="00610085" w:rsidP="00610085">
      <w:pPr>
        <w:pStyle w:val="Step"/>
        <w:numPr>
          <w:ilvl w:val="0"/>
          <w:numId w:val="30"/>
        </w:numPr>
      </w:pPr>
      <w:r>
        <w:t xml:space="preserve">Open your VoiceCommands.xml definition file and add a new command. Give the command the name </w:t>
      </w:r>
      <w:r w:rsidRPr="00610085">
        <w:rPr>
          <w:b/>
        </w:rPr>
        <w:t>Turn</w:t>
      </w:r>
      <w:r>
        <w:rPr>
          <w:b/>
        </w:rPr>
        <w:t>Red.</w:t>
      </w:r>
    </w:p>
    <w:p w14:paraId="236B837D" w14:textId="1E821860" w:rsidR="00610085" w:rsidRDefault="00610085" w:rsidP="00610085">
      <w:pPr>
        <w:pStyle w:val="ppCodeLanguage"/>
      </w:pPr>
      <w:r>
        <w:t>XML</w:t>
      </w:r>
    </w:p>
    <w:p w14:paraId="7DC0EA61" w14:textId="77777777" w:rsidR="00610085" w:rsidRDefault="00610085" w:rsidP="00610085">
      <w:pPr>
        <w:pStyle w:val="ppCode"/>
      </w:pPr>
      <w:r>
        <w:t>&lt;Command Name="TurnRed"&gt;</w:t>
      </w:r>
    </w:p>
    <w:p w14:paraId="6CEC830C" w14:textId="56B4FD82" w:rsidR="00610085" w:rsidRDefault="00610085" w:rsidP="00610085">
      <w:pPr>
        <w:pStyle w:val="ppCode"/>
      </w:pPr>
      <w:r>
        <w:t xml:space="preserve">    &lt;Example&gt;turn red&lt;/Example&gt;</w:t>
      </w:r>
    </w:p>
    <w:p w14:paraId="486C4E48" w14:textId="2C68DC8E" w:rsidR="00610085" w:rsidRDefault="00610085" w:rsidP="00610085">
      <w:pPr>
        <w:pStyle w:val="ppCode"/>
      </w:pPr>
      <w:r>
        <w:t xml:space="preserve">    &lt;ListenFor&gt;turn red&lt;/ListenFor&gt;</w:t>
      </w:r>
    </w:p>
    <w:p w14:paraId="7E0401C9" w14:textId="496459D2" w:rsidR="00610085" w:rsidRDefault="00610085" w:rsidP="00610085">
      <w:pPr>
        <w:pStyle w:val="ppCode"/>
      </w:pPr>
      <w:r>
        <w:t xml:space="preserve">    &lt;Feedback&gt;My favorite color is red&lt;/Feedback&gt;</w:t>
      </w:r>
    </w:p>
    <w:p w14:paraId="7AC56FDB" w14:textId="3932F9A2" w:rsidR="00610085" w:rsidRDefault="00610085" w:rsidP="00610085">
      <w:pPr>
        <w:pStyle w:val="ppCode"/>
      </w:pPr>
      <w:r>
        <w:t xml:space="preserve">    &lt;Navigate /&gt;</w:t>
      </w:r>
    </w:p>
    <w:p w14:paraId="1BDA3DD0" w14:textId="7B5DE2A4" w:rsidR="00610085" w:rsidRPr="00610085" w:rsidRDefault="00610085" w:rsidP="00610085">
      <w:pPr>
        <w:pStyle w:val="ppCode"/>
      </w:pPr>
      <w:r>
        <w:t>&lt;/Command&gt;</w:t>
      </w:r>
    </w:p>
    <w:p w14:paraId="105B959C" w14:textId="6161C68C" w:rsidR="00610085" w:rsidRDefault="00610085" w:rsidP="00610085">
      <w:pPr>
        <w:pStyle w:val="Step"/>
        <w:numPr>
          <w:ilvl w:val="0"/>
          <w:numId w:val="30"/>
        </w:numPr>
      </w:pPr>
      <w:r>
        <w:t xml:space="preserve">Add a case for the </w:t>
      </w:r>
      <w:r w:rsidRPr="00610085">
        <w:rPr>
          <w:b/>
        </w:rPr>
        <w:t>TurnRed</w:t>
      </w:r>
      <w:r>
        <w:t xml:space="preserve"> command to the </w:t>
      </w:r>
      <w:r w:rsidRPr="00610085">
        <w:rPr>
          <w:b/>
        </w:rPr>
        <w:t>voiceCommandName</w:t>
      </w:r>
      <w:r>
        <w:t xml:space="preserve"> switch in </w:t>
      </w:r>
      <w:r w:rsidRPr="00610085">
        <w:rPr>
          <w:b/>
        </w:rPr>
        <w:t>App.xaml.cs</w:t>
      </w:r>
      <w:r>
        <w:t>.</w:t>
      </w:r>
      <w:r w:rsidR="000D6F0D">
        <w:t xml:space="preserve"> This time, pass a parameter to MainPage when navigating.</w:t>
      </w:r>
    </w:p>
    <w:p w14:paraId="5D0BA138" w14:textId="549E938E" w:rsidR="00610085" w:rsidRDefault="000D6F0D" w:rsidP="000D6F0D">
      <w:pPr>
        <w:pStyle w:val="ppCodeLanguage"/>
      </w:pPr>
      <w:r>
        <w:lastRenderedPageBreak/>
        <w:t>C#</w:t>
      </w:r>
    </w:p>
    <w:p w14:paraId="62C9F6C1" w14:textId="77777777" w:rsidR="000D6F0D" w:rsidRDefault="000D6F0D" w:rsidP="000D6F0D">
      <w:pPr>
        <w:pStyle w:val="ppCode"/>
      </w:pPr>
      <w:r>
        <w:t>switch (voiceCommandName)</w:t>
      </w:r>
    </w:p>
    <w:p w14:paraId="790C26F2" w14:textId="5ABBF2D2" w:rsidR="000D6F0D" w:rsidRDefault="000D6F0D" w:rsidP="000D6F0D">
      <w:pPr>
        <w:pStyle w:val="ppCode"/>
      </w:pPr>
      <w:r>
        <w:t>{</w:t>
      </w:r>
    </w:p>
    <w:p w14:paraId="623F1423" w14:textId="1D8C78E7" w:rsidR="000D6F0D" w:rsidRDefault="000D6F0D" w:rsidP="000D6F0D">
      <w:pPr>
        <w:pStyle w:val="ppCode"/>
      </w:pPr>
      <w:r>
        <w:t xml:space="preserve">    case "LaunchApp":</w:t>
      </w:r>
    </w:p>
    <w:p w14:paraId="28F4773B" w14:textId="71B313AC" w:rsidR="000D6F0D" w:rsidRDefault="000D6F0D" w:rsidP="000D6F0D">
      <w:pPr>
        <w:pStyle w:val="ppCode"/>
      </w:pPr>
      <w:r>
        <w:t xml:space="preserve">        </w:t>
      </w:r>
      <w:proofErr w:type="gramStart"/>
      <w:r>
        <w:t>frame.Navigate</w:t>
      </w:r>
      <w:proofErr w:type="gramEnd"/>
      <w:r>
        <w:t>(typeof(MainPage));</w:t>
      </w:r>
    </w:p>
    <w:p w14:paraId="458ED738" w14:textId="69BEA3FF" w:rsidR="000D6F0D" w:rsidRDefault="000D6F0D" w:rsidP="000D6F0D">
      <w:pPr>
        <w:pStyle w:val="ppCode"/>
      </w:pPr>
      <w:r>
        <w:t xml:space="preserve">        break;</w:t>
      </w:r>
    </w:p>
    <w:p w14:paraId="13E34F72" w14:textId="5922A1B3" w:rsidR="000D6F0D" w:rsidRPr="000D6F0D" w:rsidRDefault="000D6F0D" w:rsidP="000D6F0D">
      <w:pPr>
        <w:pStyle w:val="ppCode"/>
        <w:rPr>
          <w:color w:val="FF0000"/>
        </w:rPr>
      </w:pPr>
      <w:r>
        <w:t xml:space="preserve">    </w:t>
      </w:r>
      <w:r w:rsidRPr="000D6F0D">
        <w:rPr>
          <w:color w:val="FF0000"/>
        </w:rPr>
        <w:t>case "TurnRed":</w:t>
      </w:r>
    </w:p>
    <w:p w14:paraId="126B8290" w14:textId="766F3E31" w:rsidR="000D6F0D" w:rsidRPr="000D6F0D" w:rsidRDefault="000D6F0D" w:rsidP="000D6F0D">
      <w:pPr>
        <w:pStyle w:val="ppCode"/>
        <w:rPr>
          <w:color w:val="FF0000"/>
        </w:rPr>
      </w:pPr>
      <w:r w:rsidRPr="000D6F0D">
        <w:rPr>
          <w:color w:val="FF0000"/>
        </w:rPr>
        <w:t xml:space="preserve">        </w:t>
      </w:r>
      <w:proofErr w:type="gramStart"/>
      <w:r w:rsidRPr="000D6F0D">
        <w:rPr>
          <w:color w:val="FF0000"/>
        </w:rPr>
        <w:t>frame.Navigate</w:t>
      </w:r>
      <w:proofErr w:type="gramEnd"/>
      <w:r w:rsidRPr="000D6F0D">
        <w:rPr>
          <w:color w:val="FF0000"/>
        </w:rPr>
        <w:t>(typeof(MainPage), "Red");</w:t>
      </w:r>
    </w:p>
    <w:p w14:paraId="417C7FFD" w14:textId="553FEDE3" w:rsidR="000D6F0D" w:rsidRPr="000D6F0D" w:rsidRDefault="000D6F0D" w:rsidP="000D6F0D">
      <w:pPr>
        <w:pStyle w:val="ppCode"/>
        <w:rPr>
          <w:color w:val="FF0000"/>
        </w:rPr>
      </w:pPr>
      <w:r w:rsidRPr="000D6F0D">
        <w:rPr>
          <w:color w:val="FF0000"/>
        </w:rPr>
        <w:t xml:space="preserve">        break;</w:t>
      </w:r>
    </w:p>
    <w:p w14:paraId="1E5E59C2" w14:textId="1F260A07" w:rsidR="000D6F0D" w:rsidRDefault="000D6F0D" w:rsidP="000D6F0D">
      <w:pPr>
        <w:pStyle w:val="ppCode"/>
      </w:pPr>
      <w:r>
        <w:t xml:space="preserve">    default:</w:t>
      </w:r>
    </w:p>
    <w:p w14:paraId="24A62F43" w14:textId="7A30C6F5" w:rsidR="000D6F0D" w:rsidRDefault="000D6F0D" w:rsidP="000D6F0D">
      <w:pPr>
        <w:pStyle w:val="ppCode"/>
      </w:pPr>
      <w:r>
        <w:t xml:space="preserve">        break;</w:t>
      </w:r>
    </w:p>
    <w:p w14:paraId="628F844D" w14:textId="7E06915C" w:rsidR="000D6F0D" w:rsidRPr="000D6F0D" w:rsidRDefault="000D6F0D" w:rsidP="000D6F0D">
      <w:pPr>
        <w:pStyle w:val="ppCode"/>
      </w:pPr>
      <w:r>
        <w:t>}</w:t>
      </w:r>
    </w:p>
    <w:p w14:paraId="7F0AE17E" w14:textId="08D7470C" w:rsidR="000D6F0D" w:rsidRDefault="00AB487F" w:rsidP="00610085">
      <w:pPr>
        <w:pStyle w:val="Step"/>
        <w:numPr>
          <w:ilvl w:val="0"/>
          <w:numId w:val="30"/>
        </w:numPr>
      </w:pPr>
      <w:r>
        <w:t xml:space="preserve">Open the MainPage code behind and create an </w:t>
      </w:r>
      <w:r w:rsidRPr="003D37E4">
        <w:rPr>
          <w:b/>
        </w:rPr>
        <w:t>OnNavigatedTo</w:t>
      </w:r>
      <w:r>
        <w:t xml:space="preserve"> override to handle the incoming parameter. Set the grid background to a color that corresponds to the incoming parameter.</w:t>
      </w:r>
    </w:p>
    <w:p w14:paraId="1F7C911A" w14:textId="2D642FD1" w:rsidR="00AB487F" w:rsidRDefault="00AB487F" w:rsidP="00AB487F">
      <w:pPr>
        <w:pStyle w:val="ppCodeLanguage"/>
      </w:pPr>
      <w:r>
        <w:t>C#</w:t>
      </w:r>
    </w:p>
    <w:p w14:paraId="03E18024" w14:textId="77777777" w:rsidR="00AB487F" w:rsidRDefault="00AB487F" w:rsidP="00AB487F">
      <w:pPr>
        <w:pStyle w:val="ppCode"/>
      </w:pPr>
      <w:r>
        <w:t xml:space="preserve">protected override void </w:t>
      </w:r>
      <w:proofErr w:type="gramStart"/>
      <w:r>
        <w:t>OnNavigatedTo(</w:t>
      </w:r>
      <w:proofErr w:type="gramEnd"/>
      <w:r>
        <w:t>NavigationEventArgs e)</w:t>
      </w:r>
    </w:p>
    <w:p w14:paraId="7CFD9E52" w14:textId="3EBBC528" w:rsidR="00AB487F" w:rsidRDefault="00AB487F" w:rsidP="00AB487F">
      <w:pPr>
        <w:pStyle w:val="ppCode"/>
      </w:pPr>
      <w:r>
        <w:t>{</w:t>
      </w:r>
    </w:p>
    <w:p w14:paraId="28AFA74D" w14:textId="0418D55C" w:rsidR="00AB487F" w:rsidRDefault="00AB487F" w:rsidP="00AB487F">
      <w:pPr>
        <w:pStyle w:val="ppCode"/>
      </w:pPr>
      <w:r>
        <w:t xml:space="preserve">    if (</w:t>
      </w:r>
      <w:proofErr w:type="gramStart"/>
      <w:r>
        <w:t>e.Parameter.ToString</w:t>
      </w:r>
      <w:proofErr w:type="gramEnd"/>
      <w:r>
        <w:t>() == "Red")</w:t>
      </w:r>
    </w:p>
    <w:p w14:paraId="75B20405" w14:textId="25EAF47F" w:rsidR="00AB487F" w:rsidRDefault="00AB487F" w:rsidP="00AB487F">
      <w:pPr>
        <w:pStyle w:val="ppCode"/>
      </w:pPr>
      <w:r>
        <w:t xml:space="preserve">        Container.Background = new </w:t>
      </w:r>
      <w:proofErr w:type="gramStart"/>
      <w:r>
        <w:t>SolidColorBrush(</w:t>
      </w:r>
      <w:proofErr w:type="gramEnd"/>
      <w:r>
        <w:t>Colors.</w:t>
      </w:r>
      <w:r w:rsidR="002943E3">
        <w:t>Dark</w:t>
      </w:r>
      <w:r w:rsidR="00C60167">
        <w:t>Red</w:t>
      </w:r>
      <w:r>
        <w:t>);</w:t>
      </w:r>
    </w:p>
    <w:p w14:paraId="495125DB" w14:textId="77777777" w:rsidR="00AB487F" w:rsidRDefault="00AB487F" w:rsidP="00AB487F">
      <w:pPr>
        <w:pStyle w:val="ppCode"/>
      </w:pPr>
    </w:p>
    <w:p w14:paraId="49262E15" w14:textId="501942AD" w:rsidR="00AB487F" w:rsidRDefault="00AB487F" w:rsidP="00AB487F">
      <w:pPr>
        <w:pStyle w:val="ppCode"/>
      </w:pPr>
      <w:r>
        <w:t xml:space="preserve">    </w:t>
      </w:r>
      <w:proofErr w:type="gramStart"/>
      <w:r>
        <w:t>base.OnNavigatedTo</w:t>
      </w:r>
      <w:proofErr w:type="gramEnd"/>
      <w:r>
        <w:t>(e);</w:t>
      </w:r>
    </w:p>
    <w:p w14:paraId="79C2487F" w14:textId="44876972" w:rsidR="00AB487F" w:rsidRPr="00AB487F" w:rsidRDefault="00AB487F" w:rsidP="00AB487F">
      <w:pPr>
        <w:pStyle w:val="ppCode"/>
      </w:pPr>
      <w:r>
        <w:t>}</w:t>
      </w:r>
    </w:p>
    <w:p w14:paraId="45CD5E77" w14:textId="60111FDC" w:rsidR="00AB487F" w:rsidRDefault="00C60167" w:rsidP="00610085">
      <w:pPr>
        <w:pStyle w:val="Step"/>
        <w:numPr>
          <w:ilvl w:val="0"/>
          <w:numId w:val="30"/>
        </w:numPr>
      </w:pPr>
      <w:r>
        <w:t xml:space="preserve">Right-click on your project in the Solution Explorer and choose </w:t>
      </w:r>
      <w:r w:rsidRPr="00C60167">
        <w:rPr>
          <w:b/>
        </w:rPr>
        <w:t>Deploy</w:t>
      </w:r>
      <w:r>
        <w:t>.</w:t>
      </w:r>
    </w:p>
    <w:p w14:paraId="0C001716" w14:textId="0419CB6A" w:rsidR="00C60167" w:rsidRDefault="00C60167" w:rsidP="00610085">
      <w:pPr>
        <w:pStyle w:val="Step"/>
        <w:numPr>
          <w:ilvl w:val="0"/>
          <w:numId w:val="30"/>
        </w:numPr>
      </w:pPr>
      <w:r>
        <w:t>Launch your app from the Start menu to register the new voice command. You should still see the blue background. Close your app.</w:t>
      </w:r>
    </w:p>
    <w:p w14:paraId="7A826A80" w14:textId="2E41124E" w:rsidR="00C60167" w:rsidRDefault="00C60167" w:rsidP="00610085">
      <w:pPr>
        <w:pStyle w:val="Step"/>
        <w:numPr>
          <w:ilvl w:val="0"/>
          <w:numId w:val="30"/>
        </w:numPr>
      </w:pPr>
      <w:r>
        <w:t xml:space="preserve">Launch your app with the voice command </w:t>
      </w:r>
      <w:r w:rsidRPr="003D37E4">
        <w:rPr>
          <w:b/>
        </w:rPr>
        <w:t>“Hand-on Labs, turn red.”</w:t>
      </w:r>
      <w:r>
        <w:t xml:space="preserve"> Cortana will respond that red is her favorite color. When the app launches, you will see the background is now red.</w:t>
      </w:r>
    </w:p>
    <w:p w14:paraId="6DB5BC1C" w14:textId="77777777" w:rsidR="00150A0F" w:rsidRDefault="00150A0F" w:rsidP="00150A0F">
      <w:pPr>
        <w:pStyle w:val="Step"/>
        <w:keepNext/>
        <w:numPr>
          <w:ilvl w:val="0"/>
          <w:numId w:val="0"/>
        </w:numPr>
        <w:ind w:left="720"/>
      </w:pPr>
      <w:r>
        <w:rPr>
          <w:noProof/>
        </w:rPr>
        <w:lastRenderedPageBreak/>
        <w:drawing>
          <wp:inline distT="0" distB="0" distL="0" distR="0" wp14:anchorId="1ADF3720" wp14:editId="5AF28BD3">
            <wp:extent cx="5137305" cy="273326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137305" cy="2733260"/>
                    </a:xfrm>
                    <a:prstGeom prst="rect">
                      <a:avLst/>
                    </a:prstGeom>
                  </pic:spPr>
                </pic:pic>
              </a:graphicData>
            </a:graphic>
          </wp:inline>
        </w:drawing>
      </w:r>
    </w:p>
    <w:p w14:paraId="6FFE6D4A" w14:textId="77777777" w:rsidR="00150A0F" w:rsidRDefault="00150A0F" w:rsidP="00150A0F">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8</w:t>
      </w:r>
      <w:r w:rsidR="007F0AF7">
        <w:rPr>
          <w:noProof/>
        </w:rPr>
        <w:fldChar w:fldCharType="end"/>
      </w:r>
    </w:p>
    <w:p w14:paraId="1FFDFBE8" w14:textId="2D31884B" w:rsidR="00150A0F" w:rsidRDefault="00150A0F" w:rsidP="00150A0F">
      <w:pPr>
        <w:pStyle w:val="ppFigureCaptionIndent3"/>
      </w:pPr>
      <w:r>
        <w:t>The app launches</w:t>
      </w:r>
      <w:r w:rsidR="007A21F7">
        <w:t xml:space="preserve"> via voice command</w:t>
      </w:r>
      <w:r>
        <w:t xml:space="preserve"> with a red background.</w:t>
      </w:r>
    </w:p>
    <w:p w14:paraId="3F1BF2DE" w14:textId="11680425" w:rsidR="00C60167" w:rsidRDefault="00C60167" w:rsidP="00610085">
      <w:pPr>
        <w:pStyle w:val="Step"/>
        <w:numPr>
          <w:ilvl w:val="0"/>
          <w:numId w:val="30"/>
        </w:numPr>
      </w:pPr>
      <w:r>
        <w:t>Stop debugging and return to Visual Studio.</w:t>
      </w:r>
    </w:p>
    <w:p w14:paraId="4D7A3F08" w14:textId="77777777" w:rsidR="00B1666C" w:rsidRDefault="00B1666C" w:rsidP="00B1666C">
      <w:pPr>
        <w:pStyle w:val="ppListEnd"/>
      </w:pPr>
    </w:p>
    <w:p w14:paraId="2AE73222" w14:textId="5C8389D1" w:rsidR="006E0123" w:rsidRDefault="006E0123" w:rsidP="006E0123">
      <w:pPr>
        <w:pStyle w:val="ppTopic"/>
      </w:pPr>
      <w:bookmarkStart w:id="14" w:name="_Toc430736706"/>
      <w:bookmarkStart w:id="15" w:name="_Toc430751018"/>
      <w:r>
        <w:t>Exercise 3: Respond to a Voice Command with a Background Task</w:t>
      </w:r>
      <w:bookmarkEnd w:id="14"/>
      <w:bookmarkEnd w:id="15"/>
    </w:p>
    <w:p w14:paraId="027B0950" w14:textId="2B191E12" w:rsidR="006E0123" w:rsidRDefault="006E0123" w:rsidP="006E0123">
      <w:pPr>
        <w:pStyle w:val="ppBodyText"/>
      </w:pPr>
      <w:r>
        <w:t xml:space="preserve">Voice commands can trigger background tasks to run without launching </w:t>
      </w:r>
      <w:r w:rsidR="00FB04B7">
        <w:t>your</w:t>
      </w:r>
      <w:r>
        <w:t xml:space="preserve"> app. This behavior can be useful when your users want to </w:t>
      </w:r>
      <w:r w:rsidR="00E11B4B">
        <w:t>use</w:t>
      </w:r>
      <w:r>
        <w:t xml:space="preserve"> Cortana </w:t>
      </w:r>
      <w:r w:rsidR="00E11B4B">
        <w:t>to</w:t>
      </w:r>
      <w:r>
        <w:t xml:space="preserve"> </w:t>
      </w:r>
      <w:r w:rsidR="00FB04B7">
        <w:t xml:space="preserve">quickly </w:t>
      </w:r>
      <w:r w:rsidR="00E11B4B">
        <w:t>interact with data</w:t>
      </w:r>
      <w:r>
        <w:t>. In this exercise, you will create a Windows Runtime Component to respond to a user’s question via a background task.</w:t>
      </w:r>
    </w:p>
    <w:p w14:paraId="4520F610" w14:textId="1360155A" w:rsidR="006E0123" w:rsidRDefault="006E0123" w:rsidP="006E0123">
      <w:pPr>
        <w:pStyle w:val="ppProcedureStart"/>
      </w:pPr>
      <w:bookmarkStart w:id="16" w:name="_Toc430736707"/>
      <w:bookmarkStart w:id="17" w:name="_Toc430751019"/>
      <w:r>
        <w:t xml:space="preserve">Task 1 – </w:t>
      </w:r>
      <w:bookmarkEnd w:id="16"/>
      <w:r w:rsidR="00E11B4B">
        <w:t>Create the Windows Runtime Component</w:t>
      </w:r>
      <w:bookmarkEnd w:id="17"/>
    </w:p>
    <w:p w14:paraId="1C8C9FE7" w14:textId="7CA7D861" w:rsidR="006E0123" w:rsidRDefault="0012114D" w:rsidP="006E0123">
      <w:pPr>
        <w:pStyle w:val="ppBodyText"/>
      </w:pPr>
      <w:r>
        <w:t>We will begin by creating a Windows Runtime Component to wrap the background task that you will create in a later task.</w:t>
      </w:r>
    </w:p>
    <w:p w14:paraId="59DF3476" w14:textId="344CF265" w:rsidR="006E0123" w:rsidRDefault="004E1FD5" w:rsidP="006E0123">
      <w:pPr>
        <w:pStyle w:val="Step"/>
        <w:numPr>
          <w:ilvl w:val="0"/>
          <w:numId w:val="13"/>
        </w:numPr>
      </w:pPr>
      <w:r>
        <w:t xml:space="preserve">Right-click on the solution name in the Solution Explorer. Choose </w:t>
      </w:r>
      <w:r w:rsidRPr="004E1FD5">
        <w:rPr>
          <w:b/>
        </w:rPr>
        <w:t>Add &gt; New Project</w:t>
      </w:r>
      <w:r>
        <w:t xml:space="preserve"> and select the project type </w:t>
      </w:r>
      <w:r w:rsidRPr="004E1FD5">
        <w:rPr>
          <w:b/>
        </w:rPr>
        <w:t>Windows Runtime Component (Universal Windows)</w:t>
      </w:r>
      <w:r>
        <w:t>.</w:t>
      </w:r>
    </w:p>
    <w:p w14:paraId="0A1AB4E3" w14:textId="3D9A12E0" w:rsidR="00772E0E" w:rsidRDefault="00772E0E" w:rsidP="006E0123">
      <w:pPr>
        <w:pStyle w:val="Step"/>
        <w:numPr>
          <w:ilvl w:val="0"/>
          <w:numId w:val="13"/>
        </w:numPr>
      </w:pPr>
      <w:r>
        <w:t xml:space="preserve">Name the project </w:t>
      </w:r>
      <w:r w:rsidRPr="0001209C">
        <w:rPr>
          <w:b/>
        </w:rPr>
        <w:t>VoiceCommandService</w:t>
      </w:r>
      <w:r>
        <w:t>.</w:t>
      </w:r>
    </w:p>
    <w:p w14:paraId="055967E6" w14:textId="77777777" w:rsidR="00772E0E" w:rsidRDefault="00772E0E" w:rsidP="00772E0E">
      <w:pPr>
        <w:pStyle w:val="Step"/>
        <w:keepNext/>
        <w:numPr>
          <w:ilvl w:val="0"/>
          <w:numId w:val="0"/>
        </w:numPr>
        <w:ind w:left="720"/>
      </w:pPr>
      <w:r>
        <w:rPr>
          <w:noProof/>
        </w:rPr>
        <w:lastRenderedPageBreak/>
        <w:drawing>
          <wp:inline distT="0" distB="0" distL="0" distR="0" wp14:anchorId="48E5FECD" wp14:editId="7BF4BDDD">
            <wp:extent cx="4897755" cy="3401889"/>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4901530" cy="3404511"/>
                    </a:xfrm>
                    <a:prstGeom prst="rect">
                      <a:avLst/>
                    </a:prstGeom>
                  </pic:spPr>
                </pic:pic>
              </a:graphicData>
            </a:graphic>
          </wp:inline>
        </w:drawing>
      </w:r>
    </w:p>
    <w:p w14:paraId="51F39E7F" w14:textId="77777777" w:rsidR="00772E0E" w:rsidRDefault="00772E0E" w:rsidP="00772E0E">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9</w:t>
      </w:r>
      <w:r w:rsidR="007F0AF7">
        <w:rPr>
          <w:noProof/>
        </w:rPr>
        <w:fldChar w:fldCharType="end"/>
      </w:r>
    </w:p>
    <w:p w14:paraId="49F9C017" w14:textId="531E26A3" w:rsidR="00772E0E" w:rsidRDefault="00772E0E" w:rsidP="00772E0E">
      <w:pPr>
        <w:pStyle w:val="ppFigureCaptionIndent3"/>
      </w:pPr>
      <w:r>
        <w:t>Add the Windows Runtime Component.</w:t>
      </w:r>
    </w:p>
    <w:p w14:paraId="2F490598" w14:textId="77777777" w:rsidR="0001209C" w:rsidRDefault="0001209C" w:rsidP="0001209C">
      <w:pPr>
        <w:pStyle w:val="Step"/>
        <w:numPr>
          <w:ilvl w:val="0"/>
          <w:numId w:val="13"/>
        </w:numPr>
      </w:pPr>
      <w:r>
        <w:t xml:space="preserve">Right-click on Class1.cs in the Solution Explorer and use the </w:t>
      </w:r>
      <w:r w:rsidRPr="0001209C">
        <w:rPr>
          <w:b/>
        </w:rPr>
        <w:t>Rename</w:t>
      </w:r>
      <w:r>
        <w:t xml:space="preserve"> option to rename it to </w:t>
      </w:r>
      <w:r w:rsidRPr="0001209C">
        <w:rPr>
          <w:b/>
        </w:rPr>
        <w:t>HolVoiceCommandService</w:t>
      </w:r>
      <w:r>
        <w:t xml:space="preserve">. If prompted to perform a rename in the project of all references to Class1, choose </w:t>
      </w:r>
      <w:r w:rsidRPr="00861DA6">
        <w:rPr>
          <w:b/>
        </w:rPr>
        <w:t>Yes</w:t>
      </w:r>
      <w:r>
        <w:t xml:space="preserve">. </w:t>
      </w:r>
    </w:p>
    <w:p w14:paraId="1F6863F9" w14:textId="77777777" w:rsidR="0001209C" w:rsidRDefault="0001209C" w:rsidP="0001209C">
      <w:pPr>
        <w:pStyle w:val="Step"/>
        <w:keepNext/>
        <w:numPr>
          <w:ilvl w:val="0"/>
          <w:numId w:val="0"/>
        </w:numPr>
        <w:ind w:left="720"/>
      </w:pPr>
      <w:r>
        <w:rPr>
          <w:noProof/>
        </w:rPr>
        <w:drawing>
          <wp:inline distT="0" distB="0" distL="0" distR="0" wp14:anchorId="56A547C6" wp14:editId="1DBF6392">
            <wp:extent cx="5023548" cy="196731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5023548" cy="1967314"/>
                    </a:xfrm>
                    <a:prstGeom prst="rect">
                      <a:avLst/>
                    </a:prstGeom>
                  </pic:spPr>
                </pic:pic>
              </a:graphicData>
            </a:graphic>
          </wp:inline>
        </w:drawing>
      </w:r>
    </w:p>
    <w:p w14:paraId="02D01370" w14:textId="77777777" w:rsidR="0001209C" w:rsidRDefault="0001209C" w:rsidP="0001209C">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10</w:t>
      </w:r>
      <w:r w:rsidR="007F0AF7">
        <w:rPr>
          <w:noProof/>
        </w:rPr>
        <w:fldChar w:fldCharType="end"/>
      </w:r>
    </w:p>
    <w:p w14:paraId="4FAF7E98" w14:textId="6770D280" w:rsidR="00AC6D35" w:rsidRDefault="0001209C" w:rsidP="00AC6D35">
      <w:pPr>
        <w:pStyle w:val="ppFigureCaptionIndent3"/>
      </w:pPr>
      <w:r>
        <w:t>Rename Class1.cs to HolVoiceCommandService</w:t>
      </w:r>
      <w:r w:rsidR="005C29EF">
        <w:t>.cs.</w:t>
      </w:r>
    </w:p>
    <w:p w14:paraId="7DE05FCD" w14:textId="524D3D1D" w:rsidR="005C29EF" w:rsidRDefault="005C29EF" w:rsidP="005C29EF">
      <w:pPr>
        <w:pStyle w:val="Step"/>
      </w:pPr>
      <w:r>
        <w:t>Return to the SpeechRecognition project. Right-click on the References folder and add the VoiceCommandService as a reference.</w:t>
      </w:r>
    </w:p>
    <w:p w14:paraId="6E4F772E" w14:textId="77777777" w:rsidR="00D61CD8" w:rsidRDefault="00D61CD8" w:rsidP="00D61CD8">
      <w:pPr>
        <w:pStyle w:val="Step"/>
        <w:numPr>
          <w:ilvl w:val="0"/>
          <w:numId w:val="0"/>
        </w:numPr>
        <w:ind w:left="720"/>
      </w:pPr>
      <w:r>
        <w:rPr>
          <w:noProof/>
        </w:rPr>
        <w:lastRenderedPageBreak/>
        <w:drawing>
          <wp:inline distT="0" distB="0" distL="0" distR="0" wp14:anchorId="7302AFA1" wp14:editId="30DCB32B">
            <wp:extent cx="5012055" cy="347542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16694" cy="3478637"/>
                    </a:xfrm>
                    <a:prstGeom prst="rect">
                      <a:avLst/>
                    </a:prstGeom>
                  </pic:spPr>
                </pic:pic>
              </a:graphicData>
            </a:graphic>
          </wp:inline>
        </w:drawing>
      </w:r>
    </w:p>
    <w:p w14:paraId="799C10C6" w14:textId="77777777" w:rsidR="00D61CD8" w:rsidRDefault="00D61CD8" w:rsidP="00D61CD8">
      <w:pPr>
        <w:pStyle w:val="ppFigureNumberIndent3"/>
      </w:pPr>
      <w:r>
        <w:t xml:space="preserve">Figure </w:t>
      </w:r>
      <w:r w:rsidR="007F0AF7">
        <w:fldChar w:fldCharType="begin"/>
      </w:r>
      <w:r w:rsidR="007F0AF7">
        <w:instrText xml:space="preserve"> SEQ Figure \* ARABIC </w:instrText>
      </w:r>
      <w:r w:rsidR="007F0AF7">
        <w:fldChar w:fldCharType="separate"/>
      </w:r>
      <w:r w:rsidR="009F5C10">
        <w:rPr>
          <w:noProof/>
        </w:rPr>
        <w:t>11</w:t>
      </w:r>
      <w:r w:rsidR="007F0AF7">
        <w:rPr>
          <w:noProof/>
        </w:rPr>
        <w:fldChar w:fldCharType="end"/>
      </w:r>
    </w:p>
    <w:p w14:paraId="3CB10667" w14:textId="270E3A49" w:rsidR="00D61CD8" w:rsidRDefault="00526303" w:rsidP="00526303">
      <w:pPr>
        <w:pStyle w:val="ppFigureCaptionIndent3"/>
      </w:pPr>
      <w:r>
        <w:t>Reference</w:t>
      </w:r>
      <w:r w:rsidR="00D61CD8">
        <w:t xml:space="preserve"> the VoiceCommandService </w:t>
      </w:r>
      <w:r>
        <w:t>from</w:t>
      </w:r>
      <w:r w:rsidR="00D61CD8">
        <w:t xml:space="preserve"> the SpeechRecognition project. </w:t>
      </w:r>
    </w:p>
    <w:p w14:paraId="62EC8103" w14:textId="77777777" w:rsidR="006E0123" w:rsidRDefault="006E0123" w:rsidP="006E0123">
      <w:pPr>
        <w:pStyle w:val="ppListEnd"/>
      </w:pPr>
    </w:p>
    <w:p w14:paraId="54693E88" w14:textId="03C2F1B7" w:rsidR="007154B9" w:rsidRDefault="007154B9" w:rsidP="007154B9">
      <w:pPr>
        <w:pStyle w:val="ppProcedureStart"/>
      </w:pPr>
      <w:bookmarkStart w:id="18" w:name="_Toc430751020"/>
      <w:r>
        <w:t>Task 2 – Add a voice command to reference the VoiceCommandService</w:t>
      </w:r>
      <w:bookmarkEnd w:id="18"/>
    </w:p>
    <w:p w14:paraId="6490B81A" w14:textId="51CE16B5" w:rsidR="007154B9" w:rsidRDefault="0012114D" w:rsidP="007154B9">
      <w:pPr>
        <w:pStyle w:val="ppBodyText"/>
      </w:pPr>
      <w:r>
        <w:t xml:space="preserve">Voice commands that launch background tasks differ from the voice commands you created earlier in this lab. Instead of using a Navigate element, the command will define a custom VoiceCommandService element that has a target attribute pointing at the HolVoiceCommandService class. You will create the voice command in this task and give it additional phrasing options. </w:t>
      </w:r>
    </w:p>
    <w:p w14:paraId="1EF3AF57" w14:textId="0AD371CA" w:rsidR="007154B9" w:rsidRDefault="00AC6D35" w:rsidP="007154B9">
      <w:pPr>
        <w:pStyle w:val="Step"/>
        <w:numPr>
          <w:ilvl w:val="0"/>
          <w:numId w:val="31"/>
        </w:numPr>
      </w:pPr>
      <w:r>
        <w:t>In your SpeechRecogn</w:t>
      </w:r>
      <w:r w:rsidR="00526303">
        <w:t xml:space="preserve">ition project, add a command </w:t>
      </w:r>
      <w:r>
        <w:t xml:space="preserve">named </w:t>
      </w:r>
      <w:r w:rsidRPr="00AC6D35">
        <w:rPr>
          <w:b/>
        </w:rPr>
        <w:t>SayHello</w:t>
      </w:r>
      <w:r w:rsidR="00526303">
        <w:t xml:space="preserve"> to </w:t>
      </w:r>
      <w:r w:rsidR="00526303" w:rsidRPr="00526303">
        <w:rPr>
          <w:b/>
        </w:rPr>
        <w:t>VoiceCommands.xml</w:t>
      </w:r>
      <w:r>
        <w:t>. You may define multiple &lt;</w:t>
      </w:r>
      <w:r w:rsidRPr="00AC6D35">
        <w:rPr>
          <w:b/>
        </w:rPr>
        <w:t>ListenFor</w:t>
      </w:r>
      <w:r>
        <w:rPr>
          <w:b/>
        </w:rPr>
        <w:t>&gt;</w:t>
      </w:r>
      <w:r>
        <w:t xml:space="preserve"> elements </w:t>
      </w:r>
      <w:r w:rsidR="00526303">
        <w:t>in a command</w:t>
      </w:r>
      <w:r>
        <w:t>. In this case, define two questions to ask Cortana</w:t>
      </w:r>
      <w:r w:rsidR="00526303">
        <w:t>, both of which will trigger the command</w:t>
      </w:r>
      <w:r>
        <w:t>.</w:t>
      </w:r>
    </w:p>
    <w:p w14:paraId="42FE42C5" w14:textId="22AD23AF" w:rsidR="00AC6D35" w:rsidRDefault="00AC6D35" w:rsidP="00AC6D35">
      <w:pPr>
        <w:pStyle w:val="ppCodeLanguage"/>
      </w:pPr>
      <w:r>
        <w:t>XML</w:t>
      </w:r>
    </w:p>
    <w:p w14:paraId="183B3EDF" w14:textId="77777777" w:rsidR="00AC6D35" w:rsidRDefault="00AC6D35" w:rsidP="00AC6D35">
      <w:pPr>
        <w:pStyle w:val="ppCode"/>
      </w:pPr>
      <w:r>
        <w:t>&lt;Command Name="SayHello"&gt;</w:t>
      </w:r>
    </w:p>
    <w:p w14:paraId="33E7B293" w14:textId="3C307108" w:rsidR="00AC6D35" w:rsidRDefault="00AC6D35" w:rsidP="00AC6D35">
      <w:pPr>
        <w:pStyle w:val="ppCode"/>
      </w:pPr>
      <w:r>
        <w:t xml:space="preserve">    &lt;Example&gt;say hello&lt;/Example&gt;</w:t>
      </w:r>
    </w:p>
    <w:p w14:paraId="5ABA88C4" w14:textId="5BEB420B" w:rsidR="00AC6D35" w:rsidRDefault="00AC6D35" w:rsidP="00AC6D35">
      <w:pPr>
        <w:pStyle w:val="ppCode"/>
      </w:pPr>
      <w:r>
        <w:t xml:space="preserve">    &lt;ListenFor RequireAppName="BeforeOrAfterPhrase"&gt;How's it going&lt;/ListenFor&gt;</w:t>
      </w:r>
    </w:p>
    <w:p w14:paraId="411DBF77" w14:textId="6ACCD970" w:rsidR="00AC6D35" w:rsidRDefault="00AC6D35" w:rsidP="00AC6D35">
      <w:pPr>
        <w:pStyle w:val="ppCode"/>
      </w:pPr>
      <w:r>
        <w:t xml:space="preserve">    &lt;ListenFor RequireAppName="BeforeOrAfterPhrase"&gt;Say hello&lt;/ListenFor&gt;</w:t>
      </w:r>
    </w:p>
    <w:p w14:paraId="2D47002A" w14:textId="2A2B75E3" w:rsidR="00AC6D35" w:rsidRDefault="00AC6D35" w:rsidP="00AC6D35">
      <w:pPr>
        <w:pStyle w:val="ppCode"/>
      </w:pPr>
      <w:r>
        <w:t xml:space="preserve">    &lt;Feedback&gt;Hold on, let me ask&lt;/Feedback&gt;</w:t>
      </w:r>
    </w:p>
    <w:p w14:paraId="17DE0D1F" w14:textId="32063E08" w:rsidR="00AC6D35" w:rsidRDefault="00AC6D35" w:rsidP="00AC6D35">
      <w:pPr>
        <w:pStyle w:val="ppCode"/>
      </w:pPr>
      <w:r>
        <w:t xml:space="preserve">    &lt;VoiceCommandService Target="HolVoiceCommandService" /&gt;</w:t>
      </w:r>
    </w:p>
    <w:p w14:paraId="6847B9BB" w14:textId="6745C57D" w:rsidR="00AC6D35" w:rsidRDefault="00AC6D35" w:rsidP="00AC6D35">
      <w:pPr>
        <w:pStyle w:val="ppCode"/>
      </w:pPr>
      <w:r>
        <w:t>&lt;/Command&gt;</w:t>
      </w:r>
    </w:p>
    <w:p w14:paraId="7129CA36" w14:textId="32406E51" w:rsidR="00AC6D35" w:rsidRPr="00AC6D35" w:rsidRDefault="00AC6D35" w:rsidP="005C29EF">
      <w:pPr>
        <w:pStyle w:val="ppNote"/>
      </w:pPr>
      <w:r w:rsidRPr="00AC6D35">
        <w:rPr>
          <w:b/>
        </w:rPr>
        <w:lastRenderedPageBreak/>
        <w:t>Note:</w:t>
      </w:r>
      <w:r>
        <w:t xml:space="preserve"> The </w:t>
      </w:r>
      <w:r w:rsidRPr="00526303">
        <w:rPr>
          <w:b/>
        </w:rPr>
        <w:t>RequireAppName="BeforeOrAfterPhrase"</w:t>
      </w:r>
      <w:r>
        <w:t xml:space="preserve"> attribute allo</w:t>
      </w:r>
      <w:r w:rsidR="00526303">
        <w:t>ws you to offer flexible,</w:t>
      </w:r>
      <w:r>
        <w:t xml:space="preserve"> natural phrasing to your voice commands. Both the phrases “Hands-on Labs, How’s it going?” and “How’s it going, Hands-on Labs?” are valid when this attribute is set to BeforeOrAfterPhrase. For more on phrasing options, </w:t>
      </w:r>
      <w:r w:rsidR="00526303">
        <w:t>visit</w:t>
      </w:r>
      <w:r>
        <w:t xml:space="preserve"> the ListenFor documentation at </w:t>
      </w:r>
      <w:hyperlink r:id="rId22" w:history="1">
        <w:r w:rsidRPr="00AC6D35">
          <w:rPr>
            <w:rStyle w:val="Hyperlink"/>
            <w:rFonts w:cstheme="minorBidi"/>
          </w:rPr>
          <w:t>https://msdn.microsoft.com/en-us/library/windows/apps/dn706593.aspx</w:t>
        </w:r>
      </w:hyperlink>
    </w:p>
    <w:p w14:paraId="059A53AF" w14:textId="77777777" w:rsidR="007154B9" w:rsidRDefault="007154B9" w:rsidP="007154B9">
      <w:pPr>
        <w:pStyle w:val="ppListEnd"/>
      </w:pPr>
    </w:p>
    <w:p w14:paraId="1457C76A" w14:textId="75F7EBC9" w:rsidR="00D652E7" w:rsidRDefault="00D652E7" w:rsidP="00D652E7">
      <w:pPr>
        <w:pStyle w:val="ppProcedureStart"/>
      </w:pPr>
      <w:bookmarkStart w:id="19" w:name="_Toc430751021"/>
      <w:r>
        <w:t>Task 3 – Register the service in the app manifest</w:t>
      </w:r>
      <w:bookmarkEnd w:id="19"/>
    </w:p>
    <w:p w14:paraId="0689EB54" w14:textId="77777777" w:rsidR="00D652E7" w:rsidRDefault="00D652E7" w:rsidP="00D652E7">
      <w:pPr>
        <w:pStyle w:val="ppBodyText"/>
      </w:pPr>
      <w:r>
        <w:t>To run in the background, the HolVoiceCommandService must be registered in the SpeechRecognition app manifest.</w:t>
      </w:r>
    </w:p>
    <w:p w14:paraId="7415A35E" w14:textId="77777777" w:rsidR="00D652E7" w:rsidRDefault="00D652E7" w:rsidP="00D652E7">
      <w:pPr>
        <w:pStyle w:val="Step"/>
        <w:numPr>
          <w:ilvl w:val="0"/>
          <w:numId w:val="33"/>
        </w:numPr>
      </w:pPr>
      <w:r>
        <w:t>Open Package.appxmanifest in the manifest editor and navigate to the Declarations tab.</w:t>
      </w:r>
    </w:p>
    <w:p w14:paraId="7D2953A4" w14:textId="77777777" w:rsidR="00D652E7" w:rsidRDefault="00D652E7" w:rsidP="00D652E7">
      <w:pPr>
        <w:pStyle w:val="Step"/>
        <w:numPr>
          <w:ilvl w:val="0"/>
          <w:numId w:val="33"/>
        </w:numPr>
      </w:pPr>
      <w:r>
        <w:t xml:space="preserve">Using the </w:t>
      </w:r>
      <w:r w:rsidRPr="005C29EF">
        <w:rPr>
          <w:b/>
        </w:rPr>
        <w:t>Available Declarations</w:t>
      </w:r>
      <w:r>
        <w:t xml:space="preserve"> drop-down menu, select </w:t>
      </w:r>
      <w:r w:rsidRPr="005C29EF">
        <w:rPr>
          <w:b/>
        </w:rPr>
        <w:t>App Service</w:t>
      </w:r>
      <w:r>
        <w:t xml:space="preserve"> and add it to the list of Supported Declarations.</w:t>
      </w:r>
    </w:p>
    <w:p w14:paraId="357ABC94" w14:textId="77777777" w:rsidR="00D652E7" w:rsidRDefault="00D652E7" w:rsidP="00D652E7">
      <w:pPr>
        <w:pStyle w:val="Step"/>
        <w:keepNext/>
        <w:numPr>
          <w:ilvl w:val="0"/>
          <w:numId w:val="0"/>
        </w:numPr>
        <w:ind w:left="720"/>
      </w:pPr>
      <w:r>
        <w:rPr>
          <w:noProof/>
        </w:rPr>
        <w:drawing>
          <wp:inline distT="0" distB="0" distL="0" distR="0" wp14:anchorId="3053DDF1" wp14:editId="1C7635FA">
            <wp:extent cx="5023548" cy="1591702"/>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5023548" cy="1591702"/>
                    </a:xfrm>
                    <a:prstGeom prst="rect">
                      <a:avLst/>
                    </a:prstGeom>
                  </pic:spPr>
                </pic:pic>
              </a:graphicData>
            </a:graphic>
          </wp:inline>
        </w:drawing>
      </w:r>
    </w:p>
    <w:p w14:paraId="40A1594D" w14:textId="77777777" w:rsidR="00D652E7" w:rsidRDefault="00D652E7" w:rsidP="00D652E7">
      <w:pPr>
        <w:pStyle w:val="ppFigureNumberIndent3"/>
      </w:pPr>
      <w:r>
        <w:t xml:space="preserve">Figure </w:t>
      </w:r>
      <w:fldSimple w:instr=" SEQ Figure \* ARABIC ">
        <w:r w:rsidR="009F5C10">
          <w:rPr>
            <w:noProof/>
          </w:rPr>
          <w:t>12</w:t>
        </w:r>
      </w:fldSimple>
    </w:p>
    <w:p w14:paraId="08EBA928" w14:textId="77777777" w:rsidR="00D652E7" w:rsidRDefault="00D652E7" w:rsidP="00D652E7">
      <w:pPr>
        <w:pStyle w:val="ppFigureCaptionIndent3"/>
      </w:pPr>
      <w:r>
        <w:t xml:space="preserve">Add an App Service to the list of Supported Declarations. </w:t>
      </w:r>
    </w:p>
    <w:p w14:paraId="53C51043" w14:textId="77777777" w:rsidR="00D652E7" w:rsidRDefault="00D652E7" w:rsidP="00D652E7">
      <w:pPr>
        <w:pStyle w:val="Step"/>
        <w:numPr>
          <w:ilvl w:val="0"/>
          <w:numId w:val="33"/>
        </w:numPr>
      </w:pPr>
      <w:r>
        <w:t xml:space="preserve">In the Properties for the App Service declaration, give your service the name </w:t>
      </w:r>
      <w:r w:rsidRPr="005C29EF">
        <w:rPr>
          <w:b/>
        </w:rPr>
        <w:t>HolVoiceCommandService</w:t>
      </w:r>
      <w:r>
        <w:t>.</w:t>
      </w:r>
    </w:p>
    <w:p w14:paraId="4A0DC50A" w14:textId="77777777" w:rsidR="00D652E7" w:rsidRDefault="00D652E7" w:rsidP="00D652E7">
      <w:pPr>
        <w:pStyle w:val="Step"/>
        <w:numPr>
          <w:ilvl w:val="0"/>
          <w:numId w:val="33"/>
        </w:numPr>
      </w:pPr>
      <w:r>
        <w:t xml:space="preserve">Set the entry point property to </w:t>
      </w:r>
      <w:r w:rsidRPr="005C29EF">
        <w:rPr>
          <w:b/>
        </w:rPr>
        <w:t>VoiceCommandService.HolVoiceCommandService</w:t>
      </w:r>
      <w:r>
        <w:t>.</w:t>
      </w:r>
    </w:p>
    <w:p w14:paraId="0D4CDD4A" w14:textId="77777777" w:rsidR="00D652E7" w:rsidRDefault="00D652E7" w:rsidP="00D652E7">
      <w:pPr>
        <w:pStyle w:val="Step"/>
        <w:keepNext/>
        <w:numPr>
          <w:ilvl w:val="0"/>
          <w:numId w:val="0"/>
        </w:numPr>
        <w:tabs>
          <w:tab w:val="left" w:pos="720"/>
        </w:tabs>
        <w:ind w:left="720"/>
      </w:pPr>
      <w:r>
        <w:rPr>
          <w:noProof/>
        </w:rPr>
        <w:lastRenderedPageBreak/>
        <w:drawing>
          <wp:inline distT="0" distB="0" distL="0" distR="0" wp14:anchorId="7E017FF9" wp14:editId="1A977097">
            <wp:extent cx="5012055" cy="2832451"/>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31099" cy="2843213"/>
                    </a:xfrm>
                    <a:prstGeom prst="rect">
                      <a:avLst/>
                    </a:prstGeom>
                    <a:noFill/>
                    <a:ln>
                      <a:noFill/>
                    </a:ln>
                  </pic:spPr>
                </pic:pic>
              </a:graphicData>
            </a:graphic>
          </wp:inline>
        </w:drawing>
      </w:r>
    </w:p>
    <w:p w14:paraId="58D20C64" w14:textId="77777777" w:rsidR="00D652E7" w:rsidRDefault="00D652E7" w:rsidP="00D652E7">
      <w:pPr>
        <w:pStyle w:val="ppFigureNumberIndent3"/>
      </w:pPr>
      <w:r>
        <w:t xml:space="preserve">Figure </w:t>
      </w:r>
      <w:fldSimple w:instr=" SEQ Figure \* ARABIC ">
        <w:r w:rsidR="009F5C10">
          <w:rPr>
            <w:noProof/>
          </w:rPr>
          <w:t>13</w:t>
        </w:r>
      </w:fldSimple>
    </w:p>
    <w:p w14:paraId="0D322E20" w14:textId="77777777" w:rsidR="00D652E7" w:rsidRDefault="00D652E7" w:rsidP="00D652E7">
      <w:pPr>
        <w:pStyle w:val="ppFigureCaptionIndent3"/>
      </w:pPr>
      <w:r>
        <w:t xml:space="preserve">Register the App Service in the app manifest. </w:t>
      </w:r>
    </w:p>
    <w:p w14:paraId="59203446" w14:textId="77777777" w:rsidR="00D652E7" w:rsidRDefault="00D652E7" w:rsidP="00D652E7">
      <w:pPr>
        <w:pStyle w:val="ppNote"/>
      </w:pPr>
      <w:r>
        <w:rPr>
          <w:b/>
        </w:rPr>
        <w:t>Note:</w:t>
      </w:r>
      <w:r>
        <w:t xml:space="preserve"> When registering an app service, the Name property needs to match the name of the class within your component, not the name of the component itself. We have given the HolVoiceCommandService class a different name from the WinRT component to help to differentiate the two.</w:t>
      </w:r>
    </w:p>
    <w:p w14:paraId="4382598A" w14:textId="77777777" w:rsidR="00D652E7" w:rsidRDefault="00D652E7" w:rsidP="00D652E7">
      <w:pPr>
        <w:pStyle w:val="ppNote"/>
      </w:pPr>
      <w:r>
        <w:t>This distinction is also important when setting the Target attribute in the voice command definition, which you did in Task 2.</w:t>
      </w:r>
    </w:p>
    <w:p w14:paraId="7AB1E37D" w14:textId="77777777" w:rsidR="00D652E7" w:rsidRDefault="00D652E7" w:rsidP="00D652E7">
      <w:pPr>
        <w:pStyle w:val="Step"/>
        <w:numPr>
          <w:ilvl w:val="0"/>
          <w:numId w:val="33"/>
        </w:numPr>
      </w:pPr>
      <w:r>
        <w:t>Save and close the manifest.</w:t>
      </w:r>
    </w:p>
    <w:p w14:paraId="157122E1" w14:textId="77777777" w:rsidR="00D652E7" w:rsidRDefault="00D652E7" w:rsidP="00D652E7">
      <w:pPr>
        <w:pStyle w:val="ppListEnd"/>
      </w:pPr>
    </w:p>
    <w:p w14:paraId="429B22D5" w14:textId="60D7DF14" w:rsidR="007154B9" w:rsidRDefault="00D652E7" w:rsidP="007154B9">
      <w:pPr>
        <w:pStyle w:val="ppProcedureStart"/>
      </w:pPr>
      <w:bookmarkStart w:id="20" w:name="_Toc430751022"/>
      <w:r>
        <w:t>Task 4</w:t>
      </w:r>
      <w:r w:rsidR="007154B9">
        <w:t xml:space="preserve"> – Handle the incoming command in the service</w:t>
      </w:r>
      <w:bookmarkEnd w:id="20"/>
    </w:p>
    <w:p w14:paraId="549418A0" w14:textId="274E0788" w:rsidR="007154B9" w:rsidRDefault="0074620A" w:rsidP="007154B9">
      <w:pPr>
        <w:pStyle w:val="ppBodyText"/>
      </w:pPr>
      <w:r>
        <w:t xml:space="preserve">In this task, you will implement the entrypoint for all headless voice commands invoked via Cortana. The background task you will create must respond to Cortana with 0.5 seconds and report progress every 5 seconds. </w:t>
      </w:r>
    </w:p>
    <w:p w14:paraId="2C165B90" w14:textId="050A777F" w:rsidR="000419A8" w:rsidRDefault="00E27CCD" w:rsidP="007154B9">
      <w:pPr>
        <w:pStyle w:val="Step"/>
        <w:numPr>
          <w:ilvl w:val="0"/>
          <w:numId w:val="32"/>
        </w:numPr>
      </w:pPr>
      <w:r>
        <w:t xml:space="preserve">Open </w:t>
      </w:r>
      <w:r w:rsidRPr="000419A8">
        <w:rPr>
          <w:b/>
        </w:rPr>
        <w:t>HolVoiceCommandService.cs</w:t>
      </w:r>
      <w:r>
        <w:t xml:space="preserve"> and</w:t>
      </w:r>
      <w:r w:rsidR="000419A8">
        <w:t xml:space="preserve"> add the </w:t>
      </w:r>
      <w:proofErr w:type="gramStart"/>
      <w:r w:rsidR="000419A8" w:rsidRPr="000419A8">
        <w:rPr>
          <w:b/>
        </w:rPr>
        <w:t>Windows.ApplicationModel.Background</w:t>
      </w:r>
      <w:proofErr w:type="gramEnd"/>
      <w:r w:rsidR="000419A8" w:rsidRPr="000419A8">
        <w:rPr>
          <w:b/>
        </w:rPr>
        <w:t xml:space="preserve"> </w:t>
      </w:r>
      <w:r w:rsidR="000419A8">
        <w:t>namespace.</w:t>
      </w:r>
    </w:p>
    <w:p w14:paraId="16DBB063" w14:textId="23DE9271" w:rsidR="000419A8" w:rsidRDefault="000419A8" w:rsidP="000419A8">
      <w:pPr>
        <w:pStyle w:val="ppCodeLanguage"/>
      </w:pPr>
      <w:r>
        <w:t>C#</w:t>
      </w:r>
    </w:p>
    <w:p w14:paraId="7D96F915" w14:textId="568683F1" w:rsidR="000419A8" w:rsidRPr="000419A8" w:rsidRDefault="000419A8" w:rsidP="000419A8">
      <w:pPr>
        <w:pStyle w:val="ppCode"/>
      </w:pPr>
      <w:r>
        <w:t xml:space="preserve">using </w:t>
      </w:r>
      <w:proofErr w:type="gramStart"/>
      <w:r>
        <w:t>Windows.ApplicationModel.Background</w:t>
      </w:r>
      <w:proofErr w:type="gramEnd"/>
      <w:r>
        <w:t>;</w:t>
      </w:r>
    </w:p>
    <w:p w14:paraId="50818465" w14:textId="3B312C05" w:rsidR="007154B9" w:rsidRDefault="000419A8" w:rsidP="007154B9">
      <w:pPr>
        <w:pStyle w:val="Step"/>
        <w:numPr>
          <w:ilvl w:val="0"/>
          <w:numId w:val="32"/>
        </w:numPr>
      </w:pPr>
      <w:r>
        <w:t xml:space="preserve"> I</w:t>
      </w:r>
      <w:r w:rsidR="00E27CCD">
        <w:t xml:space="preserve">mplement the </w:t>
      </w:r>
      <w:r w:rsidRPr="000419A8">
        <w:rPr>
          <w:b/>
        </w:rPr>
        <w:t>IBackgroundTask</w:t>
      </w:r>
      <w:r>
        <w:t xml:space="preserve"> interface.</w:t>
      </w:r>
    </w:p>
    <w:p w14:paraId="51E44B0D" w14:textId="16A7528B" w:rsidR="000419A8" w:rsidRDefault="000419A8" w:rsidP="000419A8">
      <w:pPr>
        <w:pStyle w:val="ppCodeLanguage"/>
      </w:pPr>
      <w:r>
        <w:t>C#</w:t>
      </w:r>
    </w:p>
    <w:p w14:paraId="66D568B4" w14:textId="25EE3BAA" w:rsidR="000419A8" w:rsidRDefault="000419A8" w:rsidP="000419A8">
      <w:pPr>
        <w:pStyle w:val="ppCode"/>
      </w:pPr>
      <w:r>
        <w:lastRenderedPageBreak/>
        <w:t xml:space="preserve">public sealed class </w:t>
      </w:r>
      <w:proofErr w:type="gramStart"/>
      <w:r>
        <w:t xml:space="preserve">HolVoiceCommandService </w:t>
      </w:r>
      <w:r w:rsidRPr="000419A8">
        <w:rPr>
          <w:color w:val="FF0000"/>
        </w:rPr>
        <w:t>:</w:t>
      </w:r>
      <w:proofErr w:type="gramEnd"/>
      <w:r w:rsidRPr="000419A8">
        <w:rPr>
          <w:color w:val="FF0000"/>
        </w:rPr>
        <w:t xml:space="preserve"> IBackgroundTask</w:t>
      </w:r>
    </w:p>
    <w:p w14:paraId="241EB934" w14:textId="77777777" w:rsidR="000419A8" w:rsidRDefault="000419A8" w:rsidP="000419A8">
      <w:pPr>
        <w:pStyle w:val="ppCode"/>
      </w:pPr>
      <w:r>
        <w:t xml:space="preserve">    {</w:t>
      </w:r>
    </w:p>
    <w:p w14:paraId="49B3C460" w14:textId="77777777" w:rsidR="000419A8" w:rsidRPr="000419A8" w:rsidRDefault="000419A8" w:rsidP="000419A8">
      <w:pPr>
        <w:pStyle w:val="ppCode"/>
        <w:rPr>
          <w:color w:val="FF0000"/>
        </w:rPr>
      </w:pPr>
      <w:r>
        <w:t xml:space="preserve">        </w:t>
      </w:r>
      <w:r w:rsidRPr="000419A8">
        <w:rPr>
          <w:color w:val="FF0000"/>
        </w:rPr>
        <w:t xml:space="preserve">public void </w:t>
      </w:r>
      <w:proofErr w:type="gramStart"/>
      <w:r w:rsidRPr="000419A8">
        <w:rPr>
          <w:color w:val="FF0000"/>
        </w:rPr>
        <w:t>Run(</w:t>
      </w:r>
      <w:proofErr w:type="gramEnd"/>
      <w:r w:rsidRPr="000419A8">
        <w:rPr>
          <w:color w:val="FF0000"/>
        </w:rPr>
        <w:t>IBackgroundTaskInstance taskInstance)</w:t>
      </w:r>
    </w:p>
    <w:p w14:paraId="10817177" w14:textId="77777777" w:rsidR="000419A8" w:rsidRPr="000419A8" w:rsidRDefault="000419A8" w:rsidP="000419A8">
      <w:pPr>
        <w:pStyle w:val="ppCode"/>
        <w:rPr>
          <w:color w:val="FF0000"/>
        </w:rPr>
      </w:pPr>
      <w:r w:rsidRPr="000419A8">
        <w:rPr>
          <w:color w:val="FF0000"/>
        </w:rPr>
        <w:t xml:space="preserve">        {</w:t>
      </w:r>
    </w:p>
    <w:p w14:paraId="50EAACDC" w14:textId="77777777" w:rsidR="000419A8" w:rsidRPr="000419A8" w:rsidRDefault="000419A8" w:rsidP="000419A8">
      <w:pPr>
        <w:pStyle w:val="ppCode"/>
        <w:rPr>
          <w:color w:val="FF0000"/>
        </w:rPr>
      </w:pPr>
      <w:r w:rsidRPr="000419A8">
        <w:rPr>
          <w:color w:val="FF0000"/>
        </w:rPr>
        <w:t xml:space="preserve">            throw new </w:t>
      </w:r>
      <w:proofErr w:type="gramStart"/>
      <w:r w:rsidRPr="000419A8">
        <w:rPr>
          <w:color w:val="FF0000"/>
        </w:rPr>
        <w:t>NotImplementedException(</w:t>
      </w:r>
      <w:proofErr w:type="gramEnd"/>
      <w:r w:rsidRPr="000419A8">
        <w:rPr>
          <w:color w:val="FF0000"/>
        </w:rPr>
        <w:t>);</w:t>
      </w:r>
    </w:p>
    <w:p w14:paraId="55F64A77" w14:textId="77777777" w:rsidR="000419A8" w:rsidRPr="000419A8" w:rsidRDefault="000419A8" w:rsidP="000419A8">
      <w:pPr>
        <w:pStyle w:val="ppCode"/>
        <w:rPr>
          <w:color w:val="FF0000"/>
        </w:rPr>
      </w:pPr>
      <w:r w:rsidRPr="000419A8">
        <w:rPr>
          <w:color w:val="FF0000"/>
        </w:rPr>
        <w:t xml:space="preserve">        }</w:t>
      </w:r>
    </w:p>
    <w:p w14:paraId="512F178D" w14:textId="64938933" w:rsidR="000419A8" w:rsidRPr="000419A8" w:rsidRDefault="000419A8" w:rsidP="000419A8">
      <w:pPr>
        <w:pStyle w:val="ppCode"/>
      </w:pPr>
      <w:r>
        <w:t xml:space="preserve">    }</w:t>
      </w:r>
    </w:p>
    <w:p w14:paraId="70960BE4" w14:textId="133AE8FF" w:rsidR="000419A8" w:rsidRDefault="00D915F6" w:rsidP="007154B9">
      <w:pPr>
        <w:pStyle w:val="Step"/>
        <w:numPr>
          <w:ilvl w:val="0"/>
          <w:numId w:val="32"/>
        </w:numPr>
      </w:pPr>
      <w:r>
        <w:t xml:space="preserve">Create an open a deferral for your task instance. Add </w:t>
      </w:r>
      <w:proofErr w:type="gramStart"/>
      <w:r w:rsidRPr="00D915F6">
        <w:rPr>
          <w:b/>
        </w:rPr>
        <w:t>OnVoiceCommandCompleted(</w:t>
      </w:r>
      <w:proofErr w:type="gramEnd"/>
      <w:r w:rsidRPr="00D915F6">
        <w:rPr>
          <w:b/>
        </w:rPr>
        <w:t>)</w:t>
      </w:r>
      <w:r>
        <w:t xml:space="preserve"> and </w:t>
      </w:r>
      <w:r w:rsidRPr="00D915F6">
        <w:rPr>
          <w:b/>
        </w:rPr>
        <w:t>OnTaskCanceled()</w:t>
      </w:r>
      <w:r>
        <w:t xml:space="preserve"> methods to handle completion of the deferral.</w:t>
      </w:r>
      <w:r w:rsidR="00FF0393">
        <w:t xml:space="preserve"> You will subscribe to the </w:t>
      </w:r>
      <w:r w:rsidR="00FF0393" w:rsidRPr="00FF0393">
        <w:rPr>
          <w:b/>
        </w:rPr>
        <w:t>VoiceCommandCompleted</w:t>
      </w:r>
      <w:r w:rsidR="00FF0393">
        <w:t xml:space="preserve"> event in a later step.</w:t>
      </w:r>
    </w:p>
    <w:p w14:paraId="156BFD1D" w14:textId="68781ADD" w:rsidR="00D915F6" w:rsidRDefault="00D915F6" w:rsidP="00D915F6">
      <w:pPr>
        <w:pStyle w:val="ppCodeLanguage"/>
      </w:pPr>
      <w:r>
        <w:t>C#</w:t>
      </w:r>
    </w:p>
    <w:p w14:paraId="759870FE" w14:textId="77777777" w:rsidR="00D915F6" w:rsidRPr="00D915F6" w:rsidRDefault="00D915F6" w:rsidP="00D915F6">
      <w:pPr>
        <w:pStyle w:val="ppCode"/>
        <w:rPr>
          <w:color w:val="000000" w:themeColor="text1"/>
        </w:rPr>
      </w:pPr>
      <w:r w:rsidRPr="00D915F6">
        <w:rPr>
          <w:color w:val="000000" w:themeColor="text1"/>
        </w:rPr>
        <w:t xml:space="preserve">public sealed class </w:t>
      </w:r>
      <w:proofErr w:type="gramStart"/>
      <w:r w:rsidRPr="00D915F6">
        <w:rPr>
          <w:color w:val="000000" w:themeColor="text1"/>
        </w:rPr>
        <w:t>HolVoiceCommandService :</w:t>
      </w:r>
      <w:proofErr w:type="gramEnd"/>
      <w:r w:rsidRPr="00D915F6">
        <w:rPr>
          <w:color w:val="000000" w:themeColor="text1"/>
        </w:rPr>
        <w:t xml:space="preserve"> IBackgroundTask</w:t>
      </w:r>
    </w:p>
    <w:p w14:paraId="7433B8FB" w14:textId="77777777" w:rsidR="00D915F6" w:rsidRDefault="00D915F6" w:rsidP="00D915F6">
      <w:pPr>
        <w:pStyle w:val="ppCode"/>
        <w:rPr>
          <w:color w:val="000000" w:themeColor="text1"/>
        </w:rPr>
      </w:pPr>
      <w:r w:rsidRPr="00D915F6">
        <w:rPr>
          <w:color w:val="000000" w:themeColor="text1"/>
        </w:rPr>
        <w:t xml:space="preserve">    {</w:t>
      </w:r>
    </w:p>
    <w:p w14:paraId="59ECED36" w14:textId="39C240D0" w:rsidR="0074620A" w:rsidRPr="0074620A" w:rsidRDefault="0074620A" w:rsidP="00D915F6">
      <w:pPr>
        <w:pStyle w:val="ppCode"/>
        <w:rPr>
          <w:color w:val="000000" w:themeColor="text1"/>
        </w:rPr>
      </w:pPr>
      <w:r>
        <w:rPr>
          <w:color w:val="FF0000"/>
        </w:rPr>
        <w:t xml:space="preserve">        </w:t>
      </w:r>
      <w:r w:rsidRPr="00D915F6">
        <w:rPr>
          <w:color w:val="FF0000"/>
        </w:rPr>
        <w:t>BackgroundTaskDeferral serviceDeferral;</w:t>
      </w:r>
    </w:p>
    <w:p w14:paraId="6AB4EBAD" w14:textId="77777777" w:rsidR="0074620A" w:rsidRPr="00D915F6" w:rsidRDefault="0074620A" w:rsidP="00D915F6">
      <w:pPr>
        <w:pStyle w:val="ppCode"/>
        <w:rPr>
          <w:color w:val="000000" w:themeColor="text1"/>
        </w:rPr>
      </w:pPr>
    </w:p>
    <w:p w14:paraId="7F4C66FF" w14:textId="77777777" w:rsidR="00D915F6" w:rsidRPr="00D915F6" w:rsidRDefault="00D915F6" w:rsidP="00D915F6">
      <w:pPr>
        <w:pStyle w:val="ppCode"/>
        <w:rPr>
          <w:color w:val="000000" w:themeColor="text1"/>
        </w:rPr>
      </w:pPr>
      <w:r w:rsidRPr="00D915F6">
        <w:rPr>
          <w:color w:val="000000" w:themeColor="text1"/>
        </w:rPr>
        <w:t xml:space="preserve">        public void </w:t>
      </w:r>
      <w:proofErr w:type="gramStart"/>
      <w:r w:rsidRPr="00D915F6">
        <w:rPr>
          <w:color w:val="000000" w:themeColor="text1"/>
        </w:rPr>
        <w:t>Run(</w:t>
      </w:r>
      <w:proofErr w:type="gramEnd"/>
      <w:r w:rsidRPr="00D915F6">
        <w:rPr>
          <w:color w:val="000000" w:themeColor="text1"/>
        </w:rPr>
        <w:t>IBackgroundTaskInstance taskInstance)</w:t>
      </w:r>
    </w:p>
    <w:p w14:paraId="3118418B" w14:textId="77777777" w:rsidR="00D915F6" w:rsidRPr="00D915F6" w:rsidRDefault="00D915F6" w:rsidP="00D915F6">
      <w:pPr>
        <w:pStyle w:val="ppCode"/>
        <w:rPr>
          <w:color w:val="000000" w:themeColor="text1"/>
        </w:rPr>
      </w:pPr>
      <w:r w:rsidRPr="00D915F6">
        <w:rPr>
          <w:color w:val="000000" w:themeColor="text1"/>
        </w:rPr>
        <w:t xml:space="preserve">        {</w:t>
      </w:r>
    </w:p>
    <w:p w14:paraId="0A97438C" w14:textId="6EFAB115" w:rsidR="00D915F6" w:rsidRPr="00FF0393" w:rsidRDefault="00D915F6" w:rsidP="00D915F6">
      <w:pPr>
        <w:pStyle w:val="ppCode"/>
        <w:rPr>
          <w:color w:val="FF0000"/>
        </w:rPr>
      </w:pPr>
      <w:r w:rsidRPr="00D915F6">
        <w:rPr>
          <w:color w:val="000000" w:themeColor="text1"/>
        </w:rPr>
        <w:t xml:space="preserve">            </w:t>
      </w:r>
      <w:r w:rsidRPr="00FF0393">
        <w:rPr>
          <w:color w:val="FF0000"/>
        </w:rPr>
        <w:t>serviceDeferral = taskInstance.GetDeferral();</w:t>
      </w:r>
    </w:p>
    <w:p w14:paraId="3A086440" w14:textId="17F3D634" w:rsidR="00D915F6" w:rsidRPr="00FF0393" w:rsidRDefault="00D915F6" w:rsidP="00D915F6">
      <w:pPr>
        <w:pStyle w:val="ppCode"/>
        <w:rPr>
          <w:color w:val="FF0000"/>
        </w:rPr>
      </w:pPr>
      <w:r w:rsidRPr="00FF0393">
        <w:rPr>
          <w:color w:val="FF0000"/>
        </w:rPr>
        <w:t xml:space="preserve">    </w:t>
      </w:r>
    </w:p>
    <w:p w14:paraId="2268578F" w14:textId="006D46C9" w:rsidR="00D915F6" w:rsidRPr="00FF0393" w:rsidRDefault="00D915F6" w:rsidP="00D915F6">
      <w:pPr>
        <w:pStyle w:val="ppCode"/>
        <w:rPr>
          <w:color w:val="FF0000"/>
        </w:rPr>
      </w:pPr>
      <w:r w:rsidRPr="00FF0393">
        <w:rPr>
          <w:color w:val="FF0000"/>
        </w:rPr>
        <w:t xml:space="preserve">            taskInstance.Canceled += OnTaskCanceled;</w:t>
      </w:r>
    </w:p>
    <w:p w14:paraId="6807015D" w14:textId="77777777" w:rsidR="00D915F6" w:rsidRPr="00D915F6" w:rsidRDefault="00D915F6" w:rsidP="00D915F6">
      <w:pPr>
        <w:pStyle w:val="ppCode"/>
        <w:rPr>
          <w:color w:val="000000" w:themeColor="text1"/>
        </w:rPr>
      </w:pPr>
      <w:r w:rsidRPr="00D915F6">
        <w:rPr>
          <w:color w:val="000000" w:themeColor="text1"/>
        </w:rPr>
        <w:t xml:space="preserve">        }</w:t>
      </w:r>
    </w:p>
    <w:p w14:paraId="6FCC2CC4" w14:textId="77777777" w:rsidR="00D915F6" w:rsidRPr="00D915F6" w:rsidRDefault="00D915F6" w:rsidP="00D915F6">
      <w:pPr>
        <w:pStyle w:val="ppCode"/>
        <w:rPr>
          <w:color w:val="000000" w:themeColor="text1"/>
        </w:rPr>
      </w:pPr>
      <w:r w:rsidRPr="00D915F6">
        <w:rPr>
          <w:color w:val="000000" w:themeColor="text1"/>
        </w:rPr>
        <w:t xml:space="preserve">    }</w:t>
      </w:r>
    </w:p>
    <w:p w14:paraId="3B348250" w14:textId="1187D77C" w:rsidR="00D915F6" w:rsidRDefault="00D915F6" w:rsidP="00D915F6">
      <w:pPr>
        <w:pStyle w:val="ppCode"/>
        <w:numPr>
          <w:ilvl w:val="0"/>
          <w:numId w:val="3"/>
        </w:numPr>
      </w:pPr>
      <w:r>
        <w:t xml:space="preserve">    </w:t>
      </w:r>
    </w:p>
    <w:p w14:paraId="0A51D04B" w14:textId="77777777" w:rsidR="00D915F6" w:rsidRPr="00D915F6" w:rsidRDefault="00D915F6" w:rsidP="00D915F6">
      <w:pPr>
        <w:pStyle w:val="ppCode"/>
        <w:numPr>
          <w:ilvl w:val="0"/>
          <w:numId w:val="3"/>
        </w:numPr>
        <w:rPr>
          <w:color w:val="FF0000"/>
        </w:rPr>
      </w:pPr>
      <w:r>
        <w:t xml:space="preserve">    </w:t>
      </w:r>
      <w:r w:rsidRPr="00D915F6">
        <w:rPr>
          <w:color w:val="FF0000"/>
        </w:rPr>
        <w:t xml:space="preserve">private void </w:t>
      </w:r>
      <w:proofErr w:type="gramStart"/>
      <w:r w:rsidRPr="00D915F6">
        <w:rPr>
          <w:color w:val="FF0000"/>
        </w:rPr>
        <w:t>OnVoiceCommandCompleted(</w:t>
      </w:r>
      <w:proofErr w:type="gramEnd"/>
      <w:r w:rsidRPr="00D915F6">
        <w:rPr>
          <w:color w:val="FF0000"/>
        </w:rPr>
        <w:t>VoiceCommandServiceConnection sender, VoiceCommandCompletedEventArgs args)</w:t>
      </w:r>
    </w:p>
    <w:p w14:paraId="7FB072A2" w14:textId="09F0D1A1" w:rsidR="00D915F6" w:rsidRPr="00D915F6" w:rsidRDefault="00D915F6" w:rsidP="00D915F6">
      <w:pPr>
        <w:pStyle w:val="ppCode"/>
        <w:numPr>
          <w:ilvl w:val="0"/>
          <w:numId w:val="3"/>
        </w:numPr>
        <w:rPr>
          <w:color w:val="FF0000"/>
        </w:rPr>
      </w:pPr>
      <w:r w:rsidRPr="00D915F6">
        <w:rPr>
          <w:color w:val="FF0000"/>
        </w:rPr>
        <w:t xml:space="preserve">    {</w:t>
      </w:r>
    </w:p>
    <w:p w14:paraId="2F2AA332" w14:textId="57D96372" w:rsidR="00D915F6" w:rsidRPr="00D915F6" w:rsidRDefault="00D915F6" w:rsidP="00D915F6">
      <w:pPr>
        <w:pStyle w:val="ppCode"/>
        <w:numPr>
          <w:ilvl w:val="0"/>
          <w:numId w:val="3"/>
        </w:numPr>
        <w:rPr>
          <w:color w:val="FF0000"/>
        </w:rPr>
      </w:pPr>
      <w:r w:rsidRPr="00D915F6">
        <w:rPr>
          <w:color w:val="FF0000"/>
        </w:rPr>
        <w:t xml:space="preserve">        if (</w:t>
      </w:r>
      <w:proofErr w:type="gramStart"/>
      <w:r w:rsidRPr="00D915F6">
        <w:rPr>
          <w:color w:val="FF0000"/>
        </w:rPr>
        <w:t>this.serviceDeferral</w:t>
      </w:r>
      <w:proofErr w:type="gramEnd"/>
      <w:r w:rsidRPr="00D915F6">
        <w:rPr>
          <w:color w:val="FF0000"/>
        </w:rPr>
        <w:t xml:space="preserve"> != null)</w:t>
      </w:r>
    </w:p>
    <w:p w14:paraId="11C36FD6" w14:textId="06B75C93" w:rsidR="00D915F6" w:rsidRPr="00D915F6" w:rsidRDefault="00D915F6" w:rsidP="00D915F6">
      <w:pPr>
        <w:pStyle w:val="ppCode"/>
        <w:numPr>
          <w:ilvl w:val="0"/>
          <w:numId w:val="3"/>
        </w:numPr>
        <w:rPr>
          <w:color w:val="FF0000"/>
        </w:rPr>
      </w:pPr>
      <w:r w:rsidRPr="00D915F6">
        <w:rPr>
          <w:color w:val="FF0000"/>
        </w:rPr>
        <w:t xml:space="preserve">        {</w:t>
      </w:r>
    </w:p>
    <w:p w14:paraId="11A620D6" w14:textId="1A2FC80E" w:rsidR="00D915F6" w:rsidRPr="00D915F6" w:rsidRDefault="00D915F6" w:rsidP="00D915F6">
      <w:pPr>
        <w:pStyle w:val="ppCode"/>
        <w:numPr>
          <w:ilvl w:val="0"/>
          <w:numId w:val="3"/>
        </w:numPr>
        <w:rPr>
          <w:color w:val="FF0000"/>
        </w:rPr>
      </w:pPr>
      <w:r w:rsidRPr="00D915F6">
        <w:rPr>
          <w:color w:val="FF0000"/>
        </w:rPr>
        <w:t xml:space="preserve">            </w:t>
      </w:r>
      <w:proofErr w:type="gramStart"/>
      <w:r w:rsidRPr="00D915F6">
        <w:rPr>
          <w:color w:val="FF0000"/>
        </w:rPr>
        <w:t>this.serviceDeferral.Complete</w:t>
      </w:r>
      <w:proofErr w:type="gramEnd"/>
      <w:r w:rsidRPr="00D915F6">
        <w:rPr>
          <w:color w:val="FF0000"/>
        </w:rPr>
        <w:t>();</w:t>
      </w:r>
    </w:p>
    <w:p w14:paraId="2D467F25" w14:textId="4035272B" w:rsidR="00D915F6" w:rsidRPr="00D915F6" w:rsidRDefault="00D915F6" w:rsidP="00D915F6">
      <w:pPr>
        <w:pStyle w:val="ppCode"/>
        <w:numPr>
          <w:ilvl w:val="0"/>
          <w:numId w:val="3"/>
        </w:numPr>
        <w:rPr>
          <w:color w:val="FF0000"/>
        </w:rPr>
      </w:pPr>
      <w:r w:rsidRPr="00D915F6">
        <w:rPr>
          <w:color w:val="FF0000"/>
        </w:rPr>
        <w:t xml:space="preserve">        }</w:t>
      </w:r>
    </w:p>
    <w:p w14:paraId="04887A46" w14:textId="3B921926" w:rsidR="00D915F6" w:rsidRPr="00D915F6" w:rsidRDefault="00D915F6" w:rsidP="00D915F6">
      <w:pPr>
        <w:pStyle w:val="ppCode"/>
        <w:numPr>
          <w:ilvl w:val="0"/>
          <w:numId w:val="3"/>
        </w:numPr>
        <w:rPr>
          <w:color w:val="FF0000"/>
        </w:rPr>
      </w:pPr>
      <w:r w:rsidRPr="00D915F6">
        <w:rPr>
          <w:color w:val="FF0000"/>
        </w:rPr>
        <w:t xml:space="preserve">    }</w:t>
      </w:r>
    </w:p>
    <w:p w14:paraId="02C77C04" w14:textId="77777777" w:rsidR="00D915F6" w:rsidRPr="00D915F6" w:rsidRDefault="00D915F6" w:rsidP="00D915F6">
      <w:pPr>
        <w:pStyle w:val="ppCode"/>
        <w:numPr>
          <w:ilvl w:val="0"/>
          <w:numId w:val="3"/>
        </w:numPr>
        <w:rPr>
          <w:color w:val="FF0000"/>
        </w:rPr>
      </w:pPr>
    </w:p>
    <w:p w14:paraId="39ED5BDA" w14:textId="32215107" w:rsidR="00D915F6" w:rsidRPr="00D915F6" w:rsidRDefault="00D915F6" w:rsidP="00D915F6">
      <w:pPr>
        <w:pStyle w:val="ppCode"/>
        <w:numPr>
          <w:ilvl w:val="0"/>
          <w:numId w:val="3"/>
        </w:numPr>
        <w:rPr>
          <w:color w:val="FF0000"/>
        </w:rPr>
      </w:pPr>
      <w:r>
        <w:t xml:space="preserve">    </w:t>
      </w:r>
      <w:r w:rsidRPr="00D915F6">
        <w:rPr>
          <w:color w:val="FF0000"/>
        </w:rPr>
        <w:t xml:space="preserve">private void </w:t>
      </w:r>
      <w:proofErr w:type="gramStart"/>
      <w:r w:rsidRPr="00D915F6">
        <w:rPr>
          <w:color w:val="FF0000"/>
        </w:rPr>
        <w:t>OnTaskCanceled(</w:t>
      </w:r>
      <w:proofErr w:type="gramEnd"/>
      <w:r w:rsidRPr="00D915F6">
        <w:rPr>
          <w:color w:val="FF0000"/>
        </w:rPr>
        <w:t>IBackgroundTaskInstance sender, BackgroundTaskCancellationReason reason)</w:t>
      </w:r>
    </w:p>
    <w:p w14:paraId="61E98F17" w14:textId="5EFA798C" w:rsidR="00D915F6" w:rsidRPr="00D915F6" w:rsidRDefault="00D915F6" w:rsidP="00D915F6">
      <w:pPr>
        <w:pStyle w:val="ppCode"/>
        <w:numPr>
          <w:ilvl w:val="0"/>
          <w:numId w:val="3"/>
        </w:numPr>
        <w:rPr>
          <w:color w:val="FF0000"/>
        </w:rPr>
      </w:pPr>
      <w:r>
        <w:t xml:space="preserve">    </w:t>
      </w:r>
      <w:r w:rsidRPr="00D915F6">
        <w:rPr>
          <w:color w:val="FF0000"/>
        </w:rPr>
        <w:t>{</w:t>
      </w:r>
    </w:p>
    <w:p w14:paraId="58234E7B" w14:textId="1B20D1F8" w:rsidR="00D915F6" w:rsidRPr="00D915F6" w:rsidRDefault="00D915F6" w:rsidP="00D915F6">
      <w:pPr>
        <w:pStyle w:val="ppCode"/>
        <w:numPr>
          <w:ilvl w:val="0"/>
          <w:numId w:val="3"/>
        </w:numPr>
        <w:rPr>
          <w:color w:val="FF0000"/>
        </w:rPr>
      </w:pPr>
      <w:r>
        <w:t xml:space="preserve">        </w:t>
      </w:r>
      <w:proofErr w:type="gramStart"/>
      <w:r w:rsidRPr="00D915F6">
        <w:rPr>
          <w:color w:val="FF0000"/>
        </w:rPr>
        <w:t>System.Diagnostics.Debug.WriteLine</w:t>
      </w:r>
      <w:proofErr w:type="gramEnd"/>
      <w:r w:rsidRPr="00D915F6">
        <w:rPr>
          <w:color w:val="FF0000"/>
        </w:rPr>
        <w:t>("Task cancelled, clean up");</w:t>
      </w:r>
    </w:p>
    <w:p w14:paraId="5D869874" w14:textId="0FABDE3B" w:rsidR="00D915F6" w:rsidRPr="00D915F6" w:rsidRDefault="00D915F6" w:rsidP="00D915F6">
      <w:pPr>
        <w:pStyle w:val="ppCode"/>
        <w:numPr>
          <w:ilvl w:val="0"/>
          <w:numId w:val="3"/>
        </w:numPr>
        <w:rPr>
          <w:color w:val="FF0000"/>
        </w:rPr>
      </w:pPr>
      <w:r>
        <w:t xml:space="preserve">        </w:t>
      </w:r>
      <w:r w:rsidRPr="00D915F6">
        <w:rPr>
          <w:color w:val="FF0000"/>
        </w:rPr>
        <w:t>if (</w:t>
      </w:r>
      <w:proofErr w:type="gramStart"/>
      <w:r w:rsidRPr="00D915F6">
        <w:rPr>
          <w:color w:val="FF0000"/>
        </w:rPr>
        <w:t>this.serviceDeferral</w:t>
      </w:r>
      <w:proofErr w:type="gramEnd"/>
      <w:r w:rsidRPr="00D915F6">
        <w:rPr>
          <w:color w:val="FF0000"/>
        </w:rPr>
        <w:t xml:space="preserve"> != null)</w:t>
      </w:r>
    </w:p>
    <w:p w14:paraId="0F9376D5" w14:textId="0FAFFAFE" w:rsidR="00D915F6" w:rsidRPr="00D915F6" w:rsidRDefault="00D915F6" w:rsidP="00D915F6">
      <w:pPr>
        <w:pStyle w:val="ppCode"/>
        <w:numPr>
          <w:ilvl w:val="0"/>
          <w:numId w:val="3"/>
        </w:numPr>
        <w:rPr>
          <w:color w:val="FF0000"/>
        </w:rPr>
      </w:pPr>
      <w:r>
        <w:t xml:space="preserve">        </w:t>
      </w:r>
      <w:r w:rsidRPr="00D915F6">
        <w:rPr>
          <w:color w:val="FF0000"/>
        </w:rPr>
        <w:t>{</w:t>
      </w:r>
    </w:p>
    <w:p w14:paraId="274270F1" w14:textId="05B252F0" w:rsidR="00D915F6" w:rsidRPr="00D915F6" w:rsidRDefault="00D915F6" w:rsidP="00D915F6">
      <w:pPr>
        <w:pStyle w:val="ppCode"/>
        <w:numPr>
          <w:ilvl w:val="0"/>
          <w:numId w:val="3"/>
        </w:numPr>
        <w:rPr>
          <w:color w:val="FF0000"/>
        </w:rPr>
      </w:pPr>
      <w:r>
        <w:t xml:space="preserve">            </w:t>
      </w:r>
      <w:r w:rsidRPr="00D915F6">
        <w:rPr>
          <w:color w:val="FF0000"/>
        </w:rPr>
        <w:t>//Complete the service deferral</w:t>
      </w:r>
    </w:p>
    <w:p w14:paraId="3AF3A3CB" w14:textId="68649E4B" w:rsidR="00D915F6" w:rsidRPr="00D915F6" w:rsidRDefault="00D915F6" w:rsidP="00D915F6">
      <w:pPr>
        <w:pStyle w:val="ppCode"/>
        <w:numPr>
          <w:ilvl w:val="0"/>
          <w:numId w:val="3"/>
        </w:numPr>
        <w:rPr>
          <w:color w:val="FF0000"/>
        </w:rPr>
      </w:pPr>
      <w:r>
        <w:t xml:space="preserve">            </w:t>
      </w:r>
      <w:proofErr w:type="gramStart"/>
      <w:r w:rsidRPr="00D915F6">
        <w:rPr>
          <w:color w:val="FF0000"/>
        </w:rPr>
        <w:t>this.serviceDeferral.Complete</w:t>
      </w:r>
      <w:proofErr w:type="gramEnd"/>
      <w:r w:rsidRPr="00D915F6">
        <w:rPr>
          <w:color w:val="FF0000"/>
        </w:rPr>
        <w:t>();</w:t>
      </w:r>
    </w:p>
    <w:p w14:paraId="2FDF7F35" w14:textId="0FD5EA66" w:rsidR="00D915F6" w:rsidRPr="00D915F6" w:rsidRDefault="00D915F6" w:rsidP="00D915F6">
      <w:pPr>
        <w:pStyle w:val="ppCode"/>
        <w:numPr>
          <w:ilvl w:val="0"/>
          <w:numId w:val="3"/>
        </w:numPr>
        <w:rPr>
          <w:color w:val="FF0000"/>
        </w:rPr>
      </w:pPr>
      <w:r>
        <w:t xml:space="preserve">        </w:t>
      </w:r>
      <w:r w:rsidRPr="00D915F6">
        <w:rPr>
          <w:color w:val="FF0000"/>
        </w:rPr>
        <w:t>}</w:t>
      </w:r>
    </w:p>
    <w:p w14:paraId="7B4141D7" w14:textId="406C0F43" w:rsidR="00D915F6" w:rsidRPr="00D915F6" w:rsidRDefault="00D915F6" w:rsidP="00D915F6">
      <w:pPr>
        <w:pStyle w:val="ppCode"/>
        <w:numPr>
          <w:ilvl w:val="0"/>
          <w:numId w:val="3"/>
        </w:numPr>
        <w:rPr>
          <w:color w:val="FF0000"/>
        </w:rPr>
      </w:pPr>
      <w:r>
        <w:t xml:space="preserve">    </w:t>
      </w:r>
      <w:r w:rsidRPr="00D915F6">
        <w:rPr>
          <w:color w:val="FF0000"/>
        </w:rPr>
        <w:t>}</w:t>
      </w:r>
    </w:p>
    <w:p w14:paraId="46FDE13C" w14:textId="7783BDDA" w:rsidR="00D915F6" w:rsidRDefault="0074620A" w:rsidP="007154B9">
      <w:pPr>
        <w:pStyle w:val="Step"/>
        <w:numPr>
          <w:ilvl w:val="0"/>
          <w:numId w:val="32"/>
        </w:numPr>
      </w:pPr>
      <w:r>
        <w:t>Add the voice command service connection.</w:t>
      </w:r>
    </w:p>
    <w:p w14:paraId="14173F0C" w14:textId="0730FBDE" w:rsidR="0074620A" w:rsidRDefault="0074620A" w:rsidP="0074620A">
      <w:pPr>
        <w:pStyle w:val="ppCodeLanguage"/>
      </w:pPr>
      <w:r>
        <w:t>C#</w:t>
      </w:r>
    </w:p>
    <w:p w14:paraId="6E1D6FD5" w14:textId="77777777" w:rsidR="00C44D44" w:rsidRPr="00D915F6" w:rsidRDefault="00C44D44" w:rsidP="00C44D44">
      <w:pPr>
        <w:pStyle w:val="ppCode"/>
        <w:rPr>
          <w:color w:val="000000" w:themeColor="text1"/>
        </w:rPr>
      </w:pPr>
      <w:r w:rsidRPr="00D915F6">
        <w:rPr>
          <w:color w:val="000000" w:themeColor="text1"/>
        </w:rPr>
        <w:lastRenderedPageBreak/>
        <w:t xml:space="preserve">public sealed class </w:t>
      </w:r>
      <w:proofErr w:type="gramStart"/>
      <w:r w:rsidRPr="00D915F6">
        <w:rPr>
          <w:color w:val="000000" w:themeColor="text1"/>
        </w:rPr>
        <w:t>HolVoiceCommandService :</w:t>
      </w:r>
      <w:proofErr w:type="gramEnd"/>
      <w:r w:rsidRPr="00D915F6">
        <w:rPr>
          <w:color w:val="000000" w:themeColor="text1"/>
        </w:rPr>
        <w:t xml:space="preserve"> IBackgroundTask</w:t>
      </w:r>
    </w:p>
    <w:p w14:paraId="7A5842A0" w14:textId="5BFC1138" w:rsidR="00C44D44" w:rsidRDefault="00C44D44" w:rsidP="00C44D44">
      <w:pPr>
        <w:pStyle w:val="ppCode"/>
        <w:rPr>
          <w:color w:val="000000" w:themeColor="text1"/>
        </w:rPr>
      </w:pPr>
      <w:r w:rsidRPr="00D915F6">
        <w:rPr>
          <w:color w:val="000000" w:themeColor="text1"/>
        </w:rPr>
        <w:t>{</w:t>
      </w:r>
    </w:p>
    <w:p w14:paraId="08038C4C" w14:textId="6D785931" w:rsidR="00C44D44" w:rsidRPr="00C44D44" w:rsidRDefault="00C44D44" w:rsidP="00C44D44">
      <w:pPr>
        <w:pStyle w:val="ppCode"/>
        <w:rPr>
          <w:color w:val="FF0000"/>
        </w:rPr>
      </w:pPr>
      <w:r w:rsidRPr="00C44D44">
        <w:rPr>
          <w:color w:val="FF0000"/>
        </w:rPr>
        <w:t xml:space="preserve">    VoiceCommandServiceConnection voiceServiceConnection;</w:t>
      </w:r>
    </w:p>
    <w:p w14:paraId="62F50973" w14:textId="77777777" w:rsidR="00C44D44" w:rsidRDefault="00C44D44" w:rsidP="00C44D44">
      <w:pPr>
        <w:pStyle w:val="ppCode"/>
        <w:rPr>
          <w:color w:val="000000" w:themeColor="text1"/>
        </w:rPr>
      </w:pPr>
    </w:p>
    <w:p w14:paraId="13C10178" w14:textId="17E6B03B" w:rsidR="007154B9" w:rsidRDefault="00C44D44" w:rsidP="00C44D44">
      <w:pPr>
        <w:pStyle w:val="ppCode"/>
        <w:rPr>
          <w:color w:val="000000" w:themeColor="text1"/>
        </w:rPr>
      </w:pPr>
      <w:r w:rsidRPr="00C44D44">
        <w:rPr>
          <w:color w:val="000000" w:themeColor="text1"/>
        </w:rPr>
        <w:t xml:space="preserve">    BackgroundTaskDeferral serviceDeferral; </w:t>
      </w:r>
    </w:p>
    <w:p w14:paraId="3D029387" w14:textId="540CB26F" w:rsidR="00C44D44" w:rsidRDefault="00C44D44" w:rsidP="00C44D44">
      <w:pPr>
        <w:pStyle w:val="ppNote"/>
      </w:pPr>
      <w:r>
        <w:rPr>
          <w:b/>
        </w:rPr>
        <w:t xml:space="preserve">Note: </w:t>
      </w:r>
      <w:r>
        <w:t>The service connection is maintained for the lifetime of a Cortana session.</w:t>
      </w:r>
    </w:p>
    <w:p w14:paraId="3DBF1631" w14:textId="11E8F199" w:rsidR="00C44D44" w:rsidRDefault="005D7C20" w:rsidP="00C44D44">
      <w:pPr>
        <w:pStyle w:val="Step"/>
      </w:pPr>
      <w:r>
        <w:t>Check the trigger details</w:t>
      </w:r>
      <w:r w:rsidR="00D652E7">
        <w:t xml:space="preserve"> to see if the name matches the name of the App Service registration from the app manifest</w:t>
      </w:r>
      <w:r w:rsidR="00CC4133">
        <w:t xml:space="preserve">. If so, implement a try-catch block. </w:t>
      </w:r>
    </w:p>
    <w:p w14:paraId="24E1599F" w14:textId="72855E91" w:rsidR="005D7C20" w:rsidRDefault="005D7C20" w:rsidP="005D7C20">
      <w:pPr>
        <w:pStyle w:val="ppCodeLanguage"/>
      </w:pPr>
      <w:r>
        <w:t>C#</w:t>
      </w:r>
    </w:p>
    <w:p w14:paraId="523C6898" w14:textId="40A332A7" w:rsidR="005D7C20" w:rsidRDefault="005D7C20" w:rsidP="005D7C20">
      <w:pPr>
        <w:pStyle w:val="ppCode"/>
      </w:pPr>
      <w:r>
        <w:t>taskInstance.Canceled += OnTaskCanceled;</w:t>
      </w:r>
    </w:p>
    <w:p w14:paraId="1EEE8CFB" w14:textId="77777777" w:rsidR="005D7C20" w:rsidRDefault="005D7C20" w:rsidP="005D7C20">
      <w:pPr>
        <w:pStyle w:val="ppCode"/>
        <w:numPr>
          <w:ilvl w:val="0"/>
          <w:numId w:val="0"/>
        </w:numPr>
        <w:ind w:left="720"/>
      </w:pPr>
    </w:p>
    <w:p w14:paraId="4FDB16B8" w14:textId="5765331F" w:rsidR="005D7C20" w:rsidRPr="00CC4133" w:rsidRDefault="005D7C20" w:rsidP="005D7C20">
      <w:pPr>
        <w:pStyle w:val="ppCode"/>
        <w:numPr>
          <w:ilvl w:val="0"/>
          <w:numId w:val="0"/>
        </w:numPr>
        <w:ind w:left="720"/>
        <w:rPr>
          <w:color w:val="FF0000"/>
        </w:rPr>
      </w:pPr>
      <w:r w:rsidRPr="00CC4133">
        <w:rPr>
          <w:color w:val="FF0000"/>
        </w:rPr>
        <w:t>var triggerDetails = taskInstance.TriggerDetails as AppServiceTriggerDetails;</w:t>
      </w:r>
    </w:p>
    <w:p w14:paraId="230379D2" w14:textId="77777777" w:rsidR="005D7C20" w:rsidRPr="00CC4133" w:rsidRDefault="005D7C20" w:rsidP="005D7C20">
      <w:pPr>
        <w:pStyle w:val="ppCode"/>
        <w:numPr>
          <w:ilvl w:val="0"/>
          <w:numId w:val="0"/>
        </w:numPr>
        <w:ind w:left="720"/>
        <w:rPr>
          <w:color w:val="FF0000"/>
        </w:rPr>
      </w:pPr>
    </w:p>
    <w:p w14:paraId="63F50916" w14:textId="77777777" w:rsidR="00D652E7" w:rsidRPr="00CC4133" w:rsidRDefault="00D652E7" w:rsidP="00D652E7">
      <w:pPr>
        <w:pStyle w:val="ppCode"/>
        <w:rPr>
          <w:color w:val="FF0000"/>
        </w:rPr>
      </w:pPr>
      <w:r w:rsidRPr="00CC4133">
        <w:rPr>
          <w:color w:val="FF0000"/>
        </w:rPr>
        <w:t>if (</w:t>
      </w:r>
      <w:proofErr w:type="gramStart"/>
      <w:r w:rsidRPr="00CC4133">
        <w:rPr>
          <w:color w:val="FF0000"/>
        </w:rPr>
        <w:t>triggerDetails !</w:t>
      </w:r>
      <w:proofErr w:type="gramEnd"/>
      <w:r w:rsidRPr="00CC4133">
        <w:rPr>
          <w:color w:val="FF0000"/>
        </w:rPr>
        <w:t>= null &amp;&amp; triggerDetails.Name == "HolVoiceCommandService")</w:t>
      </w:r>
    </w:p>
    <w:p w14:paraId="4A6A794B" w14:textId="4D79AF93" w:rsidR="00D652E7" w:rsidRPr="00CC4133" w:rsidRDefault="00D652E7" w:rsidP="00D652E7">
      <w:pPr>
        <w:pStyle w:val="ppCode"/>
        <w:rPr>
          <w:color w:val="FF0000"/>
        </w:rPr>
      </w:pPr>
      <w:r w:rsidRPr="00CC4133">
        <w:rPr>
          <w:color w:val="FF0000"/>
        </w:rPr>
        <w:t>{</w:t>
      </w:r>
    </w:p>
    <w:p w14:paraId="71BC0617" w14:textId="63EA82A7" w:rsidR="00D652E7" w:rsidRPr="00CC4133" w:rsidRDefault="00D652E7" w:rsidP="00D652E7">
      <w:pPr>
        <w:pStyle w:val="ppCode"/>
        <w:rPr>
          <w:color w:val="FF0000"/>
        </w:rPr>
      </w:pPr>
      <w:r w:rsidRPr="00CC4133">
        <w:rPr>
          <w:color w:val="FF0000"/>
        </w:rPr>
        <w:t xml:space="preserve">    try</w:t>
      </w:r>
    </w:p>
    <w:p w14:paraId="55428402" w14:textId="60E234D0" w:rsidR="00D652E7" w:rsidRPr="00CC4133" w:rsidRDefault="00D652E7" w:rsidP="00D652E7">
      <w:pPr>
        <w:pStyle w:val="ppCode"/>
        <w:rPr>
          <w:color w:val="FF0000"/>
        </w:rPr>
      </w:pPr>
      <w:r w:rsidRPr="00CC4133">
        <w:rPr>
          <w:color w:val="FF0000"/>
        </w:rPr>
        <w:t xml:space="preserve">    {</w:t>
      </w:r>
    </w:p>
    <w:p w14:paraId="73CF310B" w14:textId="76D62D9F" w:rsidR="00D652E7" w:rsidRPr="00CC4133" w:rsidRDefault="00D652E7" w:rsidP="00D652E7">
      <w:pPr>
        <w:pStyle w:val="ppCode"/>
        <w:rPr>
          <w:color w:val="FF0000"/>
        </w:rPr>
      </w:pPr>
      <w:r w:rsidRPr="00CC4133">
        <w:rPr>
          <w:color w:val="FF0000"/>
        </w:rPr>
        <w:t xml:space="preserve">        voiceServiceConnection =</w:t>
      </w:r>
    </w:p>
    <w:p w14:paraId="6E99578C" w14:textId="77777777" w:rsidR="00D652E7" w:rsidRPr="00CC4133" w:rsidRDefault="00D652E7" w:rsidP="00D652E7">
      <w:pPr>
        <w:pStyle w:val="ppCode"/>
        <w:rPr>
          <w:color w:val="FF0000"/>
        </w:rPr>
      </w:pPr>
      <w:r w:rsidRPr="00CC4133">
        <w:rPr>
          <w:color w:val="FF0000"/>
        </w:rPr>
        <w:t xml:space="preserve">                        VoiceCommandServiceConnection.FromAppServiceTriggerDetails(</w:t>
      </w:r>
    </w:p>
    <w:p w14:paraId="0BC08D13" w14:textId="77777777" w:rsidR="00D652E7" w:rsidRPr="00CC4133" w:rsidRDefault="00D652E7" w:rsidP="00D652E7">
      <w:pPr>
        <w:pStyle w:val="ppCode"/>
        <w:rPr>
          <w:color w:val="FF0000"/>
        </w:rPr>
      </w:pPr>
      <w:r w:rsidRPr="00CC4133">
        <w:rPr>
          <w:color w:val="FF0000"/>
        </w:rPr>
        <w:t xml:space="preserve">                            triggerDetails);</w:t>
      </w:r>
    </w:p>
    <w:p w14:paraId="74F0C513" w14:textId="77777777" w:rsidR="00D652E7" w:rsidRPr="00CC4133" w:rsidRDefault="00D652E7" w:rsidP="00D652E7">
      <w:pPr>
        <w:pStyle w:val="ppCode"/>
        <w:rPr>
          <w:color w:val="FF0000"/>
        </w:rPr>
      </w:pPr>
    </w:p>
    <w:p w14:paraId="0980F71D" w14:textId="0F816F22" w:rsidR="00D652E7" w:rsidRPr="00CC4133" w:rsidRDefault="00D652E7" w:rsidP="00D652E7">
      <w:pPr>
        <w:pStyle w:val="ppCode"/>
        <w:rPr>
          <w:color w:val="FF0000"/>
        </w:rPr>
      </w:pPr>
      <w:r w:rsidRPr="00CC4133">
        <w:rPr>
          <w:color w:val="FF0000"/>
        </w:rPr>
        <w:t xml:space="preserve">    voiceServiceConnection.VoiceCommandCompleted += OnVoiceCommandCompleted; </w:t>
      </w:r>
    </w:p>
    <w:p w14:paraId="3394CF41" w14:textId="20D72282" w:rsidR="00D652E7" w:rsidRPr="00CC4133" w:rsidRDefault="00D652E7" w:rsidP="00D652E7">
      <w:pPr>
        <w:pStyle w:val="ppCode"/>
        <w:rPr>
          <w:color w:val="FF0000"/>
        </w:rPr>
      </w:pPr>
      <w:r w:rsidRPr="00CC4133">
        <w:rPr>
          <w:color w:val="FF0000"/>
        </w:rPr>
        <w:t xml:space="preserve">    }</w:t>
      </w:r>
    </w:p>
    <w:p w14:paraId="6EDFC189" w14:textId="3C6D3C7D" w:rsidR="00D652E7" w:rsidRPr="00CC4133" w:rsidRDefault="00D652E7" w:rsidP="00D652E7">
      <w:pPr>
        <w:pStyle w:val="ppCode"/>
        <w:rPr>
          <w:color w:val="FF0000"/>
        </w:rPr>
      </w:pPr>
      <w:r w:rsidRPr="00CC4133">
        <w:rPr>
          <w:color w:val="FF0000"/>
        </w:rPr>
        <w:t xml:space="preserve">    catch (Exception ex)</w:t>
      </w:r>
    </w:p>
    <w:p w14:paraId="19108534" w14:textId="7EC3BCAE" w:rsidR="00D652E7" w:rsidRPr="00CC4133" w:rsidRDefault="00D652E7" w:rsidP="00D652E7">
      <w:pPr>
        <w:pStyle w:val="ppCode"/>
        <w:rPr>
          <w:color w:val="FF0000"/>
        </w:rPr>
      </w:pPr>
      <w:r w:rsidRPr="00CC4133">
        <w:rPr>
          <w:color w:val="FF0000"/>
        </w:rPr>
        <w:t xml:space="preserve">    {</w:t>
      </w:r>
    </w:p>
    <w:p w14:paraId="29D2ED0A" w14:textId="3F94342A" w:rsidR="00D652E7" w:rsidRPr="00CC4133" w:rsidRDefault="00D652E7" w:rsidP="00D652E7">
      <w:pPr>
        <w:pStyle w:val="ppCode"/>
        <w:rPr>
          <w:color w:val="FF0000"/>
        </w:rPr>
      </w:pPr>
      <w:r w:rsidRPr="00CC4133">
        <w:rPr>
          <w:color w:val="FF0000"/>
        </w:rPr>
        <w:t xml:space="preserve">    </w:t>
      </w:r>
      <w:proofErr w:type="gramStart"/>
      <w:r w:rsidRPr="00CC4133">
        <w:rPr>
          <w:color w:val="FF0000"/>
        </w:rPr>
        <w:t>System.Diagnostics.Debug.WriteLine</w:t>
      </w:r>
      <w:proofErr w:type="gramEnd"/>
      <w:r w:rsidRPr="00CC4133">
        <w:rPr>
          <w:color w:val="FF0000"/>
        </w:rPr>
        <w:t>("Handling Voice Command failed " + ex.ToString());</w:t>
      </w:r>
    </w:p>
    <w:p w14:paraId="1BDC679C" w14:textId="14839F90" w:rsidR="00D652E7" w:rsidRPr="00CC4133" w:rsidRDefault="00D652E7" w:rsidP="00D652E7">
      <w:pPr>
        <w:pStyle w:val="ppCode"/>
        <w:rPr>
          <w:color w:val="FF0000"/>
        </w:rPr>
      </w:pPr>
      <w:r w:rsidRPr="00CC4133">
        <w:rPr>
          <w:color w:val="FF0000"/>
        </w:rPr>
        <w:t xml:space="preserve">    }</w:t>
      </w:r>
    </w:p>
    <w:p w14:paraId="60671130" w14:textId="33A1FD69" w:rsidR="005D7C20" w:rsidRPr="00CC4133" w:rsidRDefault="00D652E7" w:rsidP="00D652E7">
      <w:pPr>
        <w:pStyle w:val="ppCode"/>
        <w:numPr>
          <w:ilvl w:val="0"/>
          <w:numId w:val="0"/>
        </w:numPr>
        <w:ind w:left="720"/>
        <w:rPr>
          <w:color w:val="FF0000"/>
        </w:rPr>
      </w:pPr>
      <w:r w:rsidRPr="00CC4133">
        <w:rPr>
          <w:color w:val="FF0000"/>
        </w:rPr>
        <w:t>}</w:t>
      </w:r>
    </w:p>
    <w:p w14:paraId="15305729" w14:textId="70289999" w:rsidR="00CC4133" w:rsidRDefault="00CC4133" w:rsidP="00CC4133">
      <w:pPr>
        <w:pStyle w:val="ppNote"/>
      </w:pPr>
      <w:r>
        <w:rPr>
          <w:b/>
        </w:rPr>
        <w:t>Note:</w:t>
      </w:r>
      <w:r>
        <w:t xml:space="preserve"> The subscription to the VoiceCommandCompleted event is in this code block, because it must take place after the voiceServiceConnection is set.</w:t>
      </w:r>
    </w:p>
    <w:p w14:paraId="343A7137" w14:textId="6E48EC16" w:rsidR="00D652E7" w:rsidRDefault="001B3633" w:rsidP="00D652E7">
      <w:pPr>
        <w:pStyle w:val="Step"/>
      </w:pPr>
      <w:r>
        <w:t xml:space="preserve">Await the incoming voice command and create a switch to handle the </w:t>
      </w:r>
      <w:r w:rsidRPr="001B3633">
        <w:rPr>
          <w:b/>
        </w:rPr>
        <w:t>SayHello</w:t>
      </w:r>
      <w:r>
        <w:t xml:space="preserve"> case.</w:t>
      </w:r>
    </w:p>
    <w:p w14:paraId="308947E9" w14:textId="4453F04F" w:rsidR="00CC4133" w:rsidRDefault="00CC4133" w:rsidP="00CC4133">
      <w:pPr>
        <w:pStyle w:val="ppCodeLanguage"/>
      </w:pPr>
      <w:r>
        <w:t>C#</w:t>
      </w:r>
    </w:p>
    <w:p w14:paraId="6559E0CD" w14:textId="77777777" w:rsidR="00CC4133" w:rsidRPr="00CC4133" w:rsidRDefault="00CC4133" w:rsidP="00CC4133">
      <w:pPr>
        <w:pStyle w:val="ppCode"/>
      </w:pPr>
      <w:r w:rsidRPr="00CC4133">
        <w:t>try</w:t>
      </w:r>
    </w:p>
    <w:p w14:paraId="4411F263" w14:textId="13C0B546" w:rsidR="00CC4133" w:rsidRPr="00CC4133" w:rsidRDefault="00CC4133" w:rsidP="00CC4133">
      <w:pPr>
        <w:pStyle w:val="ppCode"/>
      </w:pPr>
      <w:r w:rsidRPr="00CC4133">
        <w:t>{</w:t>
      </w:r>
    </w:p>
    <w:p w14:paraId="7F8C989A" w14:textId="36C7E1A9" w:rsidR="00CC4133" w:rsidRPr="00CC4133" w:rsidRDefault="00CC4133" w:rsidP="00CC4133">
      <w:pPr>
        <w:pStyle w:val="ppCode"/>
      </w:pPr>
      <w:r w:rsidRPr="00CC4133">
        <w:t xml:space="preserve">    voiceServiceConnection =</w:t>
      </w:r>
    </w:p>
    <w:p w14:paraId="4FC74794" w14:textId="77777777" w:rsidR="00CC4133" w:rsidRPr="00CC4133" w:rsidRDefault="00CC4133" w:rsidP="00CC4133">
      <w:pPr>
        <w:pStyle w:val="ppCode"/>
      </w:pPr>
      <w:r w:rsidRPr="00CC4133">
        <w:t xml:space="preserve">                        VoiceCommandServiceConnection.FromAppServiceTriggerDetails(</w:t>
      </w:r>
    </w:p>
    <w:p w14:paraId="2B11C784" w14:textId="77777777" w:rsidR="00CC4133" w:rsidRPr="00CC4133" w:rsidRDefault="00CC4133" w:rsidP="00CC4133">
      <w:pPr>
        <w:pStyle w:val="ppCode"/>
      </w:pPr>
      <w:r w:rsidRPr="00CC4133">
        <w:t xml:space="preserve">                            triggerDetails);</w:t>
      </w:r>
    </w:p>
    <w:p w14:paraId="641FE91E" w14:textId="77777777" w:rsidR="00CC4133" w:rsidRPr="00CC4133" w:rsidRDefault="00CC4133" w:rsidP="00CC4133">
      <w:pPr>
        <w:pStyle w:val="ppCode"/>
      </w:pPr>
    </w:p>
    <w:p w14:paraId="4EF0D5C3" w14:textId="7ED4E41A" w:rsidR="00CC4133" w:rsidRPr="00CC4133" w:rsidRDefault="00CC4133" w:rsidP="00CC4133">
      <w:pPr>
        <w:pStyle w:val="ppCode"/>
      </w:pPr>
      <w:r w:rsidRPr="00CC4133">
        <w:lastRenderedPageBreak/>
        <w:t xml:space="preserve">    voiceServiceConnection.VoiceCommandCompleted += OnVoiceCommandCompleted;</w:t>
      </w:r>
    </w:p>
    <w:p w14:paraId="483FA8A4" w14:textId="77777777" w:rsidR="00CC4133" w:rsidRPr="00CC4133" w:rsidRDefault="00CC4133" w:rsidP="00CC4133">
      <w:pPr>
        <w:pStyle w:val="ppCode"/>
      </w:pPr>
    </w:p>
    <w:p w14:paraId="239B332A" w14:textId="4D356455" w:rsidR="00CC4133" w:rsidRPr="00AE15B8" w:rsidRDefault="00CC4133" w:rsidP="00CC4133">
      <w:pPr>
        <w:pStyle w:val="ppCode"/>
        <w:rPr>
          <w:color w:val="FF0000"/>
        </w:rPr>
      </w:pPr>
      <w:r>
        <w:t xml:space="preserve">    </w:t>
      </w:r>
      <w:r w:rsidRPr="00AE15B8">
        <w:rPr>
          <w:color w:val="FF0000"/>
        </w:rPr>
        <w:t>VoiceCommand voiceCommand = await voiceServiceConnection.GetVoiceCommandAsync();</w:t>
      </w:r>
    </w:p>
    <w:p w14:paraId="1406910D" w14:textId="77777777" w:rsidR="00CC4133" w:rsidRPr="00AE15B8" w:rsidRDefault="00CC4133" w:rsidP="00CC4133">
      <w:pPr>
        <w:pStyle w:val="ppCode"/>
        <w:rPr>
          <w:color w:val="FF0000"/>
        </w:rPr>
      </w:pPr>
    </w:p>
    <w:p w14:paraId="5AF75B70" w14:textId="679C6DD0" w:rsidR="00CC4133" w:rsidRPr="00AE15B8" w:rsidRDefault="00CC4133" w:rsidP="00CC4133">
      <w:pPr>
        <w:pStyle w:val="ppCode"/>
        <w:rPr>
          <w:color w:val="FF0000"/>
        </w:rPr>
      </w:pPr>
      <w:r w:rsidRPr="00AE15B8">
        <w:rPr>
          <w:color w:val="FF0000"/>
        </w:rPr>
        <w:t xml:space="preserve">    switch (voiceCommand.CommandName)</w:t>
      </w:r>
    </w:p>
    <w:p w14:paraId="5E7BCEF9" w14:textId="4B912C59" w:rsidR="00CC4133" w:rsidRPr="00AE15B8" w:rsidRDefault="00CC4133" w:rsidP="00CC4133">
      <w:pPr>
        <w:pStyle w:val="ppCode"/>
        <w:rPr>
          <w:color w:val="FF0000"/>
        </w:rPr>
      </w:pPr>
      <w:r w:rsidRPr="00AE15B8">
        <w:rPr>
          <w:color w:val="FF0000"/>
        </w:rPr>
        <w:t xml:space="preserve">    {</w:t>
      </w:r>
    </w:p>
    <w:p w14:paraId="28230B22" w14:textId="0DDC5785" w:rsidR="00CC4133" w:rsidRPr="00AE15B8" w:rsidRDefault="00CC4133" w:rsidP="00DB5F9E">
      <w:pPr>
        <w:pStyle w:val="ppCode"/>
        <w:rPr>
          <w:color w:val="FF0000"/>
        </w:rPr>
      </w:pPr>
      <w:r w:rsidRPr="00AE15B8">
        <w:rPr>
          <w:color w:val="FF0000"/>
        </w:rPr>
        <w:t xml:space="preserve">        case "SayHello": </w:t>
      </w:r>
    </w:p>
    <w:p w14:paraId="636EDD42" w14:textId="6BA6FD96" w:rsidR="00CC4133" w:rsidRPr="00AE15B8" w:rsidRDefault="00CC4133" w:rsidP="00CC4133">
      <w:pPr>
        <w:pStyle w:val="ppCode"/>
        <w:rPr>
          <w:color w:val="FF0000"/>
        </w:rPr>
      </w:pPr>
      <w:r w:rsidRPr="00AE15B8">
        <w:rPr>
          <w:color w:val="FF0000"/>
        </w:rPr>
        <w:t xml:space="preserve">            break;</w:t>
      </w:r>
    </w:p>
    <w:p w14:paraId="2F2B18E0" w14:textId="76571CC5" w:rsidR="00CC4133" w:rsidRPr="00AE15B8" w:rsidRDefault="00CC4133" w:rsidP="00CC4133">
      <w:pPr>
        <w:pStyle w:val="ppCode"/>
        <w:rPr>
          <w:color w:val="FF0000"/>
        </w:rPr>
      </w:pPr>
      <w:r w:rsidRPr="00AE15B8">
        <w:rPr>
          <w:color w:val="FF0000"/>
        </w:rPr>
        <w:t xml:space="preserve">        default:</w:t>
      </w:r>
    </w:p>
    <w:p w14:paraId="2366126F" w14:textId="330474B1" w:rsidR="00CC4133" w:rsidRPr="00AE15B8" w:rsidRDefault="00CC4133" w:rsidP="00CC4133">
      <w:pPr>
        <w:pStyle w:val="ppCode"/>
        <w:rPr>
          <w:color w:val="FF0000"/>
        </w:rPr>
      </w:pPr>
      <w:r w:rsidRPr="00AE15B8">
        <w:rPr>
          <w:color w:val="FF0000"/>
        </w:rPr>
        <w:t xml:space="preserve">            break;</w:t>
      </w:r>
    </w:p>
    <w:p w14:paraId="373F1FC1" w14:textId="338CB8B8" w:rsidR="00CC4133" w:rsidRPr="00AE15B8" w:rsidRDefault="00CC4133" w:rsidP="00CC4133">
      <w:pPr>
        <w:pStyle w:val="ppCode"/>
        <w:rPr>
          <w:color w:val="FF0000"/>
        </w:rPr>
      </w:pPr>
      <w:r w:rsidRPr="00AE15B8">
        <w:rPr>
          <w:color w:val="FF0000"/>
        </w:rPr>
        <w:t xml:space="preserve">    } </w:t>
      </w:r>
    </w:p>
    <w:p w14:paraId="0DAD16E4" w14:textId="2D28E6F0" w:rsidR="00CC4133" w:rsidRPr="00CC4133" w:rsidRDefault="00CC4133" w:rsidP="00CC4133">
      <w:pPr>
        <w:pStyle w:val="ppCode"/>
      </w:pPr>
      <w:r w:rsidRPr="00CC4133">
        <w:t>}</w:t>
      </w:r>
    </w:p>
    <w:p w14:paraId="1D987A82" w14:textId="1048AC5C" w:rsidR="00CC4133" w:rsidRDefault="00DB5F9E" w:rsidP="00D652E7">
      <w:pPr>
        <w:pStyle w:val="Step"/>
      </w:pPr>
      <w:r>
        <w:t xml:space="preserve">If the incoming voice command is </w:t>
      </w:r>
      <w:r w:rsidRPr="00DB5F9E">
        <w:rPr>
          <w:b/>
        </w:rPr>
        <w:t>SayHello</w:t>
      </w:r>
      <w:r>
        <w:t>, create a user message and set a display message and spoken message for Cortana to relay back to the user.</w:t>
      </w:r>
    </w:p>
    <w:p w14:paraId="4F08F3F4" w14:textId="75A08D1F" w:rsidR="00DB5F9E" w:rsidRDefault="00DB5F9E" w:rsidP="00DB5F9E">
      <w:pPr>
        <w:pStyle w:val="ppCodeLanguage"/>
      </w:pPr>
      <w:r>
        <w:t>C#</w:t>
      </w:r>
    </w:p>
    <w:p w14:paraId="5BFD14FA" w14:textId="77777777" w:rsidR="00DB5F9E" w:rsidRPr="00AE15B8" w:rsidRDefault="00DB5F9E" w:rsidP="00DB5F9E">
      <w:pPr>
        <w:pStyle w:val="ppCode"/>
        <w:rPr>
          <w:color w:val="FF0000"/>
        </w:rPr>
      </w:pPr>
      <w:r w:rsidRPr="00AE15B8">
        <w:rPr>
          <w:color w:val="FF0000"/>
        </w:rPr>
        <w:t>switch (voiceCommand.CommandName)</w:t>
      </w:r>
    </w:p>
    <w:p w14:paraId="171AA60C" w14:textId="69B9C57E" w:rsidR="00DB5F9E" w:rsidRPr="00AE15B8" w:rsidRDefault="00DB5F9E" w:rsidP="00DB5F9E">
      <w:pPr>
        <w:pStyle w:val="ppCode"/>
        <w:rPr>
          <w:color w:val="FF0000"/>
        </w:rPr>
      </w:pPr>
      <w:r w:rsidRPr="00AE15B8">
        <w:rPr>
          <w:color w:val="FF0000"/>
        </w:rPr>
        <w:t>{</w:t>
      </w:r>
    </w:p>
    <w:p w14:paraId="7460CB0F" w14:textId="7ADFF405" w:rsidR="00DB5F9E" w:rsidRPr="00AE15B8" w:rsidRDefault="00DB5F9E" w:rsidP="00DB5F9E">
      <w:pPr>
        <w:pStyle w:val="ppCode"/>
        <w:rPr>
          <w:color w:val="FF0000"/>
        </w:rPr>
      </w:pPr>
      <w:r>
        <w:rPr>
          <w:color w:val="FF0000"/>
        </w:rPr>
        <w:t xml:space="preserve">    </w:t>
      </w:r>
      <w:r w:rsidRPr="00AE15B8">
        <w:rPr>
          <w:color w:val="FF0000"/>
        </w:rPr>
        <w:t>case "SayHello":</w:t>
      </w:r>
    </w:p>
    <w:p w14:paraId="405B0133" w14:textId="3BEE664A" w:rsidR="00DB5F9E" w:rsidRPr="00AE15B8" w:rsidRDefault="00DB5F9E" w:rsidP="00DB5F9E">
      <w:pPr>
        <w:pStyle w:val="ppCode"/>
        <w:rPr>
          <w:color w:val="FF0000"/>
        </w:rPr>
      </w:pPr>
      <w:r>
        <w:rPr>
          <w:color w:val="FF0000"/>
        </w:rPr>
        <w:t xml:space="preserve">        </w:t>
      </w:r>
      <w:r w:rsidRPr="00AE15B8">
        <w:rPr>
          <w:color w:val="FF0000"/>
        </w:rPr>
        <w:t xml:space="preserve">var userMessage = new </w:t>
      </w:r>
      <w:proofErr w:type="gramStart"/>
      <w:r w:rsidRPr="00AE15B8">
        <w:rPr>
          <w:color w:val="FF0000"/>
        </w:rPr>
        <w:t>VoiceCommandUserMessage(</w:t>
      </w:r>
      <w:proofErr w:type="gramEnd"/>
      <w:r w:rsidRPr="00AE15B8">
        <w:rPr>
          <w:color w:val="FF0000"/>
        </w:rPr>
        <w:t>);</w:t>
      </w:r>
    </w:p>
    <w:p w14:paraId="7E49DA04" w14:textId="4D9D6250" w:rsidR="00DB5F9E" w:rsidRPr="00AE15B8" w:rsidRDefault="00DB5F9E" w:rsidP="00DB5F9E">
      <w:pPr>
        <w:pStyle w:val="ppCode"/>
        <w:rPr>
          <w:color w:val="FF0000"/>
        </w:rPr>
      </w:pPr>
      <w:r>
        <w:rPr>
          <w:color w:val="FF0000"/>
        </w:rPr>
        <w:t xml:space="preserve">        </w:t>
      </w:r>
      <w:r w:rsidRPr="00AE15B8">
        <w:rPr>
          <w:color w:val="FF0000"/>
        </w:rPr>
        <w:t>userMessage.DisplayMessage = "Hello!";</w:t>
      </w:r>
    </w:p>
    <w:p w14:paraId="723DB925" w14:textId="67A5AE22" w:rsidR="00DB5F9E" w:rsidRPr="00AE15B8" w:rsidRDefault="00DB5F9E" w:rsidP="00DB5F9E">
      <w:pPr>
        <w:pStyle w:val="ppCode"/>
        <w:rPr>
          <w:color w:val="FF0000"/>
        </w:rPr>
      </w:pPr>
      <w:r>
        <w:rPr>
          <w:color w:val="FF0000"/>
        </w:rPr>
        <w:t xml:space="preserve">        </w:t>
      </w:r>
      <w:r w:rsidRPr="00AE15B8">
        <w:rPr>
          <w:color w:val="FF0000"/>
        </w:rPr>
        <w:t>userMessage.SpokenMessage = "Your app says hi. It is having a great time.";</w:t>
      </w:r>
    </w:p>
    <w:p w14:paraId="44F4BDA6" w14:textId="7602A7C0" w:rsidR="00DB5F9E" w:rsidRPr="00AE15B8" w:rsidRDefault="00DB5F9E" w:rsidP="00DB5F9E">
      <w:pPr>
        <w:pStyle w:val="ppCode"/>
        <w:rPr>
          <w:color w:val="FF0000"/>
        </w:rPr>
      </w:pPr>
      <w:r>
        <w:rPr>
          <w:color w:val="FF0000"/>
        </w:rPr>
        <w:t xml:space="preserve">        </w:t>
      </w:r>
      <w:r w:rsidRPr="00AE15B8">
        <w:rPr>
          <w:color w:val="FF0000"/>
        </w:rPr>
        <w:t>var response = VoiceCommandResponse.CreateResponse(userMessage);</w:t>
      </w:r>
    </w:p>
    <w:p w14:paraId="7C1C50DC" w14:textId="2C7DE02E" w:rsidR="00DB5F9E" w:rsidRPr="00AE15B8" w:rsidRDefault="00DB5F9E" w:rsidP="00DB5F9E">
      <w:pPr>
        <w:pStyle w:val="ppCode"/>
        <w:rPr>
          <w:color w:val="FF0000"/>
        </w:rPr>
      </w:pPr>
      <w:r>
        <w:rPr>
          <w:color w:val="FF0000"/>
        </w:rPr>
        <w:t xml:space="preserve">        </w:t>
      </w:r>
      <w:r w:rsidRPr="00AE15B8">
        <w:rPr>
          <w:color w:val="FF0000"/>
        </w:rPr>
        <w:t>await voiceServiceConnection.ReportSuccessAsync(response);</w:t>
      </w:r>
    </w:p>
    <w:p w14:paraId="6556F3AB" w14:textId="3C6BC57D" w:rsidR="00DB5F9E" w:rsidRPr="00AE15B8" w:rsidRDefault="00DB5F9E" w:rsidP="00DB5F9E">
      <w:pPr>
        <w:pStyle w:val="ppCode"/>
        <w:rPr>
          <w:color w:val="FF0000"/>
        </w:rPr>
      </w:pPr>
      <w:r>
        <w:rPr>
          <w:color w:val="FF0000"/>
        </w:rPr>
        <w:t xml:space="preserve">        </w:t>
      </w:r>
      <w:r w:rsidRPr="00AE15B8">
        <w:rPr>
          <w:color w:val="FF0000"/>
        </w:rPr>
        <w:t>break;</w:t>
      </w:r>
    </w:p>
    <w:p w14:paraId="53CEC8C0" w14:textId="208E6481" w:rsidR="00DB5F9E" w:rsidRPr="00AE15B8" w:rsidRDefault="00DB5F9E" w:rsidP="00DB5F9E">
      <w:pPr>
        <w:pStyle w:val="ppCode"/>
        <w:rPr>
          <w:color w:val="FF0000"/>
        </w:rPr>
      </w:pPr>
      <w:r>
        <w:rPr>
          <w:color w:val="FF0000"/>
        </w:rPr>
        <w:t xml:space="preserve">    </w:t>
      </w:r>
      <w:r w:rsidRPr="00AE15B8">
        <w:rPr>
          <w:color w:val="FF0000"/>
        </w:rPr>
        <w:t>default:</w:t>
      </w:r>
    </w:p>
    <w:p w14:paraId="3EF86197" w14:textId="04A2F335" w:rsidR="00DB5F9E" w:rsidRPr="00AE15B8" w:rsidRDefault="00DB5F9E" w:rsidP="00DB5F9E">
      <w:pPr>
        <w:pStyle w:val="ppCode"/>
        <w:rPr>
          <w:color w:val="FF0000"/>
        </w:rPr>
      </w:pPr>
      <w:r>
        <w:rPr>
          <w:color w:val="FF0000"/>
        </w:rPr>
        <w:t xml:space="preserve">        </w:t>
      </w:r>
      <w:r w:rsidRPr="00AE15B8">
        <w:rPr>
          <w:color w:val="FF0000"/>
        </w:rPr>
        <w:t>break;</w:t>
      </w:r>
    </w:p>
    <w:p w14:paraId="52006E9E" w14:textId="53DEBA60" w:rsidR="00DB5F9E" w:rsidRPr="00DB5F9E" w:rsidRDefault="00DB5F9E" w:rsidP="00911DF3">
      <w:pPr>
        <w:pStyle w:val="ppCode"/>
      </w:pPr>
      <w:r w:rsidRPr="00DB5F9E">
        <w:rPr>
          <w:color w:val="FF0000"/>
        </w:rPr>
        <w:t>}</w:t>
      </w:r>
    </w:p>
    <w:p w14:paraId="77B31AB5" w14:textId="59163466" w:rsidR="00DB5F9E" w:rsidRDefault="00DB5F9E" w:rsidP="00D652E7">
      <w:pPr>
        <w:pStyle w:val="Step"/>
      </w:pPr>
      <w:r>
        <w:t>Save the HolVoiceCommandService.</w:t>
      </w:r>
    </w:p>
    <w:p w14:paraId="3E65A1EC" w14:textId="77777777" w:rsidR="005D7C20" w:rsidRPr="00C44D44" w:rsidRDefault="005D7C20" w:rsidP="00D652E7">
      <w:pPr>
        <w:pStyle w:val="ppListEnd"/>
      </w:pPr>
    </w:p>
    <w:p w14:paraId="0CDEAD13" w14:textId="77777777" w:rsidR="00D652E7" w:rsidRDefault="007154B9" w:rsidP="00D652E7">
      <w:pPr>
        <w:pStyle w:val="ppProcedureStart"/>
      </w:pPr>
      <w:bookmarkStart w:id="21" w:name="_Toc430751023"/>
      <w:r>
        <w:t>Task 5 – Interact with your app via the background task</w:t>
      </w:r>
      <w:bookmarkEnd w:id="21"/>
    </w:p>
    <w:p w14:paraId="49AA22A0" w14:textId="53EE1DCF" w:rsidR="007154B9" w:rsidRDefault="002252CA" w:rsidP="00D652E7">
      <w:r>
        <w:t>Now that you have set up your voice command, background task, and registered the app service, it is time to give it a try.</w:t>
      </w:r>
    </w:p>
    <w:p w14:paraId="1EFF1ED5" w14:textId="62F2261E" w:rsidR="007154B9" w:rsidRDefault="00A84F87" w:rsidP="007154B9">
      <w:pPr>
        <w:pStyle w:val="Step"/>
        <w:numPr>
          <w:ilvl w:val="0"/>
          <w:numId w:val="34"/>
        </w:numPr>
      </w:pPr>
      <w:r>
        <w:t xml:space="preserve">Right-click on </w:t>
      </w:r>
      <w:r w:rsidR="0012114D">
        <w:t>the SpeechRecognition project in the Solution Explore</w:t>
      </w:r>
      <w:r w:rsidR="00BD410C">
        <w:t>r</w:t>
      </w:r>
      <w:r w:rsidR="0012114D">
        <w:t xml:space="preserve"> and </w:t>
      </w:r>
      <w:r w:rsidR="0012114D" w:rsidRPr="00BD410C">
        <w:rPr>
          <w:b/>
        </w:rPr>
        <w:t>Deploy</w:t>
      </w:r>
      <w:r w:rsidR="00BD410C">
        <w:t xml:space="preserve"> it without launching.</w:t>
      </w:r>
    </w:p>
    <w:p w14:paraId="6BF6A7DE" w14:textId="6DFA5671" w:rsidR="0012114D" w:rsidRDefault="0012114D" w:rsidP="007154B9">
      <w:pPr>
        <w:pStyle w:val="Step"/>
        <w:numPr>
          <w:ilvl w:val="0"/>
          <w:numId w:val="34"/>
        </w:numPr>
      </w:pPr>
      <w:r>
        <w:t xml:space="preserve">Launch your app from the Start menu to register the latest version of the voice commands definition. </w:t>
      </w:r>
    </w:p>
    <w:p w14:paraId="40CAB1B3" w14:textId="06A22515" w:rsidR="0012114D" w:rsidRDefault="0012114D" w:rsidP="007154B9">
      <w:pPr>
        <w:pStyle w:val="Step"/>
        <w:numPr>
          <w:ilvl w:val="0"/>
          <w:numId w:val="34"/>
        </w:numPr>
      </w:pPr>
      <w:r>
        <w:t>Close the app.</w:t>
      </w:r>
    </w:p>
    <w:p w14:paraId="01B3B49B" w14:textId="77777777" w:rsidR="00BD410C" w:rsidRDefault="0012114D" w:rsidP="007154B9">
      <w:pPr>
        <w:pStyle w:val="Step"/>
        <w:numPr>
          <w:ilvl w:val="0"/>
          <w:numId w:val="34"/>
        </w:numPr>
      </w:pPr>
      <w:r>
        <w:lastRenderedPageBreak/>
        <w:t xml:space="preserve">Use the Cortana prompt to </w:t>
      </w:r>
      <w:r w:rsidR="00BD410C">
        <w:t xml:space="preserve">speak one of the variations of the SayHello voice command: </w:t>
      </w:r>
    </w:p>
    <w:p w14:paraId="37099B93" w14:textId="662456E1" w:rsidR="0012114D" w:rsidRDefault="00BD410C" w:rsidP="00BD410C">
      <w:pPr>
        <w:pStyle w:val="ListParagraph"/>
        <w:numPr>
          <w:ilvl w:val="0"/>
          <w:numId w:val="36"/>
        </w:numPr>
      </w:pPr>
      <w:r>
        <w:t>“Hands-on labs, how’s it going?”</w:t>
      </w:r>
    </w:p>
    <w:p w14:paraId="19A0C956" w14:textId="219D57C7" w:rsidR="00BD410C" w:rsidRDefault="00BD410C" w:rsidP="00BD410C">
      <w:pPr>
        <w:pStyle w:val="ListParagraph"/>
        <w:numPr>
          <w:ilvl w:val="0"/>
          <w:numId w:val="36"/>
        </w:numPr>
      </w:pPr>
      <w:r>
        <w:t>“How’s it going, Hands-on labs?”</w:t>
      </w:r>
    </w:p>
    <w:p w14:paraId="2C3D3274" w14:textId="3DB1B74D" w:rsidR="00BD410C" w:rsidRDefault="00BD410C" w:rsidP="00BD410C">
      <w:pPr>
        <w:pStyle w:val="ListParagraph"/>
        <w:numPr>
          <w:ilvl w:val="0"/>
          <w:numId w:val="36"/>
        </w:numPr>
      </w:pPr>
      <w:r>
        <w:t>Hands-on labs, say hello.”</w:t>
      </w:r>
    </w:p>
    <w:p w14:paraId="65D1DD9C" w14:textId="0943709C" w:rsidR="00BD410C" w:rsidRDefault="00BD410C" w:rsidP="00BD410C">
      <w:pPr>
        <w:pStyle w:val="ListParagraph"/>
        <w:numPr>
          <w:ilvl w:val="0"/>
          <w:numId w:val="36"/>
        </w:numPr>
      </w:pPr>
      <w:r>
        <w:t>“Say hello, Hands-on labs.</w:t>
      </w:r>
    </w:p>
    <w:p w14:paraId="7B43CD23" w14:textId="65CED4DA" w:rsidR="00BD410C" w:rsidRDefault="00BD410C" w:rsidP="00BD410C">
      <w:pPr>
        <w:pStyle w:val="Step"/>
      </w:pPr>
      <w:r>
        <w:t xml:space="preserve">Cortana will show your app image and the </w:t>
      </w:r>
      <w:r w:rsidR="008F0DAD">
        <w:t>displayMessage. At the same time,</w:t>
      </w:r>
      <w:r w:rsidR="007A37D0">
        <w:t xml:space="preserve"> s</w:t>
      </w:r>
      <w:r>
        <w:t xml:space="preserve">he will speak the spoken message </w:t>
      </w:r>
      <w:r w:rsidR="009E07ED">
        <w:t>you chose in</w:t>
      </w:r>
      <w:r>
        <w:t xml:space="preserve"> the background task.</w:t>
      </w:r>
    </w:p>
    <w:p w14:paraId="78BE6FD0" w14:textId="77777777" w:rsidR="007A37D0" w:rsidRDefault="007A37D0" w:rsidP="007A37D0">
      <w:pPr>
        <w:pStyle w:val="Step"/>
        <w:numPr>
          <w:ilvl w:val="0"/>
          <w:numId w:val="0"/>
        </w:numPr>
        <w:ind w:left="720"/>
      </w:pPr>
      <w:r>
        <w:rPr>
          <w:noProof/>
        </w:rPr>
        <w:drawing>
          <wp:inline distT="0" distB="0" distL="0" distR="0" wp14:anchorId="760305B3" wp14:editId="271913DD">
            <wp:extent cx="2383155" cy="378715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2393005" cy="3802811"/>
                    </a:xfrm>
                    <a:prstGeom prst="rect">
                      <a:avLst/>
                    </a:prstGeom>
                  </pic:spPr>
                </pic:pic>
              </a:graphicData>
            </a:graphic>
          </wp:inline>
        </w:drawing>
      </w:r>
    </w:p>
    <w:p w14:paraId="3CD48642" w14:textId="77777777" w:rsidR="007A37D0" w:rsidRDefault="007A37D0" w:rsidP="007A37D0">
      <w:pPr>
        <w:pStyle w:val="ppFigureNumberIndent3"/>
      </w:pPr>
      <w:r>
        <w:t xml:space="preserve">Figure </w:t>
      </w:r>
      <w:fldSimple w:instr=" SEQ Figure \* ARABIC ">
        <w:r w:rsidR="009F5C10">
          <w:rPr>
            <w:noProof/>
          </w:rPr>
          <w:t>14</w:t>
        </w:r>
      </w:fldSimple>
    </w:p>
    <w:p w14:paraId="3F1E1856" w14:textId="081BC32E" w:rsidR="007A37D0" w:rsidRDefault="007A37D0" w:rsidP="00D56BDE">
      <w:pPr>
        <w:pStyle w:val="ppFigureCaptionIndent3"/>
      </w:pPr>
      <w:r>
        <w:t xml:space="preserve">Cortana returns a message from the background task of the app. </w:t>
      </w:r>
    </w:p>
    <w:p w14:paraId="20806FEC" w14:textId="23AC3849" w:rsidR="00BD410C" w:rsidRDefault="00BD410C" w:rsidP="00BD410C">
      <w:pPr>
        <w:pStyle w:val="ppNote"/>
      </w:pPr>
      <w:r>
        <w:rPr>
          <w:b/>
        </w:rPr>
        <w:t>Note:</w:t>
      </w:r>
      <w:r>
        <w:t xml:space="preserve"> To debug your background task, right-click on the SpeechRecognition project in the Solution Explorer and open the </w:t>
      </w:r>
      <w:r w:rsidRPr="00177241">
        <w:rPr>
          <w:b/>
        </w:rPr>
        <w:t>Properties</w:t>
      </w:r>
      <w:r>
        <w:t xml:space="preserve"> editor. On the </w:t>
      </w:r>
      <w:r w:rsidRPr="00177241">
        <w:rPr>
          <w:b/>
        </w:rPr>
        <w:t>Debug</w:t>
      </w:r>
      <w:r>
        <w:t xml:space="preserve"> pane, check the option </w:t>
      </w:r>
      <w:r w:rsidRPr="00BD410C">
        <w:rPr>
          <w:b/>
        </w:rPr>
        <w:t>Do not launch, but debug my code when it starts</w:t>
      </w:r>
      <w:r>
        <w:t>. Save the properties file and use the Start Debugging button to start debugging.</w:t>
      </w:r>
      <w:r w:rsidR="00177241">
        <w:t xml:space="preserve"> Set a breakpoint in HolVoiceCommandService and launch your app using the SayHello command. If your entrypoints are set up correctly, you will hit the breakpoint.</w:t>
      </w:r>
    </w:p>
    <w:p w14:paraId="7A5273A4" w14:textId="2B1726CC" w:rsidR="00BD410C" w:rsidRDefault="00BD410C" w:rsidP="007154B9">
      <w:pPr>
        <w:pStyle w:val="Step"/>
        <w:numPr>
          <w:ilvl w:val="0"/>
          <w:numId w:val="34"/>
        </w:numPr>
      </w:pPr>
      <w:r>
        <w:t>Stop debugging and return to Visual Studio.</w:t>
      </w:r>
    </w:p>
    <w:p w14:paraId="3C4E8887" w14:textId="77777777" w:rsidR="007154B9" w:rsidRDefault="007154B9" w:rsidP="007154B9">
      <w:pPr>
        <w:pStyle w:val="ppListEnd"/>
      </w:pPr>
    </w:p>
    <w:p w14:paraId="70ACA948" w14:textId="77777777" w:rsidR="006E0123" w:rsidRPr="006E0123" w:rsidRDefault="006E0123" w:rsidP="00C13728">
      <w:pPr>
        <w:pStyle w:val="ppBodyText"/>
        <w:numPr>
          <w:ilvl w:val="0"/>
          <w:numId w:val="0"/>
        </w:numPr>
      </w:pPr>
    </w:p>
    <w:bookmarkStart w:id="22" w:name="_Toc430751024" w:displacedByCustomXml="next"/>
    <w:sdt>
      <w:sdtPr>
        <w:rPr>
          <w:noProof/>
        </w:rPr>
        <w:alias w:val="Topic"/>
        <w:tag w:val="a5662cdf-ec38-4004-a121-0763d4d6cc2b"/>
        <w:id w:val="1574304581"/>
        <w:placeholder>
          <w:docPart w:val="D418FF1D4EE87540A54432DE4DA45252"/>
        </w:placeholder>
        <w:text/>
      </w:sdtPr>
      <w:sdtEndPr/>
      <w:sdtContent>
        <w:p w14:paraId="5F806066" w14:textId="77777777" w:rsidR="007B2C19" w:rsidRDefault="007B2C19" w:rsidP="007B2C19">
          <w:pPr>
            <w:pStyle w:val="ppTopic"/>
            <w:rPr>
              <w:noProof/>
            </w:rPr>
          </w:pPr>
          <w:r>
            <w:rPr>
              <w:noProof/>
            </w:rPr>
            <w:t>Summary</w:t>
          </w:r>
        </w:p>
      </w:sdtContent>
    </w:sdt>
    <w:bookmarkEnd w:id="22" w:displacedByCustomXml="prev"/>
    <w:p w14:paraId="5AFF1001" w14:textId="6061C241" w:rsidR="00B00FC6" w:rsidRDefault="00B87ABD" w:rsidP="00AB2967">
      <w:pPr>
        <w:pStyle w:val="ppBodyText"/>
        <w:spacing w:after="200"/>
        <w:rPr>
          <w:noProof/>
        </w:rPr>
      </w:pPr>
      <w:r>
        <w:rPr>
          <w:noProof/>
        </w:rPr>
        <w:t xml:space="preserve">Voice commands </w:t>
      </w:r>
      <w:r w:rsidR="00FB04B7">
        <w:rPr>
          <w:noProof/>
        </w:rPr>
        <w:t>handle</w:t>
      </w:r>
      <w:r>
        <w:rPr>
          <w:noProof/>
        </w:rPr>
        <w:t xml:space="preserve"> important </w:t>
      </w:r>
      <w:r w:rsidR="00854B19">
        <w:rPr>
          <w:noProof/>
        </w:rPr>
        <w:t>interaction</w:t>
      </w:r>
      <w:r w:rsidR="00FB04B7">
        <w:rPr>
          <w:noProof/>
        </w:rPr>
        <w:t>s</w:t>
      </w:r>
      <w:r w:rsidR="00854B19">
        <w:rPr>
          <w:noProof/>
        </w:rPr>
        <w:t xml:space="preserve"> in</w:t>
      </w:r>
      <w:r>
        <w:rPr>
          <w:noProof/>
        </w:rPr>
        <w:t xml:space="preserve"> Windows 10. In this lab, you created a voice command definition file</w:t>
      </w:r>
      <w:r w:rsidR="00FB04B7">
        <w:rPr>
          <w:noProof/>
        </w:rPr>
        <w:t xml:space="preserve"> and explored the VCD schema. You added</w:t>
      </w:r>
      <w:r>
        <w:rPr>
          <w:noProof/>
        </w:rPr>
        <w:t xml:space="preserve"> commands to launch the app</w:t>
      </w:r>
      <w:r w:rsidR="00FB04B7">
        <w:rPr>
          <w:noProof/>
        </w:rPr>
        <w:t>,</w:t>
      </w:r>
      <w:r>
        <w:rPr>
          <w:noProof/>
        </w:rPr>
        <w:t xml:space="preserve"> interact with its appearance</w:t>
      </w:r>
      <w:r w:rsidR="00FB04B7">
        <w:rPr>
          <w:noProof/>
        </w:rPr>
        <w:t>, and receive a response from a background task</w:t>
      </w:r>
      <w:r>
        <w:rPr>
          <w:noProof/>
        </w:rPr>
        <w:t>. You also learned how to register and differentiate between voice commands.</w:t>
      </w:r>
    </w:p>
    <w:bookmarkEnd w:id="0"/>
    <w:sectPr w:rsidR="00B00FC6" w:rsidSect="004E7B96">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F0210" w14:textId="77777777" w:rsidR="007F0AF7" w:rsidRPr="001253EC" w:rsidRDefault="007F0AF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6B57BC44" w14:textId="77777777" w:rsidR="007F0AF7" w:rsidRPr="001253EC" w:rsidRDefault="007F0AF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74637" w14:textId="77777777" w:rsidR="00CD3F34" w:rsidRDefault="00CD3F34">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F5C10">
          <w:rPr>
            <w:noProof/>
          </w:rPr>
          <w:t>10</w:t>
        </w:r>
        <w:r>
          <w:rPr>
            <w:noProof/>
          </w:rPr>
          <w:fldChar w:fldCharType="end"/>
        </w:r>
      </w:sdtContent>
    </w:sdt>
  </w:p>
  <w:p w14:paraId="0F9DAEF5" w14:textId="77777777" w:rsidR="00CD3F34" w:rsidRDefault="00CD3F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44F91" w14:textId="77777777" w:rsidR="007F0AF7" w:rsidRPr="001253EC" w:rsidRDefault="007F0AF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BB53B3E" w14:textId="77777777" w:rsidR="007F0AF7" w:rsidRPr="001253EC" w:rsidRDefault="007F0AF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AC17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B251565"/>
    <w:multiLevelType w:val="hybridMultilevel"/>
    <w:tmpl w:val="DA522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2"/>
  </w:num>
  <w:num w:numId="3">
    <w:abstractNumId w:val="13"/>
  </w:num>
  <w:num w:numId="4">
    <w:abstractNumId w:val="9"/>
  </w:num>
  <w:num w:numId="5">
    <w:abstractNumId w:val="10"/>
  </w:num>
  <w:num w:numId="6">
    <w:abstractNumId w:val="5"/>
  </w:num>
  <w:num w:numId="7">
    <w:abstractNumId w:val="12"/>
  </w:num>
  <w:num w:numId="8">
    <w:abstractNumId w:val="4"/>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7"/>
  </w:num>
  <w:num w:numId="22">
    <w:abstractNumId w:val="1"/>
    <w:lvlOverride w:ilvl="0">
      <w:startOverride w:val="1"/>
    </w:lvlOverride>
  </w:num>
  <w:num w:numId="23">
    <w:abstractNumId w:val="0"/>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F9"/>
    <w:rsid w:val="00000342"/>
    <w:rsid w:val="00000903"/>
    <w:rsid w:val="00001BEA"/>
    <w:rsid w:val="00003661"/>
    <w:rsid w:val="00003EE5"/>
    <w:rsid w:val="00005642"/>
    <w:rsid w:val="0000698D"/>
    <w:rsid w:val="00007C9B"/>
    <w:rsid w:val="00010A9D"/>
    <w:rsid w:val="00010AA1"/>
    <w:rsid w:val="000114CC"/>
    <w:rsid w:val="0001209C"/>
    <w:rsid w:val="00012DC4"/>
    <w:rsid w:val="00014209"/>
    <w:rsid w:val="00014642"/>
    <w:rsid w:val="00014ED9"/>
    <w:rsid w:val="0001562C"/>
    <w:rsid w:val="00016B41"/>
    <w:rsid w:val="00016CA5"/>
    <w:rsid w:val="0002135A"/>
    <w:rsid w:val="000217E7"/>
    <w:rsid w:val="0002485C"/>
    <w:rsid w:val="00024C77"/>
    <w:rsid w:val="000254EE"/>
    <w:rsid w:val="000256CC"/>
    <w:rsid w:val="00025814"/>
    <w:rsid w:val="0002591C"/>
    <w:rsid w:val="00026DED"/>
    <w:rsid w:val="000270A6"/>
    <w:rsid w:val="000277B4"/>
    <w:rsid w:val="00027822"/>
    <w:rsid w:val="00031D13"/>
    <w:rsid w:val="000325AE"/>
    <w:rsid w:val="00032704"/>
    <w:rsid w:val="00032CD5"/>
    <w:rsid w:val="00035263"/>
    <w:rsid w:val="00035A71"/>
    <w:rsid w:val="00036533"/>
    <w:rsid w:val="00036D27"/>
    <w:rsid w:val="000370F7"/>
    <w:rsid w:val="00037860"/>
    <w:rsid w:val="00040BEA"/>
    <w:rsid w:val="000419A8"/>
    <w:rsid w:val="000427F5"/>
    <w:rsid w:val="00043AC6"/>
    <w:rsid w:val="00044440"/>
    <w:rsid w:val="00045842"/>
    <w:rsid w:val="00045DA5"/>
    <w:rsid w:val="000463AE"/>
    <w:rsid w:val="00047ADA"/>
    <w:rsid w:val="00050C4D"/>
    <w:rsid w:val="00053E91"/>
    <w:rsid w:val="00054D08"/>
    <w:rsid w:val="00054D1A"/>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6789B"/>
    <w:rsid w:val="000710BB"/>
    <w:rsid w:val="000724FD"/>
    <w:rsid w:val="00074B7D"/>
    <w:rsid w:val="000760A6"/>
    <w:rsid w:val="000776F4"/>
    <w:rsid w:val="00077C3D"/>
    <w:rsid w:val="0008194D"/>
    <w:rsid w:val="00081E05"/>
    <w:rsid w:val="0008307B"/>
    <w:rsid w:val="0008380B"/>
    <w:rsid w:val="000846FC"/>
    <w:rsid w:val="000873C8"/>
    <w:rsid w:val="00090860"/>
    <w:rsid w:val="000909C2"/>
    <w:rsid w:val="00092F57"/>
    <w:rsid w:val="00093E22"/>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D6F0D"/>
    <w:rsid w:val="000E0027"/>
    <w:rsid w:val="000E0641"/>
    <w:rsid w:val="000E1B47"/>
    <w:rsid w:val="000E36DC"/>
    <w:rsid w:val="000E66E5"/>
    <w:rsid w:val="000F15F0"/>
    <w:rsid w:val="000F2291"/>
    <w:rsid w:val="000F2938"/>
    <w:rsid w:val="000F2B80"/>
    <w:rsid w:val="000F2F31"/>
    <w:rsid w:val="000F2F43"/>
    <w:rsid w:val="000F49B9"/>
    <w:rsid w:val="000F4AC2"/>
    <w:rsid w:val="000F4F9F"/>
    <w:rsid w:val="000F5C03"/>
    <w:rsid w:val="000F6002"/>
    <w:rsid w:val="001011A1"/>
    <w:rsid w:val="00101449"/>
    <w:rsid w:val="0010203F"/>
    <w:rsid w:val="00102636"/>
    <w:rsid w:val="00102DAB"/>
    <w:rsid w:val="001036A2"/>
    <w:rsid w:val="00104706"/>
    <w:rsid w:val="0010475E"/>
    <w:rsid w:val="00105C2B"/>
    <w:rsid w:val="00105C89"/>
    <w:rsid w:val="00107967"/>
    <w:rsid w:val="0011025E"/>
    <w:rsid w:val="00110311"/>
    <w:rsid w:val="00110576"/>
    <w:rsid w:val="001109F0"/>
    <w:rsid w:val="00110EE6"/>
    <w:rsid w:val="00112818"/>
    <w:rsid w:val="001129B0"/>
    <w:rsid w:val="00112A0C"/>
    <w:rsid w:val="00113BF9"/>
    <w:rsid w:val="00114CA2"/>
    <w:rsid w:val="0011592E"/>
    <w:rsid w:val="00115F6A"/>
    <w:rsid w:val="00115F90"/>
    <w:rsid w:val="001164A4"/>
    <w:rsid w:val="00116D8E"/>
    <w:rsid w:val="0012053C"/>
    <w:rsid w:val="0012114D"/>
    <w:rsid w:val="001214C9"/>
    <w:rsid w:val="001217D6"/>
    <w:rsid w:val="00123716"/>
    <w:rsid w:val="0012434C"/>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A0F"/>
    <w:rsid w:val="001518D3"/>
    <w:rsid w:val="00152102"/>
    <w:rsid w:val="0015286F"/>
    <w:rsid w:val="00152C9E"/>
    <w:rsid w:val="00152F83"/>
    <w:rsid w:val="00153305"/>
    <w:rsid w:val="001545D8"/>
    <w:rsid w:val="00157E0D"/>
    <w:rsid w:val="00161D19"/>
    <w:rsid w:val="00167020"/>
    <w:rsid w:val="00167916"/>
    <w:rsid w:val="00167D24"/>
    <w:rsid w:val="00170686"/>
    <w:rsid w:val="00171C2F"/>
    <w:rsid w:val="00174AB3"/>
    <w:rsid w:val="00175353"/>
    <w:rsid w:val="001757AA"/>
    <w:rsid w:val="001768C6"/>
    <w:rsid w:val="00176B5A"/>
    <w:rsid w:val="0017711A"/>
    <w:rsid w:val="001771B6"/>
    <w:rsid w:val="00177241"/>
    <w:rsid w:val="001808A9"/>
    <w:rsid w:val="0018116E"/>
    <w:rsid w:val="00181797"/>
    <w:rsid w:val="00181A43"/>
    <w:rsid w:val="00182240"/>
    <w:rsid w:val="001835C9"/>
    <w:rsid w:val="00183F6B"/>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3D10"/>
    <w:rsid w:val="001A41D9"/>
    <w:rsid w:val="001A434A"/>
    <w:rsid w:val="001A4728"/>
    <w:rsid w:val="001A5CC0"/>
    <w:rsid w:val="001A74A1"/>
    <w:rsid w:val="001B0340"/>
    <w:rsid w:val="001B0AF4"/>
    <w:rsid w:val="001B1394"/>
    <w:rsid w:val="001B152D"/>
    <w:rsid w:val="001B1A92"/>
    <w:rsid w:val="001B1FFD"/>
    <w:rsid w:val="001B20A9"/>
    <w:rsid w:val="001B21AA"/>
    <w:rsid w:val="001B285A"/>
    <w:rsid w:val="001B3608"/>
    <w:rsid w:val="001B3633"/>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3A0"/>
    <w:rsid w:val="002137D3"/>
    <w:rsid w:val="00213AD4"/>
    <w:rsid w:val="0021505A"/>
    <w:rsid w:val="00215AFC"/>
    <w:rsid w:val="00217379"/>
    <w:rsid w:val="00220C20"/>
    <w:rsid w:val="00220CB8"/>
    <w:rsid w:val="00220DC1"/>
    <w:rsid w:val="00221A49"/>
    <w:rsid w:val="002226FB"/>
    <w:rsid w:val="00224BD7"/>
    <w:rsid w:val="002252CA"/>
    <w:rsid w:val="00226069"/>
    <w:rsid w:val="00226996"/>
    <w:rsid w:val="00226B9B"/>
    <w:rsid w:val="00227320"/>
    <w:rsid w:val="002275B7"/>
    <w:rsid w:val="00230F68"/>
    <w:rsid w:val="002312CD"/>
    <w:rsid w:val="002318FF"/>
    <w:rsid w:val="00232259"/>
    <w:rsid w:val="00233F8E"/>
    <w:rsid w:val="002346EE"/>
    <w:rsid w:val="002359AF"/>
    <w:rsid w:val="00236213"/>
    <w:rsid w:val="00236323"/>
    <w:rsid w:val="00236479"/>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61C"/>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3E3"/>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B5C2B"/>
    <w:rsid w:val="002C06DB"/>
    <w:rsid w:val="002C0D7C"/>
    <w:rsid w:val="002C13A9"/>
    <w:rsid w:val="002C2E40"/>
    <w:rsid w:val="002C3374"/>
    <w:rsid w:val="002C4599"/>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ED3"/>
    <w:rsid w:val="00306282"/>
    <w:rsid w:val="003068D1"/>
    <w:rsid w:val="00306F68"/>
    <w:rsid w:val="00306FEE"/>
    <w:rsid w:val="0031008A"/>
    <w:rsid w:val="00310D43"/>
    <w:rsid w:val="0031112E"/>
    <w:rsid w:val="003112D3"/>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612"/>
    <w:rsid w:val="00356B3B"/>
    <w:rsid w:val="00357023"/>
    <w:rsid w:val="00361E74"/>
    <w:rsid w:val="003622D2"/>
    <w:rsid w:val="00362832"/>
    <w:rsid w:val="00363285"/>
    <w:rsid w:val="00364745"/>
    <w:rsid w:val="00364D1D"/>
    <w:rsid w:val="00364E88"/>
    <w:rsid w:val="00366B0F"/>
    <w:rsid w:val="0036722A"/>
    <w:rsid w:val="003676C9"/>
    <w:rsid w:val="00367BE7"/>
    <w:rsid w:val="00367F64"/>
    <w:rsid w:val="003702ED"/>
    <w:rsid w:val="0037328B"/>
    <w:rsid w:val="00376598"/>
    <w:rsid w:val="00376E6D"/>
    <w:rsid w:val="00376E6E"/>
    <w:rsid w:val="00377FBC"/>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51B8"/>
    <w:rsid w:val="00395589"/>
    <w:rsid w:val="00395A73"/>
    <w:rsid w:val="00395CAF"/>
    <w:rsid w:val="00396F00"/>
    <w:rsid w:val="003A3450"/>
    <w:rsid w:val="003A49C7"/>
    <w:rsid w:val="003A4C7F"/>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7E4"/>
    <w:rsid w:val="003D3EF7"/>
    <w:rsid w:val="003D45AB"/>
    <w:rsid w:val="003D4F92"/>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7AA7"/>
    <w:rsid w:val="00447B14"/>
    <w:rsid w:val="00447D7A"/>
    <w:rsid w:val="004546BB"/>
    <w:rsid w:val="00455884"/>
    <w:rsid w:val="00456273"/>
    <w:rsid w:val="00460C29"/>
    <w:rsid w:val="00460D9A"/>
    <w:rsid w:val="004614D8"/>
    <w:rsid w:val="0046157B"/>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269"/>
    <w:rsid w:val="004949FB"/>
    <w:rsid w:val="00494C22"/>
    <w:rsid w:val="0049584B"/>
    <w:rsid w:val="00495B45"/>
    <w:rsid w:val="0049620C"/>
    <w:rsid w:val="004977F0"/>
    <w:rsid w:val="00497EC7"/>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1FD5"/>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094A"/>
    <w:rsid w:val="005246E4"/>
    <w:rsid w:val="00525543"/>
    <w:rsid w:val="00526303"/>
    <w:rsid w:val="005265EE"/>
    <w:rsid w:val="00526DAC"/>
    <w:rsid w:val="005271AE"/>
    <w:rsid w:val="005307C2"/>
    <w:rsid w:val="00531BEA"/>
    <w:rsid w:val="00533CC2"/>
    <w:rsid w:val="00534378"/>
    <w:rsid w:val="0053499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82C"/>
    <w:rsid w:val="00593FB6"/>
    <w:rsid w:val="00594031"/>
    <w:rsid w:val="005946D0"/>
    <w:rsid w:val="00596B9C"/>
    <w:rsid w:val="00597C98"/>
    <w:rsid w:val="005A10D5"/>
    <w:rsid w:val="005A266B"/>
    <w:rsid w:val="005A2C58"/>
    <w:rsid w:val="005A3020"/>
    <w:rsid w:val="005A5ABC"/>
    <w:rsid w:val="005A667B"/>
    <w:rsid w:val="005A68AE"/>
    <w:rsid w:val="005B0B82"/>
    <w:rsid w:val="005B1198"/>
    <w:rsid w:val="005B11CC"/>
    <w:rsid w:val="005B141A"/>
    <w:rsid w:val="005B1BB3"/>
    <w:rsid w:val="005B2E94"/>
    <w:rsid w:val="005B30CB"/>
    <w:rsid w:val="005B3FF4"/>
    <w:rsid w:val="005B49FA"/>
    <w:rsid w:val="005B4B6C"/>
    <w:rsid w:val="005B5254"/>
    <w:rsid w:val="005B5FB7"/>
    <w:rsid w:val="005B5FDB"/>
    <w:rsid w:val="005B621A"/>
    <w:rsid w:val="005B7643"/>
    <w:rsid w:val="005B7C95"/>
    <w:rsid w:val="005C01D1"/>
    <w:rsid w:val="005C279B"/>
    <w:rsid w:val="005C29EF"/>
    <w:rsid w:val="005C335C"/>
    <w:rsid w:val="005C360D"/>
    <w:rsid w:val="005C5C3A"/>
    <w:rsid w:val="005C62CA"/>
    <w:rsid w:val="005C6646"/>
    <w:rsid w:val="005C7221"/>
    <w:rsid w:val="005D0BC5"/>
    <w:rsid w:val="005D240E"/>
    <w:rsid w:val="005D2484"/>
    <w:rsid w:val="005D2542"/>
    <w:rsid w:val="005D2F66"/>
    <w:rsid w:val="005D2FC6"/>
    <w:rsid w:val="005D3934"/>
    <w:rsid w:val="005D6E4E"/>
    <w:rsid w:val="005D7C20"/>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0085"/>
    <w:rsid w:val="0061121E"/>
    <w:rsid w:val="00615681"/>
    <w:rsid w:val="006158DA"/>
    <w:rsid w:val="00617BBF"/>
    <w:rsid w:val="00617BCC"/>
    <w:rsid w:val="00620563"/>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2EBC"/>
    <w:rsid w:val="0064366E"/>
    <w:rsid w:val="00643872"/>
    <w:rsid w:val="00644DDF"/>
    <w:rsid w:val="00647894"/>
    <w:rsid w:val="00647C3D"/>
    <w:rsid w:val="00650C23"/>
    <w:rsid w:val="006516AB"/>
    <w:rsid w:val="00652070"/>
    <w:rsid w:val="00652A3D"/>
    <w:rsid w:val="00653F44"/>
    <w:rsid w:val="00654175"/>
    <w:rsid w:val="00654258"/>
    <w:rsid w:val="00654920"/>
    <w:rsid w:val="00654D19"/>
    <w:rsid w:val="00654EC8"/>
    <w:rsid w:val="00657554"/>
    <w:rsid w:val="0066053F"/>
    <w:rsid w:val="006629D0"/>
    <w:rsid w:val="00662ADC"/>
    <w:rsid w:val="006636E3"/>
    <w:rsid w:val="00664590"/>
    <w:rsid w:val="00664E1B"/>
    <w:rsid w:val="00664FAC"/>
    <w:rsid w:val="00665F5A"/>
    <w:rsid w:val="00666CF3"/>
    <w:rsid w:val="00670AC1"/>
    <w:rsid w:val="0067158B"/>
    <w:rsid w:val="00671DF4"/>
    <w:rsid w:val="00672B28"/>
    <w:rsid w:val="00672F29"/>
    <w:rsid w:val="00675000"/>
    <w:rsid w:val="0067507F"/>
    <w:rsid w:val="00677DAC"/>
    <w:rsid w:val="006800A1"/>
    <w:rsid w:val="00680178"/>
    <w:rsid w:val="006804A9"/>
    <w:rsid w:val="00680936"/>
    <w:rsid w:val="00681877"/>
    <w:rsid w:val="0068300B"/>
    <w:rsid w:val="006837B5"/>
    <w:rsid w:val="006853F4"/>
    <w:rsid w:val="00685463"/>
    <w:rsid w:val="0069014F"/>
    <w:rsid w:val="0069053D"/>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6F1D"/>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23"/>
    <w:rsid w:val="006E0164"/>
    <w:rsid w:val="006E027B"/>
    <w:rsid w:val="006E08F2"/>
    <w:rsid w:val="006E0FE5"/>
    <w:rsid w:val="006E1132"/>
    <w:rsid w:val="006E1956"/>
    <w:rsid w:val="006E29B1"/>
    <w:rsid w:val="006E2BD7"/>
    <w:rsid w:val="006E521B"/>
    <w:rsid w:val="006E58E2"/>
    <w:rsid w:val="006E5B93"/>
    <w:rsid w:val="006E5E80"/>
    <w:rsid w:val="006E64AB"/>
    <w:rsid w:val="006E6CF6"/>
    <w:rsid w:val="006E7292"/>
    <w:rsid w:val="006F0BDC"/>
    <w:rsid w:val="006F0D3B"/>
    <w:rsid w:val="006F2763"/>
    <w:rsid w:val="006F2D31"/>
    <w:rsid w:val="006F337D"/>
    <w:rsid w:val="006F511B"/>
    <w:rsid w:val="006F5B06"/>
    <w:rsid w:val="006F5C39"/>
    <w:rsid w:val="006F6622"/>
    <w:rsid w:val="00700639"/>
    <w:rsid w:val="007010C4"/>
    <w:rsid w:val="00701468"/>
    <w:rsid w:val="00701D96"/>
    <w:rsid w:val="00702036"/>
    <w:rsid w:val="0070329F"/>
    <w:rsid w:val="00703A17"/>
    <w:rsid w:val="007070FA"/>
    <w:rsid w:val="007074B3"/>
    <w:rsid w:val="00710043"/>
    <w:rsid w:val="007104E5"/>
    <w:rsid w:val="00710D66"/>
    <w:rsid w:val="0071241C"/>
    <w:rsid w:val="0071395D"/>
    <w:rsid w:val="00713BAA"/>
    <w:rsid w:val="00713CBE"/>
    <w:rsid w:val="00713E05"/>
    <w:rsid w:val="00713E2B"/>
    <w:rsid w:val="00714EB9"/>
    <w:rsid w:val="00715292"/>
    <w:rsid w:val="007154B9"/>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4620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64ED1"/>
    <w:rsid w:val="0077033B"/>
    <w:rsid w:val="00771538"/>
    <w:rsid w:val="007718CF"/>
    <w:rsid w:val="007728B8"/>
    <w:rsid w:val="00772E0E"/>
    <w:rsid w:val="00773FF8"/>
    <w:rsid w:val="00774D26"/>
    <w:rsid w:val="007759E9"/>
    <w:rsid w:val="00776DAA"/>
    <w:rsid w:val="00777048"/>
    <w:rsid w:val="00777F79"/>
    <w:rsid w:val="00780BB5"/>
    <w:rsid w:val="00780E22"/>
    <w:rsid w:val="00780E34"/>
    <w:rsid w:val="007813D1"/>
    <w:rsid w:val="00782B70"/>
    <w:rsid w:val="00783303"/>
    <w:rsid w:val="00784249"/>
    <w:rsid w:val="0078600C"/>
    <w:rsid w:val="00786CAB"/>
    <w:rsid w:val="00787BE8"/>
    <w:rsid w:val="00790167"/>
    <w:rsid w:val="007908BD"/>
    <w:rsid w:val="007923DB"/>
    <w:rsid w:val="00792402"/>
    <w:rsid w:val="00793332"/>
    <w:rsid w:val="00795CF2"/>
    <w:rsid w:val="00796EA5"/>
    <w:rsid w:val="00797408"/>
    <w:rsid w:val="00797FB3"/>
    <w:rsid w:val="007A1908"/>
    <w:rsid w:val="007A21F7"/>
    <w:rsid w:val="007A37D0"/>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904"/>
    <w:rsid w:val="007C5DE0"/>
    <w:rsid w:val="007C7044"/>
    <w:rsid w:val="007C7221"/>
    <w:rsid w:val="007D0D3A"/>
    <w:rsid w:val="007D1A8D"/>
    <w:rsid w:val="007D26F0"/>
    <w:rsid w:val="007D2950"/>
    <w:rsid w:val="007D55F0"/>
    <w:rsid w:val="007E0127"/>
    <w:rsid w:val="007E12AA"/>
    <w:rsid w:val="007E39CD"/>
    <w:rsid w:val="007E43B2"/>
    <w:rsid w:val="007E5B0E"/>
    <w:rsid w:val="007E6E76"/>
    <w:rsid w:val="007F0AF7"/>
    <w:rsid w:val="007F0DEE"/>
    <w:rsid w:val="007F0F33"/>
    <w:rsid w:val="007F1570"/>
    <w:rsid w:val="007F2252"/>
    <w:rsid w:val="007F2BCA"/>
    <w:rsid w:val="007F466A"/>
    <w:rsid w:val="007F49DF"/>
    <w:rsid w:val="007F4C7C"/>
    <w:rsid w:val="007F5C09"/>
    <w:rsid w:val="007F6668"/>
    <w:rsid w:val="007F68C9"/>
    <w:rsid w:val="007F724B"/>
    <w:rsid w:val="007F7B12"/>
    <w:rsid w:val="00800AB7"/>
    <w:rsid w:val="008028F3"/>
    <w:rsid w:val="008029FC"/>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4B19"/>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91257"/>
    <w:rsid w:val="00891299"/>
    <w:rsid w:val="00891A27"/>
    <w:rsid w:val="00892074"/>
    <w:rsid w:val="00892BCC"/>
    <w:rsid w:val="00892F5F"/>
    <w:rsid w:val="0089373C"/>
    <w:rsid w:val="00893A3E"/>
    <w:rsid w:val="00895045"/>
    <w:rsid w:val="00895C3B"/>
    <w:rsid w:val="008975E1"/>
    <w:rsid w:val="008A11B5"/>
    <w:rsid w:val="008A11E7"/>
    <w:rsid w:val="008A15C1"/>
    <w:rsid w:val="008A1EA8"/>
    <w:rsid w:val="008A244A"/>
    <w:rsid w:val="008A4BB6"/>
    <w:rsid w:val="008A5A11"/>
    <w:rsid w:val="008A6A5D"/>
    <w:rsid w:val="008A7A59"/>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48DC"/>
    <w:rsid w:val="008D5467"/>
    <w:rsid w:val="008D6C4C"/>
    <w:rsid w:val="008E1134"/>
    <w:rsid w:val="008E1FD1"/>
    <w:rsid w:val="008E261D"/>
    <w:rsid w:val="008E2AFE"/>
    <w:rsid w:val="008E2EF5"/>
    <w:rsid w:val="008E3C8E"/>
    <w:rsid w:val="008E47A5"/>
    <w:rsid w:val="008E5157"/>
    <w:rsid w:val="008E647E"/>
    <w:rsid w:val="008F0DAD"/>
    <w:rsid w:val="008F1663"/>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51D7"/>
    <w:rsid w:val="009B6788"/>
    <w:rsid w:val="009C062D"/>
    <w:rsid w:val="009C0AE5"/>
    <w:rsid w:val="009C3A68"/>
    <w:rsid w:val="009C566E"/>
    <w:rsid w:val="009C5F40"/>
    <w:rsid w:val="009D078B"/>
    <w:rsid w:val="009D1919"/>
    <w:rsid w:val="009D1931"/>
    <w:rsid w:val="009D195A"/>
    <w:rsid w:val="009D2A2D"/>
    <w:rsid w:val="009D3EBC"/>
    <w:rsid w:val="009D4014"/>
    <w:rsid w:val="009D40DB"/>
    <w:rsid w:val="009D6C5F"/>
    <w:rsid w:val="009D76B2"/>
    <w:rsid w:val="009E07ED"/>
    <w:rsid w:val="009E3C23"/>
    <w:rsid w:val="009E61E4"/>
    <w:rsid w:val="009F006D"/>
    <w:rsid w:val="009F03DE"/>
    <w:rsid w:val="009F1E7D"/>
    <w:rsid w:val="009F294C"/>
    <w:rsid w:val="009F4D92"/>
    <w:rsid w:val="009F555D"/>
    <w:rsid w:val="009F5C10"/>
    <w:rsid w:val="009F5EA0"/>
    <w:rsid w:val="009F6821"/>
    <w:rsid w:val="009F69C4"/>
    <w:rsid w:val="009F6DC7"/>
    <w:rsid w:val="00A00405"/>
    <w:rsid w:val="00A00A39"/>
    <w:rsid w:val="00A050B6"/>
    <w:rsid w:val="00A050E1"/>
    <w:rsid w:val="00A0555E"/>
    <w:rsid w:val="00A06C08"/>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0874"/>
    <w:rsid w:val="00A2250E"/>
    <w:rsid w:val="00A22CEB"/>
    <w:rsid w:val="00A23D3B"/>
    <w:rsid w:val="00A26BFC"/>
    <w:rsid w:val="00A272CD"/>
    <w:rsid w:val="00A27F18"/>
    <w:rsid w:val="00A32015"/>
    <w:rsid w:val="00A32175"/>
    <w:rsid w:val="00A32A94"/>
    <w:rsid w:val="00A34141"/>
    <w:rsid w:val="00A34830"/>
    <w:rsid w:val="00A34F04"/>
    <w:rsid w:val="00A34FAC"/>
    <w:rsid w:val="00A35132"/>
    <w:rsid w:val="00A357DA"/>
    <w:rsid w:val="00A36EC9"/>
    <w:rsid w:val="00A37421"/>
    <w:rsid w:val="00A37707"/>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29C"/>
    <w:rsid w:val="00A55CB2"/>
    <w:rsid w:val="00A56147"/>
    <w:rsid w:val="00A579E7"/>
    <w:rsid w:val="00A57C2C"/>
    <w:rsid w:val="00A61C52"/>
    <w:rsid w:val="00A62448"/>
    <w:rsid w:val="00A63556"/>
    <w:rsid w:val="00A63AB7"/>
    <w:rsid w:val="00A6402D"/>
    <w:rsid w:val="00A654E0"/>
    <w:rsid w:val="00A67258"/>
    <w:rsid w:val="00A71680"/>
    <w:rsid w:val="00A72523"/>
    <w:rsid w:val="00A7258C"/>
    <w:rsid w:val="00A77EDF"/>
    <w:rsid w:val="00A80D87"/>
    <w:rsid w:val="00A8122C"/>
    <w:rsid w:val="00A81897"/>
    <w:rsid w:val="00A81DC9"/>
    <w:rsid w:val="00A81EDF"/>
    <w:rsid w:val="00A83292"/>
    <w:rsid w:val="00A8469A"/>
    <w:rsid w:val="00A84A26"/>
    <w:rsid w:val="00A84F87"/>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87F"/>
    <w:rsid w:val="00AB4FBA"/>
    <w:rsid w:val="00AB57F9"/>
    <w:rsid w:val="00AB5A3E"/>
    <w:rsid w:val="00AB6CC4"/>
    <w:rsid w:val="00AB7D62"/>
    <w:rsid w:val="00AC031B"/>
    <w:rsid w:val="00AC1A04"/>
    <w:rsid w:val="00AC40BB"/>
    <w:rsid w:val="00AC501E"/>
    <w:rsid w:val="00AC5966"/>
    <w:rsid w:val="00AC6BA1"/>
    <w:rsid w:val="00AC6D35"/>
    <w:rsid w:val="00AC7498"/>
    <w:rsid w:val="00AC7B57"/>
    <w:rsid w:val="00AD05F8"/>
    <w:rsid w:val="00AD1C13"/>
    <w:rsid w:val="00AD1FA3"/>
    <w:rsid w:val="00AD2499"/>
    <w:rsid w:val="00AD2791"/>
    <w:rsid w:val="00AD3A28"/>
    <w:rsid w:val="00AD6341"/>
    <w:rsid w:val="00AD7610"/>
    <w:rsid w:val="00AE000C"/>
    <w:rsid w:val="00AE045B"/>
    <w:rsid w:val="00AE15B8"/>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666C"/>
    <w:rsid w:val="00B1718C"/>
    <w:rsid w:val="00B20165"/>
    <w:rsid w:val="00B23B5D"/>
    <w:rsid w:val="00B254CD"/>
    <w:rsid w:val="00B26293"/>
    <w:rsid w:val="00B26C1A"/>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80738"/>
    <w:rsid w:val="00B82AD1"/>
    <w:rsid w:val="00B84088"/>
    <w:rsid w:val="00B84508"/>
    <w:rsid w:val="00B84541"/>
    <w:rsid w:val="00B84971"/>
    <w:rsid w:val="00B87ABD"/>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10C"/>
    <w:rsid w:val="00BD5767"/>
    <w:rsid w:val="00BD6483"/>
    <w:rsid w:val="00BD6588"/>
    <w:rsid w:val="00BD6CFD"/>
    <w:rsid w:val="00BD7EDD"/>
    <w:rsid w:val="00BE055A"/>
    <w:rsid w:val="00BE05CE"/>
    <w:rsid w:val="00BE06B0"/>
    <w:rsid w:val="00BE0ECA"/>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02D3"/>
    <w:rsid w:val="00C05AD5"/>
    <w:rsid w:val="00C05C1C"/>
    <w:rsid w:val="00C066A5"/>
    <w:rsid w:val="00C070B5"/>
    <w:rsid w:val="00C0711A"/>
    <w:rsid w:val="00C0755A"/>
    <w:rsid w:val="00C10BA6"/>
    <w:rsid w:val="00C11615"/>
    <w:rsid w:val="00C12286"/>
    <w:rsid w:val="00C12B93"/>
    <w:rsid w:val="00C13728"/>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4D44"/>
    <w:rsid w:val="00C4686B"/>
    <w:rsid w:val="00C50E3D"/>
    <w:rsid w:val="00C51BC6"/>
    <w:rsid w:val="00C524DD"/>
    <w:rsid w:val="00C52E6A"/>
    <w:rsid w:val="00C534BA"/>
    <w:rsid w:val="00C5351D"/>
    <w:rsid w:val="00C53FE4"/>
    <w:rsid w:val="00C54EEB"/>
    <w:rsid w:val="00C60167"/>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133"/>
    <w:rsid w:val="00CC4601"/>
    <w:rsid w:val="00CC54EE"/>
    <w:rsid w:val="00CC577F"/>
    <w:rsid w:val="00CC62D6"/>
    <w:rsid w:val="00CC678F"/>
    <w:rsid w:val="00CD3F34"/>
    <w:rsid w:val="00CD4412"/>
    <w:rsid w:val="00CD667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662E"/>
    <w:rsid w:val="00D009FF"/>
    <w:rsid w:val="00D010E1"/>
    <w:rsid w:val="00D036B2"/>
    <w:rsid w:val="00D03745"/>
    <w:rsid w:val="00D03985"/>
    <w:rsid w:val="00D055CC"/>
    <w:rsid w:val="00D068ED"/>
    <w:rsid w:val="00D07CC7"/>
    <w:rsid w:val="00D101B2"/>
    <w:rsid w:val="00D104E1"/>
    <w:rsid w:val="00D10852"/>
    <w:rsid w:val="00D10ED0"/>
    <w:rsid w:val="00D14211"/>
    <w:rsid w:val="00D145CB"/>
    <w:rsid w:val="00D15910"/>
    <w:rsid w:val="00D160DD"/>
    <w:rsid w:val="00D166D7"/>
    <w:rsid w:val="00D16A83"/>
    <w:rsid w:val="00D20CF7"/>
    <w:rsid w:val="00D2106B"/>
    <w:rsid w:val="00D215E1"/>
    <w:rsid w:val="00D21786"/>
    <w:rsid w:val="00D23346"/>
    <w:rsid w:val="00D2419E"/>
    <w:rsid w:val="00D25AD9"/>
    <w:rsid w:val="00D25DC4"/>
    <w:rsid w:val="00D31F71"/>
    <w:rsid w:val="00D32A11"/>
    <w:rsid w:val="00D32BAC"/>
    <w:rsid w:val="00D34126"/>
    <w:rsid w:val="00D417BE"/>
    <w:rsid w:val="00D4181F"/>
    <w:rsid w:val="00D422C9"/>
    <w:rsid w:val="00D4351B"/>
    <w:rsid w:val="00D43B04"/>
    <w:rsid w:val="00D4409A"/>
    <w:rsid w:val="00D456A8"/>
    <w:rsid w:val="00D508BC"/>
    <w:rsid w:val="00D50B36"/>
    <w:rsid w:val="00D51060"/>
    <w:rsid w:val="00D51366"/>
    <w:rsid w:val="00D5160E"/>
    <w:rsid w:val="00D5373B"/>
    <w:rsid w:val="00D53BD4"/>
    <w:rsid w:val="00D54489"/>
    <w:rsid w:val="00D5552C"/>
    <w:rsid w:val="00D560CC"/>
    <w:rsid w:val="00D56BDE"/>
    <w:rsid w:val="00D56BE8"/>
    <w:rsid w:val="00D57335"/>
    <w:rsid w:val="00D60E1A"/>
    <w:rsid w:val="00D61CD8"/>
    <w:rsid w:val="00D63569"/>
    <w:rsid w:val="00D652E7"/>
    <w:rsid w:val="00D6579C"/>
    <w:rsid w:val="00D6674E"/>
    <w:rsid w:val="00D70277"/>
    <w:rsid w:val="00D70308"/>
    <w:rsid w:val="00D7109B"/>
    <w:rsid w:val="00D7179E"/>
    <w:rsid w:val="00D723CB"/>
    <w:rsid w:val="00D73B6C"/>
    <w:rsid w:val="00D77A91"/>
    <w:rsid w:val="00D80E84"/>
    <w:rsid w:val="00D837F8"/>
    <w:rsid w:val="00D83903"/>
    <w:rsid w:val="00D83E56"/>
    <w:rsid w:val="00D86E1E"/>
    <w:rsid w:val="00D87F4F"/>
    <w:rsid w:val="00D90F3E"/>
    <w:rsid w:val="00D915F6"/>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699"/>
    <w:rsid w:val="00DB52B0"/>
    <w:rsid w:val="00DB564B"/>
    <w:rsid w:val="00DB5667"/>
    <w:rsid w:val="00DB58CD"/>
    <w:rsid w:val="00DB5F9E"/>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95F"/>
    <w:rsid w:val="00DC7A1B"/>
    <w:rsid w:val="00DC7BB0"/>
    <w:rsid w:val="00DD043C"/>
    <w:rsid w:val="00DD1990"/>
    <w:rsid w:val="00DD1E82"/>
    <w:rsid w:val="00DD23A6"/>
    <w:rsid w:val="00DD4AC5"/>
    <w:rsid w:val="00DD4CDD"/>
    <w:rsid w:val="00DD7877"/>
    <w:rsid w:val="00DD7AEF"/>
    <w:rsid w:val="00DE0496"/>
    <w:rsid w:val="00DE1528"/>
    <w:rsid w:val="00DE170C"/>
    <w:rsid w:val="00DE258A"/>
    <w:rsid w:val="00DE2D9B"/>
    <w:rsid w:val="00DE4BA1"/>
    <w:rsid w:val="00DE5E9D"/>
    <w:rsid w:val="00DF13F2"/>
    <w:rsid w:val="00DF1777"/>
    <w:rsid w:val="00DF191F"/>
    <w:rsid w:val="00DF21E7"/>
    <w:rsid w:val="00DF2717"/>
    <w:rsid w:val="00DF464A"/>
    <w:rsid w:val="00DF77C1"/>
    <w:rsid w:val="00E0120E"/>
    <w:rsid w:val="00E02709"/>
    <w:rsid w:val="00E05A35"/>
    <w:rsid w:val="00E0605F"/>
    <w:rsid w:val="00E061D7"/>
    <w:rsid w:val="00E109B3"/>
    <w:rsid w:val="00E110F5"/>
    <w:rsid w:val="00E11462"/>
    <w:rsid w:val="00E11B4B"/>
    <w:rsid w:val="00E11EC0"/>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27CCD"/>
    <w:rsid w:val="00E30009"/>
    <w:rsid w:val="00E318F2"/>
    <w:rsid w:val="00E3197A"/>
    <w:rsid w:val="00E32417"/>
    <w:rsid w:val="00E3306D"/>
    <w:rsid w:val="00E34ABA"/>
    <w:rsid w:val="00E34BBC"/>
    <w:rsid w:val="00E34DE0"/>
    <w:rsid w:val="00E35E85"/>
    <w:rsid w:val="00E37152"/>
    <w:rsid w:val="00E404D0"/>
    <w:rsid w:val="00E40AA9"/>
    <w:rsid w:val="00E40D8A"/>
    <w:rsid w:val="00E42876"/>
    <w:rsid w:val="00E42AB3"/>
    <w:rsid w:val="00E454CE"/>
    <w:rsid w:val="00E46103"/>
    <w:rsid w:val="00E46DCA"/>
    <w:rsid w:val="00E504AD"/>
    <w:rsid w:val="00E517CF"/>
    <w:rsid w:val="00E51ED8"/>
    <w:rsid w:val="00E51FB6"/>
    <w:rsid w:val="00E5215E"/>
    <w:rsid w:val="00E52D71"/>
    <w:rsid w:val="00E53E34"/>
    <w:rsid w:val="00E53F5B"/>
    <w:rsid w:val="00E54041"/>
    <w:rsid w:val="00E54BEF"/>
    <w:rsid w:val="00E54C95"/>
    <w:rsid w:val="00E5527D"/>
    <w:rsid w:val="00E55B49"/>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97D55"/>
    <w:rsid w:val="00E97DA5"/>
    <w:rsid w:val="00EA1302"/>
    <w:rsid w:val="00EA1EED"/>
    <w:rsid w:val="00EA4AB4"/>
    <w:rsid w:val="00EA4DD3"/>
    <w:rsid w:val="00EA5AF1"/>
    <w:rsid w:val="00EA7AF4"/>
    <w:rsid w:val="00EB0CC1"/>
    <w:rsid w:val="00EB1302"/>
    <w:rsid w:val="00EB1B6E"/>
    <w:rsid w:val="00EB37E8"/>
    <w:rsid w:val="00EB3918"/>
    <w:rsid w:val="00EB545E"/>
    <w:rsid w:val="00EB574D"/>
    <w:rsid w:val="00EB6E3F"/>
    <w:rsid w:val="00EB73A8"/>
    <w:rsid w:val="00EB784E"/>
    <w:rsid w:val="00EC087F"/>
    <w:rsid w:val="00EC08F2"/>
    <w:rsid w:val="00EC0AD2"/>
    <w:rsid w:val="00EC2849"/>
    <w:rsid w:val="00EC49C1"/>
    <w:rsid w:val="00EC4F27"/>
    <w:rsid w:val="00EC52E0"/>
    <w:rsid w:val="00EC6657"/>
    <w:rsid w:val="00ED1D51"/>
    <w:rsid w:val="00ED25B7"/>
    <w:rsid w:val="00ED39B6"/>
    <w:rsid w:val="00ED409D"/>
    <w:rsid w:val="00ED41DC"/>
    <w:rsid w:val="00ED4FCD"/>
    <w:rsid w:val="00ED543B"/>
    <w:rsid w:val="00EE0493"/>
    <w:rsid w:val="00EE0B09"/>
    <w:rsid w:val="00EE1238"/>
    <w:rsid w:val="00EE180B"/>
    <w:rsid w:val="00EE1A56"/>
    <w:rsid w:val="00EE2093"/>
    <w:rsid w:val="00EE3126"/>
    <w:rsid w:val="00EE315F"/>
    <w:rsid w:val="00EE56FB"/>
    <w:rsid w:val="00EE57C1"/>
    <w:rsid w:val="00EE6950"/>
    <w:rsid w:val="00EE6E3A"/>
    <w:rsid w:val="00EE73BF"/>
    <w:rsid w:val="00EF5F5D"/>
    <w:rsid w:val="00F0007D"/>
    <w:rsid w:val="00F00D1C"/>
    <w:rsid w:val="00F00D6C"/>
    <w:rsid w:val="00F0223D"/>
    <w:rsid w:val="00F02CCA"/>
    <w:rsid w:val="00F0500C"/>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7DA"/>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06E2"/>
    <w:rsid w:val="00F5139E"/>
    <w:rsid w:val="00F51E7A"/>
    <w:rsid w:val="00F52229"/>
    <w:rsid w:val="00F53315"/>
    <w:rsid w:val="00F536D9"/>
    <w:rsid w:val="00F53D08"/>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04B7"/>
    <w:rsid w:val="00FB1572"/>
    <w:rsid w:val="00FB1DA3"/>
    <w:rsid w:val="00FB22BF"/>
    <w:rsid w:val="00FB29AB"/>
    <w:rsid w:val="00FB3613"/>
    <w:rsid w:val="00FB3E7A"/>
    <w:rsid w:val="00FB46CD"/>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2316"/>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0393"/>
    <w:rsid w:val="00FF11A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F3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702051777">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msdn.microsoft.com/en-us/library/windows/apps/dn706593.aspx" TargetMode="External"/><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msdn.microsoft.com/en-us/library/windows/apps/dn722331.aspx" TargetMode="External"/><Relationship Id="rId15" Type="http://schemas.openxmlformats.org/officeDocument/2006/relationships/hyperlink" Target="https://github.com/Windows-XAML/Template10"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rah/Desktop/Lab_template_updat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18FF1D4EE87540A54432DE4DA45252"/>
        <w:category>
          <w:name w:val="General"/>
          <w:gallery w:val="placeholder"/>
        </w:category>
        <w:types>
          <w:type w:val="bbPlcHdr"/>
        </w:types>
        <w:behaviors>
          <w:behavior w:val="content"/>
        </w:behaviors>
        <w:guid w:val="{B2E9EB16-C6E7-1145-8D37-595AED2E4781}"/>
      </w:docPartPr>
      <w:docPartBody>
        <w:p w:rsidR="006960EC" w:rsidRDefault="00017D24">
          <w:pPr>
            <w:pStyle w:val="D418FF1D4EE87540A54432DE4DA45252"/>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24"/>
    <w:rsid w:val="00017D24"/>
    <w:rsid w:val="00213096"/>
    <w:rsid w:val="00281DAD"/>
    <w:rsid w:val="002D25CD"/>
    <w:rsid w:val="003B328E"/>
    <w:rsid w:val="006960EC"/>
    <w:rsid w:val="00847C15"/>
    <w:rsid w:val="00DE3450"/>
    <w:rsid w:val="00E339CC"/>
    <w:rsid w:val="00FB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18FF1D4EE87540A54432DE4DA45252">
    <w:name w:val="D418FF1D4EE87540A54432DE4DA45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D789B-21F0-504B-8466-F630062E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Lab_template_updated.dotx</Template>
  <TotalTime>0</TotalTime>
  <Pages>26</Pages>
  <Words>4046</Words>
  <Characters>23065</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2015-09-22T19:17:00Z</dcterms:created>
  <dcterms:modified xsi:type="dcterms:W3CDTF">2015-09-23T11:54:00Z</dcterms:modified>
  <cp:contentStatus/>
</cp:coreProperties>
</file>